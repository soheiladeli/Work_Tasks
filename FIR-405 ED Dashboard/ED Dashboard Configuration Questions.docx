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888" w:rsidRDefault="001C6888" w:rsidP="001C6888">
      <w:pPr>
        <w:pStyle w:val="Heading1"/>
      </w:pPr>
      <w:bookmarkStart w:id="0" w:name="_Toc497911132"/>
      <w:r>
        <w:t>ED Dashboard Configuration Questions</w:t>
      </w:r>
    </w:p>
    <w:p w:rsidR="001C6888" w:rsidRDefault="001C6888" w:rsidP="001C6888"/>
    <w:p w:rsidR="00174774" w:rsidRDefault="00004752" w:rsidP="006222E8">
      <w:pPr>
        <w:pStyle w:val="Heading2"/>
      </w:pPr>
      <w:r>
        <w:t xml:space="preserve">1 </w:t>
      </w:r>
      <w:r w:rsidR="00990351">
        <w:t>–</w:t>
      </w:r>
      <w:r w:rsidR="00990351" w:rsidRPr="000C2C08">
        <w:t xml:space="preserve"> </w:t>
      </w:r>
      <w:r w:rsidR="00174774" w:rsidRPr="00511BE4">
        <w:t>LOS</w:t>
      </w:r>
      <w:r w:rsidR="000C2C08">
        <w:t xml:space="preserve"> </w:t>
      </w:r>
      <w:r w:rsidR="000C2C08" w:rsidRPr="000C2C08">
        <w:t>Component</w:t>
      </w:r>
      <w:bookmarkEnd w:id="0"/>
    </w:p>
    <w:p w:rsidR="00CD00E1" w:rsidRPr="00511BE4" w:rsidRDefault="00CD00E1" w:rsidP="00174774">
      <w:pPr>
        <w:rPr>
          <w:b/>
          <w:bCs/>
        </w:rPr>
      </w:pPr>
      <w:r>
        <w:rPr>
          <w:noProof/>
          <w:lang w:eastAsia="en-AU"/>
        </w:rPr>
        <w:drawing>
          <wp:inline distT="0" distB="0" distL="0" distR="0">
            <wp:extent cx="3384550" cy="852651"/>
            <wp:effectExtent l="0" t="0" r="6350" b="5080"/>
            <wp:docPr id="2" name="Picture 2" descr="https://wiki.ucern.com/download/attachments/17982983/FRN_LOS_Nov16_MM.png?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iki.ucern.com/download/attachments/17982983/FRN_LOS_Nov16_MM.png?api=v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038" cy="88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F3E" w:rsidRDefault="00217F3E" w:rsidP="00174774">
      <w:r>
        <w:t xml:space="preserve">Displays the median LOS </w:t>
      </w:r>
      <w:r w:rsidR="00195325">
        <w:t xml:space="preserve">for the patients in the department </w:t>
      </w:r>
      <w:r w:rsidR="00C174F3">
        <w:t xml:space="preserve">from arrival to current according to the target times set for Admission/Discharge. </w:t>
      </w:r>
      <w:proofErr w:type="spellStart"/>
      <w:r w:rsidR="00C174F3">
        <w:rPr>
          <w:rFonts w:ascii="Arial" w:hAnsi="Arial" w:cs="Arial"/>
          <w:color w:val="1C1F21"/>
          <w:sz w:val="21"/>
          <w:szCs w:val="21"/>
          <w:shd w:val="clear" w:color="auto" w:fill="FFFFFF"/>
        </w:rPr>
        <w:t>Prearrival</w:t>
      </w:r>
      <w:proofErr w:type="spellEnd"/>
      <w:r w:rsidR="00C174F3">
        <w:rPr>
          <w:rFonts w:ascii="Arial" w:hAnsi="Arial" w:cs="Arial"/>
          <w:color w:val="1C1F21"/>
          <w:sz w:val="21"/>
          <w:szCs w:val="21"/>
          <w:shd w:val="clear" w:color="auto" w:fill="FFFFFF"/>
        </w:rPr>
        <w:t xml:space="preserve"> are excluded from this calculation. Patients below target minute time </w:t>
      </w:r>
      <w:r w:rsidR="00C174F3">
        <w:t xml:space="preserve">appear in </w:t>
      </w:r>
      <w:r w:rsidR="00E85732">
        <w:rPr>
          <w:color w:val="0070C0"/>
        </w:rPr>
        <w:t>b</w:t>
      </w:r>
      <w:r w:rsidR="00C174F3" w:rsidRPr="00B91E04">
        <w:rPr>
          <w:color w:val="0070C0"/>
        </w:rPr>
        <w:t xml:space="preserve">lue </w:t>
      </w:r>
      <w:r w:rsidR="00C174F3">
        <w:t xml:space="preserve">and above this time appear in </w:t>
      </w:r>
      <w:r w:rsidR="00C174F3" w:rsidRPr="00B91E04">
        <w:rPr>
          <w:color w:val="FF9900"/>
        </w:rPr>
        <w:t>Orange</w:t>
      </w:r>
      <w:r w:rsidR="00C174F3">
        <w:rPr>
          <w:color w:val="FF9900"/>
        </w:rPr>
        <w:t xml:space="preserve">. </w:t>
      </w:r>
      <w:r w:rsidR="00C174F3">
        <w:t xml:space="preserve">Patients above Critical minute time appear in </w:t>
      </w:r>
      <w:r w:rsidR="00C174F3" w:rsidRPr="00B91E04">
        <w:rPr>
          <w:color w:val="FF0000"/>
        </w:rPr>
        <w:t>Red</w:t>
      </w:r>
      <w:r w:rsidR="00C174F3" w:rsidRPr="00C174F3">
        <w:t>.</w:t>
      </w:r>
    </w:p>
    <w:p w:rsidR="00C174F3" w:rsidRPr="00E85732" w:rsidRDefault="00C174F3" w:rsidP="00174774">
      <w:pPr>
        <w:rPr>
          <w:rFonts w:cstheme="minorHAnsi"/>
        </w:rPr>
      </w:pPr>
      <w:r w:rsidRPr="00E85732">
        <w:rPr>
          <w:rFonts w:cstheme="minorHAnsi"/>
          <w:color w:val="1C1F21"/>
          <w:shd w:val="clear" w:color="auto" w:fill="FFFFFF"/>
        </w:rPr>
        <w:t xml:space="preserve">By </w:t>
      </w:r>
      <w:r w:rsidR="00211F48" w:rsidRPr="00E85732">
        <w:rPr>
          <w:rFonts w:cstheme="minorHAnsi"/>
          <w:color w:val="1C1F21"/>
          <w:shd w:val="clear" w:color="auto" w:fill="FFFFFF"/>
        </w:rPr>
        <w:t>default,</w:t>
      </w:r>
      <w:r w:rsidRPr="00E85732">
        <w:rPr>
          <w:rFonts w:cstheme="minorHAnsi"/>
          <w:color w:val="1C1F21"/>
          <w:shd w:val="clear" w:color="auto" w:fill="FFFFFF"/>
        </w:rPr>
        <w:t xml:space="preserve"> median time for pending Discharge and Pending Admission patients are displayed separately. An additional category is available for configuration to track another set of patients, such as Psych/Mental Health holds or pending transfer.</w:t>
      </w:r>
    </w:p>
    <w:p w:rsidR="00174774" w:rsidRPr="00D45572" w:rsidRDefault="00692E85" w:rsidP="00174774">
      <w:pPr>
        <w:rPr>
          <w:color w:val="FF0000"/>
        </w:rPr>
      </w:pPr>
      <w:r w:rsidRPr="00D45572">
        <w:rPr>
          <w:color w:val="FF0000"/>
        </w:rPr>
        <w:t>Q</w:t>
      </w:r>
      <w:r w:rsidR="00B567B3" w:rsidRPr="00D45572">
        <w:rPr>
          <w:color w:val="FF0000"/>
        </w:rPr>
        <w:t>.</w:t>
      </w:r>
      <w:r w:rsidR="008F2F0C" w:rsidRPr="00D45572">
        <w:rPr>
          <w:color w:val="FF0000"/>
        </w:rPr>
        <w:t xml:space="preserve">1.1 </w:t>
      </w:r>
      <w:proofErr w:type="gramStart"/>
      <w:r w:rsidR="008F2F0C" w:rsidRPr="00D45572">
        <w:rPr>
          <w:color w:val="FF0000"/>
        </w:rPr>
        <w:t>What</w:t>
      </w:r>
      <w:proofErr w:type="gramEnd"/>
      <w:r w:rsidR="00174774" w:rsidRPr="00D45572">
        <w:rPr>
          <w:color w:val="FF0000"/>
        </w:rPr>
        <w:t xml:space="preserve"> is the target </w:t>
      </w:r>
      <w:r w:rsidR="00E7004A" w:rsidRPr="00D45572">
        <w:rPr>
          <w:color w:val="FF0000"/>
        </w:rPr>
        <w:t xml:space="preserve">minute </w:t>
      </w:r>
      <w:r w:rsidR="00174774" w:rsidRPr="00D45572">
        <w:rPr>
          <w:color w:val="FF0000"/>
        </w:rPr>
        <w:t>for the LOS in ED</w:t>
      </w:r>
      <w:r w:rsidR="00B91E04" w:rsidRPr="00D45572">
        <w:rPr>
          <w:color w:val="FF0000"/>
        </w:rPr>
        <w:t xml:space="preserve">? </w:t>
      </w:r>
    </w:p>
    <w:p w:rsidR="00B91E04" w:rsidRPr="00D45572" w:rsidRDefault="00692E85" w:rsidP="00174774">
      <w:pPr>
        <w:rPr>
          <w:color w:val="FF0000"/>
        </w:rPr>
      </w:pPr>
      <w:r w:rsidRPr="00D45572">
        <w:rPr>
          <w:color w:val="FF0000"/>
        </w:rPr>
        <w:t>Q</w:t>
      </w:r>
      <w:r w:rsidR="00B567B3" w:rsidRPr="00D45572">
        <w:rPr>
          <w:color w:val="FF0000"/>
        </w:rPr>
        <w:t>.</w:t>
      </w:r>
      <w:r w:rsidR="008F2F0C" w:rsidRPr="00D45572">
        <w:rPr>
          <w:color w:val="FF0000"/>
        </w:rPr>
        <w:t xml:space="preserve">1.2 </w:t>
      </w:r>
      <w:proofErr w:type="gramStart"/>
      <w:r w:rsidR="008F2F0C" w:rsidRPr="00D45572">
        <w:rPr>
          <w:color w:val="FF0000"/>
        </w:rPr>
        <w:t>What</w:t>
      </w:r>
      <w:proofErr w:type="gramEnd"/>
      <w:r w:rsidR="00B91E04" w:rsidRPr="00D45572">
        <w:rPr>
          <w:color w:val="FF0000"/>
        </w:rPr>
        <w:t xml:space="preserve"> is the Critical </w:t>
      </w:r>
      <w:r w:rsidR="00E7004A" w:rsidRPr="00D45572">
        <w:rPr>
          <w:color w:val="FF0000"/>
        </w:rPr>
        <w:t xml:space="preserve">minute </w:t>
      </w:r>
      <w:r w:rsidR="00B91E04" w:rsidRPr="00D45572">
        <w:rPr>
          <w:color w:val="FF0000"/>
        </w:rPr>
        <w:t xml:space="preserve">for LOS in ED? </w:t>
      </w:r>
    </w:p>
    <w:p w:rsidR="00C174F3" w:rsidRPr="00D45572" w:rsidRDefault="00692E85" w:rsidP="00174774">
      <w:pPr>
        <w:rPr>
          <w:color w:val="FF0000"/>
        </w:rPr>
      </w:pPr>
      <w:r w:rsidRPr="00D45572">
        <w:rPr>
          <w:color w:val="FF0000"/>
        </w:rPr>
        <w:t>Q</w:t>
      </w:r>
      <w:r w:rsidR="00B567B3" w:rsidRPr="00D45572">
        <w:rPr>
          <w:color w:val="FF0000"/>
        </w:rPr>
        <w:t>.</w:t>
      </w:r>
      <w:r w:rsidR="00C174F3" w:rsidRPr="00D45572">
        <w:rPr>
          <w:color w:val="FF0000"/>
        </w:rPr>
        <w:t xml:space="preserve">1.3 (optional) </w:t>
      </w:r>
      <w:proofErr w:type="gramStart"/>
      <w:r w:rsidR="00C174F3" w:rsidRPr="00D45572">
        <w:rPr>
          <w:color w:val="FF0000"/>
        </w:rPr>
        <w:t>What</w:t>
      </w:r>
      <w:proofErr w:type="gramEnd"/>
      <w:r w:rsidR="00C174F3" w:rsidRPr="00D45572">
        <w:rPr>
          <w:color w:val="FF0000"/>
        </w:rPr>
        <w:t xml:space="preserve"> is the </w:t>
      </w:r>
      <w:r w:rsidR="00211F48" w:rsidRPr="00D45572">
        <w:rPr>
          <w:color w:val="FF0000"/>
        </w:rPr>
        <w:t>extra category to display in LOS</w:t>
      </w:r>
      <w:r w:rsidRPr="00D45572">
        <w:rPr>
          <w:color w:val="FF0000"/>
        </w:rPr>
        <w:t>?</w:t>
      </w:r>
    </w:p>
    <w:p w:rsidR="008F2F0C" w:rsidRDefault="008F2F0C" w:rsidP="006143F8">
      <w:pPr>
        <w:pStyle w:val="Heading2"/>
      </w:pPr>
      <w:bookmarkStart w:id="1" w:name="_Toc497911133"/>
      <w:r w:rsidRPr="008F2F0C">
        <w:rPr>
          <w:color w:val="auto"/>
        </w:rPr>
        <w:t xml:space="preserve">2 </w:t>
      </w:r>
      <w:r w:rsidR="00990351">
        <w:t>–</w:t>
      </w:r>
      <w:r w:rsidR="00990351" w:rsidRPr="000C2C08">
        <w:t xml:space="preserve"> </w:t>
      </w:r>
      <w:r w:rsidRPr="008F2F0C">
        <w:t xml:space="preserve">Turnaround </w:t>
      </w:r>
      <w:r w:rsidR="000C2C08">
        <w:t>T</w:t>
      </w:r>
      <w:r w:rsidRPr="008F2F0C">
        <w:t>imes</w:t>
      </w:r>
      <w:r w:rsidR="000C2C08">
        <w:t xml:space="preserve"> </w:t>
      </w:r>
      <w:r w:rsidR="000C2C08" w:rsidRPr="000C2C08">
        <w:t>Component</w:t>
      </w:r>
      <w:bookmarkEnd w:id="1"/>
    </w:p>
    <w:p w:rsidR="00CD00E1" w:rsidRPr="008F2F0C" w:rsidRDefault="00CD00E1" w:rsidP="00174774">
      <w:pPr>
        <w:rPr>
          <w:b/>
          <w:bCs/>
        </w:rPr>
      </w:pPr>
      <w:r>
        <w:rPr>
          <w:noProof/>
          <w:lang w:eastAsia="en-AU"/>
        </w:rPr>
        <w:drawing>
          <wp:inline distT="0" distB="0" distL="0" distR="0">
            <wp:extent cx="3257550" cy="1124816"/>
            <wp:effectExtent l="0" t="0" r="0" b="0"/>
            <wp:docPr id="3" name="Picture 3" descr="https://wiki.ucern.com/download/attachments/17982983/FRN_Turnaround_Times_Component_MM080917.png?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iki.ucern.com/download/attachments/17982983/FRN_Turnaround_Times_Component_MM080917.png?api=v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985" cy="1142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F0C" w:rsidRDefault="004F4D40" w:rsidP="00174774">
      <w:r>
        <w:t>Displays</w:t>
      </w:r>
      <w:r w:rsidR="008F2F0C">
        <w:t xml:space="preserve"> up to max</w:t>
      </w:r>
      <w:r w:rsidR="003E7423">
        <w:t>imum</w:t>
      </w:r>
      <w:r w:rsidR="008F2F0C">
        <w:t xml:space="preserve"> 5 </w:t>
      </w:r>
      <w:r w:rsidR="002F5A5B">
        <w:rPr>
          <w:rFonts w:ascii="Arial" w:hAnsi="Arial" w:cs="Arial"/>
          <w:color w:val="1C1F21"/>
          <w:sz w:val="21"/>
          <w:szCs w:val="21"/>
          <w:shd w:val="clear" w:color="auto" w:fill="FFFFFF"/>
        </w:rPr>
        <w:t>tracking event</w:t>
      </w:r>
      <w:r w:rsidR="002F5A5B">
        <w:t xml:space="preserve"> </w:t>
      </w:r>
      <w:r w:rsidR="008F2F0C">
        <w:t xml:space="preserve">metrics and the corresponding </w:t>
      </w:r>
      <w:r w:rsidR="002F5A5B">
        <w:rPr>
          <w:rFonts w:ascii="Arial" w:hAnsi="Arial" w:cs="Arial"/>
          <w:color w:val="1C1F21"/>
          <w:sz w:val="21"/>
          <w:szCs w:val="21"/>
          <w:shd w:val="clear" w:color="auto" w:fill="FFFFFF"/>
        </w:rPr>
        <w:t>median wait time</w:t>
      </w:r>
      <w:r w:rsidR="002F5A5B">
        <w:t xml:space="preserve"> based on </w:t>
      </w:r>
      <w:r w:rsidR="008F2F0C">
        <w:t>high and critical time</w:t>
      </w:r>
      <w:r w:rsidR="002F5A5B">
        <w:t xml:space="preserve"> thresholds</w:t>
      </w:r>
      <w:r w:rsidR="008F2F0C">
        <w:t xml:space="preserve"> for each metric. </w:t>
      </w:r>
      <w:r w:rsidR="002F5A5B">
        <w:t>P</w:t>
      </w:r>
      <w:r w:rsidR="00B32F55" w:rsidRPr="00B32F55">
        <w:t xml:space="preserve">atients below </w:t>
      </w:r>
      <w:r w:rsidR="00B32F55">
        <w:t>High minute</w:t>
      </w:r>
      <w:r w:rsidR="00B32F55" w:rsidRPr="00B32F55">
        <w:t xml:space="preserve"> time appear in </w:t>
      </w:r>
      <w:r w:rsidR="00065DC4">
        <w:rPr>
          <w:color w:val="0070C0"/>
        </w:rPr>
        <w:t>b</w:t>
      </w:r>
      <w:r w:rsidR="00B32F55" w:rsidRPr="00B32F55">
        <w:rPr>
          <w:color w:val="0070C0"/>
        </w:rPr>
        <w:t xml:space="preserve">lue </w:t>
      </w:r>
      <w:r w:rsidR="00B32F55" w:rsidRPr="00B32F55">
        <w:t xml:space="preserve">and above this time appear in </w:t>
      </w:r>
      <w:r w:rsidR="00E85732">
        <w:rPr>
          <w:color w:val="ED7D31" w:themeColor="accent2"/>
        </w:rPr>
        <w:t>orange</w:t>
      </w:r>
      <w:r w:rsidR="002F5A5B">
        <w:t>.</w:t>
      </w:r>
      <w:r w:rsidR="00195325">
        <w:t xml:space="preserve"> </w:t>
      </w:r>
      <w:r w:rsidR="002F5A5B">
        <w:t>Pa</w:t>
      </w:r>
      <w:r w:rsidR="00B32F55">
        <w:t xml:space="preserve">tients above Critical minute time appear in </w:t>
      </w:r>
      <w:r w:rsidR="00E85732">
        <w:rPr>
          <w:color w:val="FF0000"/>
        </w:rPr>
        <w:t>red</w:t>
      </w:r>
      <w:r w:rsidR="002F5A5B">
        <w:t>.</w:t>
      </w:r>
    </w:p>
    <w:p w:rsidR="008F2F0C" w:rsidRDefault="00B32F55" w:rsidP="00174774">
      <w:r>
        <w:t>Metric examples:</w:t>
      </w:r>
      <w:r w:rsidR="008F2F0C">
        <w:t xml:space="preserve"> Door to Triage, Triage to Bed, Door to Doctor, Doctor to Depart, etc.</w:t>
      </w:r>
    </w:p>
    <w:p w:rsidR="008F2F0C" w:rsidRPr="00D45572" w:rsidRDefault="00692E85" w:rsidP="00174774">
      <w:pPr>
        <w:rPr>
          <w:color w:val="FF0000"/>
        </w:rPr>
      </w:pPr>
      <w:r w:rsidRPr="00D45572">
        <w:rPr>
          <w:color w:val="FF0000"/>
        </w:rPr>
        <w:t>Q.</w:t>
      </w:r>
      <w:r w:rsidR="008F2F0C" w:rsidRPr="00D45572">
        <w:rPr>
          <w:color w:val="FF0000"/>
        </w:rPr>
        <w:t>2.1</w:t>
      </w:r>
      <w:r w:rsidR="00E7004A" w:rsidRPr="00D45572">
        <w:rPr>
          <w:color w:val="FF0000"/>
        </w:rPr>
        <w:t>.1</w:t>
      </w:r>
      <w:r w:rsidR="008F2F0C" w:rsidRPr="00D45572">
        <w:rPr>
          <w:color w:val="FF0000"/>
        </w:rPr>
        <w:t xml:space="preserve"> </w:t>
      </w:r>
      <w:proofErr w:type="gramStart"/>
      <w:r w:rsidR="00631A86" w:rsidRPr="00D45572">
        <w:rPr>
          <w:color w:val="FF0000"/>
        </w:rPr>
        <w:t>What</w:t>
      </w:r>
      <w:proofErr w:type="gramEnd"/>
      <w:r w:rsidR="00631A86" w:rsidRPr="00D45572">
        <w:rPr>
          <w:color w:val="FF0000"/>
        </w:rPr>
        <w:t xml:space="preserve"> is </w:t>
      </w:r>
      <w:r w:rsidR="003E0B60" w:rsidRPr="00D45572">
        <w:rPr>
          <w:color w:val="FF0000"/>
        </w:rPr>
        <w:t xml:space="preserve">the </w:t>
      </w:r>
      <w:r w:rsidR="008F2F0C" w:rsidRPr="00D45572">
        <w:rPr>
          <w:color w:val="FF0000"/>
        </w:rPr>
        <w:t>Metric 1 name</w:t>
      </w:r>
      <w:r w:rsidR="00E7004A" w:rsidRPr="00D45572">
        <w:rPr>
          <w:color w:val="FF0000"/>
        </w:rPr>
        <w:t>:</w:t>
      </w:r>
    </w:p>
    <w:p w:rsidR="00E7004A" w:rsidRPr="00D45572" w:rsidRDefault="00692E85" w:rsidP="00174774">
      <w:pPr>
        <w:rPr>
          <w:color w:val="FF0000"/>
        </w:rPr>
      </w:pPr>
      <w:r w:rsidRPr="00D45572">
        <w:rPr>
          <w:color w:val="FF0000"/>
        </w:rPr>
        <w:t>Q.</w:t>
      </w:r>
      <w:r w:rsidR="00E7004A" w:rsidRPr="00D45572">
        <w:rPr>
          <w:color w:val="FF0000"/>
        </w:rPr>
        <w:t xml:space="preserve">2.1.2 </w:t>
      </w:r>
      <w:proofErr w:type="gramStart"/>
      <w:r w:rsidR="00631A86" w:rsidRPr="00D45572">
        <w:rPr>
          <w:color w:val="FF0000"/>
        </w:rPr>
        <w:t>What</w:t>
      </w:r>
      <w:proofErr w:type="gramEnd"/>
      <w:r w:rsidR="00631A86" w:rsidRPr="00D45572">
        <w:rPr>
          <w:color w:val="FF0000"/>
        </w:rPr>
        <w:t xml:space="preserve"> is </w:t>
      </w:r>
      <w:r w:rsidR="003E0B60" w:rsidRPr="00D45572">
        <w:rPr>
          <w:color w:val="FF0000"/>
        </w:rPr>
        <w:t xml:space="preserve">the </w:t>
      </w:r>
      <w:r w:rsidR="00E7004A" w:rsidRPr="00D45572">
        <w:rPr>
          <w:color w:val="FF0000"/>
        </w:rPr>
        <w:t xml:space="preserve">Metric 1 High </w:t>
      </w:r>
      <w:bookmarkStart w:id="2" w:name="_Hlk497897702"/>
      <w:r w:rsidR="00E7004A" w:rsidRPr="00D45572">
        <w:rPr>
          <w:color w:val="FF0000"/>
        </w:rPr>
        <w:t>minute</w:t>
      </w:r>
      <w:bookmarkEnd w:id="2"/>
      <w:r w:rsidR="00D33803" w:rsidRPr="00D45572">
        <w:rPr>
          <w:color w:val="FF0000"/>
        </w:rPr>
        <w:t xml:space="preserve"> threshold</w:t>
      </w:r>
      <w:r w:rsidR="00BB5D27" w:rsidRPr="00D45572">
        <w:rPr>
          <w:color w:val="FF0000"/>
        </w:rPr>
        <w:t>:</w:t>
      </w:r>
    </w:p>
    <w:p w:rsidR="00E7004A" w:rsidRPr="00D45572" w:rsidRDefault="00692E85" w:rsidP="00174774">
      <w:pPr>
        <w:rPr>
          <w:color w:val="FF0000"/>
        </w:rPr>
      </w:pPr>
      <w:r w:rsidRPr="00D45572">
        <w:rPr>
          <w:color w:val="FF0000"/>
        </w:rPr>
        <w:t>Q.</w:t>
      </w:r>
      <w:r w:rsidR="00E7004A" w:rsidRPr="00D45572">
        <w:rPr>
          <w:color w:val="FF0000"/>
        </w:rPr>
        <w:t xml:space="preserve">2.1.3 </w:t>
      </w:r>
      <w:proofErr w:type="gramStart"/>
      <w:r w:rsidR="00631A86" w:rsidRPr="00D45572">
        <w:rPr>
          <w:color w:val="FF0000"/>
        </w:rPr>
        <w:t>What</w:t>
      </w:r>
      <w:proofErr w:type="gramEnd"/>
      <w:r w:rsidR="00631A86" w:rsidRPr="00D45572">
        <w:rPr>
          <w:color w:val="FF0000"/>
        </w:rPr>
        <w:t xml:space="preserve"> is </w:t>
      </w:r>
      <w:r w:rsidR="003E0B60" w:rsidRPr="00D45572">
        <w:rPr>
          <w:color w:val="FF0000"/>
        </w:rPr>
        <w:t xml:space="preserve">the </w:t>
      </w:r>
      <w:r w:rsidR="00E7004A" w:rsidRPr="00D45572">
        <w:rPr>
          <w:color w:val="FF0000"/>
        </w:rPr>
        <w:t>Metric 1 Critical minute</w:t>
      </w:r>
      <w:r w:rsidR="00D33803" w:rsidRPr="00D45572">
        <w:rPr>
          <w:color w:val="FF0000"/>
        </w:rPr>
        <w:t xml:space="preserve"> threshold</w:t>
      </w:r>
      <w:r w:rsidR="00BB5D27" w:rsidRPr="00D45572">
        <w:rPr>
          <w:color w:val="FF0000"/>
        </w:rPr>
        <w:t>:</w:t>
      </w:r>
    </w:p>
    <w:p w:rsidR="00BB5D27" w:rsidRPr="00D45572" w:rsidRDefault="00692E85" w:rsidP="00BB5D27">
      <w:pPr>
        <w:rPr>
          <w:color w:val="FF0000"/>
        </w:rPr>
      </w:pPr>
      <w:r w:rsidRPr="00D45572">
        <w:rPr>
          <w:color w:val="FF0000"/>
        </w:rPr>
        <w:t>Q.</w:t>
      </w:r>
      <w:r w:rsidR="00BB5D27" w:rsidRPr="00D45572">
        <w:rPr>
          <w:color w:val="FF0000"/>
        </w:rPr>
        <w:t xml:space="preserve">2.2.1 </w:t>
      </w:r>
      <w:proofErr w:type="gramStart"/>
      <w:r w:rsidR="00631A86" w:rsidRPr="00D45572">
        <w:rPr>
          <w:color w:val="FF0000"/>
        </w:rPr>
        <w:t>What</w:t>
      </w:r>
      <w:proofErr w:type="gramEnd"/>
      <w:r w:rsidR="00631A86" w:rsidRPr="00D45572">
        <w:rPr>
          <w:color w:val="FF0000"/>
        </w:rPr>
        <w:t xml:space="preserve"> is </w:t>
      </w:r>
      <w:r w:rsidR="003E0B60" w:rsidRPr="00D45572">
        <w:rPr>
          <w:color w:val="FF0000"/>
        </w:rPr>
        <w:t xml:space="preserve">the </w:t>
      </w:r>
      <w:r w:rsidR="00631A86" w:rsidRPr="00D45572">
        <w:rPr>
          <w:color w:val="FF0000"/>
        </w:rPr>
        <w:t>Metric 2</w:t>
      </w:r>
      <w:r w:rsidR="00BB5D27" w:rsidRPr="00D45572">
        <w:rPr>
          <w:color w:val="FF0000"/>
        </w:rPr>
        <w:t xml:space="preserve"> name:</w:t>
      </w:r>
    </w:p>
    <w:p w:rsidR="00BB5D27" w:rsidRPr="00D45572" w:rsidRDefault="00692E85" w:rsidP="00BB5D27">
      <w:pPr>
        <w:rPr>
          <w:color w:val="FF0000"/>
        </w:rPr>
      </w:pPr>
      <w:r w:rsidRPr="00D45572">
        <w:rPr>
          <w:color w:val="FF0000"/>
        </w:rPr>
        <w:t>Q.</w:t>
      </w:r>
      <w:r w:rsidR="00BB5D27" w:rsidRPr="00D45572">
        <w:rPr>
          <w:color w:val="FF0000"/>
        </w:rPr>
        <w:t xml:space="preserve">2.2.2 </w:t>
      </w:r>
      <w:proofErr w:type="gramStart"/>
      <w:r w:rsidR="00631A86" w:rsidRPr="00D45572">
        <w:rPr>
          <w:color w:val="FF0000"/>
        </w:rPr>
        <w:t>What</w:t>
      </w:r>
      <w:proofErr w:type="gramEnd"/>
      <w:r w:rsidR="00631A86" w:rsidRPr="00D45572">
        <w:rPr>
          <w:color w:val="FF0000"/>
        </w:rPr>
        <w:t xml:space="preserve"> is </w:t>
      </w:r>
      <w:r w:rsidR="003E0B60" w:rsidRPr="00D45572">
        <w:rPr>
          <w:color w:val="FF0000"/>
        </w:rPr>
        <w:t xml:space="preserve">the </w:t>
      </w:r>
      <w:r w:rsidR="00631A86" w:rsidRPr="00D45572">
        <w:rPr>
          <w:color w:val="FF0000"/>
        </w:rPr>
        <w:t>Metric 2</w:t>
      </w:r>
      <w:r w:rsidR="00BB5D27" w:rsidRPr="00D45572">
        <w:rPr>
          <w:color w:val="FF0000"/>
        </w:rPr>
        <w:t xml:space="preserve"> High minute</w:t>
      </w:r>
      <w:r w:rsidR="00D33803" w:rsidRPr="00D45572">
        <w:rPr>
          <w:color w:val="FF0000"/>
        </w:rPr>
        <w:t xml:space="preserve"> threshold</w:t>
      </w:r>
      <w:r w:rsidR="00BB5D27" w:rsidRPr="00D45572">
        <w:rPr>
          <w:color w:val="FF0000"/>
        </w:rPr>
        <w:t>:</w:t>
      </w:r>
    </w:p>
    <w:p w:rsidR="00BB5D27" w:rsidRPr="00D45572" w:rsidRDefault="00692E85" w:rsidP="00BB5D27">
      <w:pPr>
        <w:rPr>
          <w:color w:val="FF0000"/>
        </w:rPr>
      </w:pPr>
      <w:r w:rsidRPr="00D45572">
        <w:rPr>
          <w:color w:val="FF0000"/>
        </w:rPr>
        <w:t>Q.</w:t>
      </w:r>
      <w:r w:rsidR="00BB5D27" w:rsidRPr="00D45572">
        <w:rPr>
          <w:color w:val="FF0000"/>
        </w:rPr>
        <w:t xml:space="preserve">2.2.3 </w:t>
      </w:r>
      <w:proofErr w:type="gramStart"/>
      <w:r w:rsidR="00631A86" w:rsidRPr="00D45572">
        <w:rPr>
          <w:color w:val="FF0000"/>
        </w:rPr>
        <w:t>What</w:t>
      </w:r>
      <w:proofErr w:type="gramEnd"/>
      <w:r w:rsidR="00631A86" w:rsidRPr="00D45572">
        <w:rPr>
          <w:color w:val="FF0000"/>
        </w:rPr>
        <w:t xml:space="preserve"> is </w:t>
      </w:r>
      <w:r w:rsidR="003E0B60" w:rsidRPr="00D45572">
        <w:rPr>
          <w:color w:val="FF0000"/>
        </w:rPr>
        <w:t xml:space="preserve">the </w:t>
      </w:r>
      <w:r w:rsidR="00631A86" w:rsidRPr="00D45572">
        <w:rPr>
          <w:color w:val="FF0000"/>
        </w:rPr>
        <w:t>Metric 2</w:t>
      </w:r>
      <w:r w:rsidR="00BB5D27" w:rsidRPr="00D45572">
        <w:rPr>
          <w:color w:val="FF0000"/>
        </w:rPr>
        <w:t xml:space="preserve"> Critical minute</w:t>
      </w:r>
      <w:r w:rsidR="00D33803" w:rsidRPr="00D45572">
        <w:rPr>
          <w:color w:val="FF0000"/>
        </w:rPr>
        <w:t xml:space="preserve"> threshold</w:t>
      </w:r>
      <w:r w:rsidR="00BB5D27" w:rsidRPr="00D45572">
        <w:rPr>
          <w:color w:val="FF0000"/>
        </w:rPr>
        <w:t>:</w:t>
      </w:r>
    </w:p>
    <w:p w:rsidR="00BB5D27" w:rsidRPr="00D45572" w:rsidRDefault="00692E85" w:rsidP="00BB5D27">
      <w:pPr>
        <w:rPr>
          <w:color w:val="FF0000"/>
        </w:rPr>
      </w:pPr>
      <w:r w:rsidRPr="00D45572">
        <w:rPr>
          <w:color w:val="FF0000"/>
        </w:rPr>
        <w:t>Q.</w:t>
      </w:r>
      <w:r w:rsidR="00BB5D27" w:rsidRPr="00D45572">
        <w:rPr>
          <w:color w:val="FF0000"/>
        </w:rPr>
        <w:t xml:space="preserve">2.3.1 </w:t>
      </w:r>
      <w:proofErr w:type="gramStart"/>
      <w:r w:rsidR="00631A86" w:rsidRPr="00D45572">
        <w:rPr>
          <w:color w:val="FF0000"/>
        </w:rPr>
        <w:t>What</w:t>
      </w:r>
      <w:proofErr w:type="gramEnd"/>
      <w:r w:rsidR="00631A86" w:rsidRPr="00D45572">
        <w:rPr>
          <w:color w:val="FF0000"/>
        </w:rPr>
        <w:t xml:space="preserve"> is </w:t>
      </w:r>
      <w:r w:rsidR="003E0B60" w:rsidRPr="00D45572">
        <w:rPr>
          <w:color w:val="FF0000"/>
        </w:rPr>
        <w:t xml:space="preserve">the </w:t>
      </w:r>
      <w:r w:rsidR="00631A86" w:rsidRPr="00D45572">
        <w:rPr>
          <w:color w:val="FF0000"/>
        </w:rPr>
        <w:t>Metric 3</w:t>
      </w:r>
      <w:r w:rsidR="00BB5D27" w:rsidRPr="00D45572">
        <w:rPr>
          <w:color w:val="FF0000"/>
        </w:rPr>
        <w:t xml:space="preserve"> name:</w:t>
      </w:r>
    </w:p>
    <w:p w:rsidR="00BB5D27" w:rsidRPr="00D45572" w:rsidRDefault="00692E85" w:rsidP="00BB5D27">
      <w:pPr>
        <w:rPr>
          <w:color w:val="FF0000"/>
        </w:rPr>
      </w:pPr>
      <w:r w:rsidRPr="00D45572">
        <w:rPr>
          <w:color w:val="FF0000"/>
        </w:rPr>
        <w:t>Q.</w:t>
      </w:r>
      <w:r w:rsidR="00BB5D27" w:rsidRPr="00D45572">
        <w:rPr>
          <w:color w:val="FF0000"/>
        </w:rPr>
        <w:t xml:space="preserve">2.3.2 </w:t>
      </w:r>
      <w:proofErr w:type="gramStart"/>
      <w:r w:rsidR="00631A86" w:rsidRPr="00D45572">
        <w:rPr>
          <w:color w:val="FF0000"/>
        </w:rPr>
        <w:t>What</w:t>
      </w:r>
      <w:proofErr w:type="gramEnd"/>
      <w:r w:rsidR="00631A86" w:rsidRPr="00D45572">
        <w:rPr>
          <w:color w:val="FF0000"/>
        </w:rPr>
        <w:t xml:space="preserve"> is </w:t>
      </w:r>
      <w:r w:rsidR="003E0B60" w:rsidRPr="00D45572">
        <w:rPr>
          <w:color w:val="FF0000"/>
        </w:rPr>
        <w:t xml:space="preserve">the </w:t>
      </w:r>
      <w:r w:rsidR="00631A86" w:rsidRPr="00D45572">
        <w:rPr>
          <w:color w:val="FF0000"/>
        </w:rPr>
        <w:t>Metric 3</w:t>
      </w:r>
      <w:r w:rsidR="00BB5D27" w:rsidRPr="00D45572">
        <w:rPr>
          <w:color w:val="FF0000"/>
        </w:rPr>
        <w:t xml:space="preserve"> High minute</w:t>
      </w:r>
      <w:r w:rsidR="00D33803" w:rsidRPr="00D45572">
        <w:rPr>
          <w:color w:val="FF0000"/>
        </w:rPr>
        <w:t xml:space="preserve"> threshold</w:t>
      </w:r>
      <w:r w:rsidR="00BB5D27" w:rsidRPr="00D45572">
        <w:rPr>
          <w:color w:val="FF0000"/>
        </w:rPr>
        <w:t>:</w:t>
      </w:r>
    </w:p>
    <w:p w:rsidR="00BB5D27" w:rsidRPr="00D45572" w:rsidRDefault="00692E85" w:rsidP="00BB5D27">
      <w:pPr>
        <w:rPr>
          <w:color w:val="FF0000"/>
        </w:rPr>
      </w:pPr>
      <w:r w:rsidRPr="00D45572">
        <w:rPr>
          <w:color w:val="FF0000"/>
        </w:rPr>
        <w:t>Q.</w:t>
      </w:r>
      <w:r w:rsidR="00BB5D27" w:rsidRPr="00D45572">
        <w:rPr>
          <w:color w:val="FF0000"/>
        </w:rPr>
        <w:t xml:space="preserve">2.3.3 </w:t>
      </w:r>
      <w:proofErr w:type="gramStart"/>
      <w:r w:rsidR="00631A86" w:rsidRPr="00D45572">
        <w:rPr>
          <w:color w:val="FF0000"/>
        </w:rPr>
        <w:t>What</w:t>
      </w:r>
      <w:proofErr w:type="gramEnd"/>
      <w:r w:rsidR="00631A86" w:rsidRPr="00D45572">
        <w:rPr>
          <w:color w:val="FF0000"/>
        </w:rPr>
        <w:t xml:space="preserve"> is </w:t>
      </w:r>
      <w:r w:rsidR="003E0B60" w:rsidRPr="00D45572">
        <w:rPr>
          <w:color w:val="FF0000"/>
        </w:rPr>
        <w:t xml:space="preserve">the </w:t>
      </w:r>
      <w:r w:rsidR="00631A86" w:rsidRPr="00D45572">
        <w:rPr>
          <w:color w:val="FF0000"/>
        </w:rPr>
        <w:t>Metric 3</w:t>
      </w:r>
      <w:r w:rsidR="00BB5D27" w:rsidRPr="00D45572">
        <w:rPr>
          <w:color w:val="FF0000"/>
        </w:rPr>
        <w:t xml:space="preserve"> Critical minute</w:t>
      </w:r>
      <w:r w:rsidR="00D33803" w:rsidRPr="00D45572">
        <w:rPr>
          <w:color w:val="FF0000"/>
        </w:rPr>
        <w:t xml:space="preserve"> threshold</w:t>
      </w:r>
      <w:r w:rsidR="00BB5D27" w:rsidRPr="00D45572">
        <w:rPr>
          <w:color w:val="FF0000"/>
        </w:rPr>
        <w:t>:</w:t>
      </w:r>
    </w:p>
    <w:p w:rsidR="00BB5D27" w:rsidRPr="00D45572" w:rsidRDefault="00692E85" w:rsidP="00BB5D27">
      <w:pPr>
        <w:rPr>
          <w:color w:val="FF0000"/>
        </w:rPr>
      </w:pPr>
      <w:r w:rsidRPr="00D45572">
        <w:rPr>
          <w:color w:val="FF0000"/>
        </w:rPr>
        <w:lastRenderedPageBreak/>
        <w:t>Q.2.</w:t>
      </w:r>
      <w:r w:rsidR="00BB5D27" w:rsidRPr="00D45572">
        <w:rPr>
          <w:color w:val="FF0000"/>
        </w:rPr>
        <w:t>4</w:t>
      </w:r>
      <w:r w:rsidRPr="00D45572">
        <w:rPr>
          <w:color w:val="FF0000"/>
        </w:rPr>
        <w:t>.</w:t>
      </w:r>
      <w:r w:rsidR="00BB5D27" w:rsidRPr="00D45572">
        <w:rPr>
          <w:color w:val="FF0000"/>
        </w:rPr>
        <w:t xml:space="preserve">1 </w:t>
      </w:r>
      <w:proofErr w:type="gramStart"/>
      <w:r w:rsidR="00631A86" w:rsidRPr="00D45572">
        <w:rPr>
          <w:color w:val="FF0000"/>
        </w:rPr>
        <w:t>What</w:t>
      </w:r>
      <w:proofErr w:type="gramEnd"/>
      <w:r w:rsidR="00631A86" w:rsidRPr="00D45572">
        <w:rPr>
          <w:color w:val="FF0000"/>
        </w:rPr>
        <w:t xml:space="preserve"> is </w:t>
      </w:r>
      <w:r w:rsidR="003E0B60" w:rsidRPr="00D45572">
        <w:rPr>
          <w:color w:val="FF0000"/>
        </w:rPr>
        <w:t xml:space="preserve">the </w:t>
      </w:r>
      <w:r w:rsidR="00631A86" w:rsidRPr="00D45572">
        <w:rPr>
          <w:color w:val="FF0000"/>
        </w:rPr>
        <w:t>Metric 4</w:t>
      </w:r>
      <w:r w:rsidR="00BB5D27" w:rsidRPr="00D45572">
        <w:rPr>
          <w:color w:val="FF0000"/>
        </w:rPr>
        <w:t xml:space="preserve"> name:</w:t>
      </w:r>
    </w:p>
    <w:p w:rsidR="00BB5D27" w:rsidRPr="00D45572" w:rsidRDefault="00692E85" w:rsidP="00BB5D27">
      <w:pPr>
        <w:rPr>
          <w:color w:val="FF0000"/>
        </w:rPr>
      </w:pPr>
      <w:r w:rsidRPr="00D45572">
        <w:rPr>
          <w:color w:val="FF0000"/>
        </w:rPr>
        <w:t>Q.</w:t>
      </w:r>
      <w:r w:rsidR="00BB5D27" w:rsidRPr="00D45572">
        <w:rPr>
          <w:color w:val="FF0000"/>
        </w:rPr>
        <w:t xml:space="preserve">2.4.2 </w:t>
      </w:r>
      <w:proofErr w:type="gramStart"/>
      <w:r w:rsidR="00631A86" w:rsidRPr="00D45572">
        <w:rPr>
          <w:color w:val="FF0000"/>
        </w:rPr>
        <w:t>What</w:t>
      </w:r>
      <w:proofErr w:type="gramEnd"/>
      <w:r w:rsidR="00631A86" w:rsidRPr="00D45572">
        <w:rPr>
          <w:color w:val="FF0000"/>
        </w:rPr>
        <w:t xml:space="preserve"> is </w:t>
      </w:r>
      <w:r w:rsidR="003E0B60" w:rsidRPr="00D45572">
        <w:rPr>
          <w:color w:val="FF0000"/>
        </w:rPr>
        <w:t xml:space="preserve">the </w:t>
      </w:r>
      <w:r w:rsidR="00631A86" w:rsidRPr="00D45572">
        <w:rPr>
          <w:color w:val="FF0000"/>
        </w:rPr>
        <w:t>Metric 4</w:t>
      </w:r>
      <w:r w:rsidR="00BB5D27" w:rsidRPr="00D45572">
        <w:rPr>
          <w:color w:val="FF0000"/>
        </w:rPr>
        <w:t xml:space="preserve"> High minute</w:t>
      </w:r>
      <w:r w:rsidR="00D33803" w:rsidRPr="00D45572">
        <w:rPr>
          <w:color w:val="FF0000"/>
        </w:rPr>
        <w:t xml:space="preserve"> threshold</w:t>
      </w:r>
      <w:r w:rsidR="00BB5D27" w:rsidRPr="00D45572">
        <w:rPr>
          <w:color w:val="FF0000"/>
        </w:rPr>
        <w:t>:</w:t>
      </w:r>
    </w:p>
    <w:p w:rsidR="00BB5D27" w:rsidRPr="00D45572" w:rsidRDefault="00692E85" w:rsidP="00BB5D27">
      <w:pPr>
        <w:rPr>
          <w:color w:val="FF0000"/>
        </w:rPr>
      </w:pPr>
      <w:r w:rsidRPr="00D45572">
        <w:rPr>
          <w:color w:val="FF0000"/>
        </w:rPr>
        <w:t>Q.</w:t>
      </w:r>
      <w:r w:rsidR="00BB5D27" w:rsidRPr="00D45572">
        <w:rPr>
          <w:color w:val="FF0000"/>
        </w:rPr>
        <w:t xml:space="preserve">2.4.3 </w:t>
      </w:r>
      <w:proofErr w:type="gramStart"/>
      <w:r w:rsidR="00631A86" w:rsidRPr="00D45572">
        <w:rPr>
          <w:color w:val="FF0000"/>
        </w:rPr>
        <w:t>What</w:t>
      </w:r>
      <w:proofErr w:type="gramEnd"/>
      <w:r w:rsidR="00631A86" w:rsidRPr="00D45572">
        <w:rPr>
          <w:color w:val="FF0000"/>
        </w:rPr>
        <w:t xml:space="preserve"> is </w:t>
      </w:r>
      <w:r w:rsidR="003E0B60" w:rsidRPr="00D45572">
        <w:rPr>
          <w:color w:val="FF0000"/>
        </w:rPr>
        <w:t xml:space="preserve">the </w:t>
      </w:r>
      <w:r w:rsidR="00631A86" w:rsidRPr="00D45572">
        <w:rPr>
          <w:color w:val="FF0000"/>
        </w:rPr>
        <w:t>Metric 4</w:t>
      </w:r>
      <w:r w:rsidR="00BB5D27" w:rsidRPr="00D45572">
        <w:rPr>
          <w:color w:val="FF0000"/>
        </w:rPr>
        <w:t xml:space="preserve"> Critical minute</w:t>
      </w:r>
      <w:r w:rsidR="00D33803" w:rsidRPr="00D45572">
        <w:rPr>
          <w:color w:val="FF0000"/>
        </w:rPr>
        <w:t xml:space="preserve"> threshold</w:t>
      </w:r>
      <w:r w:rsidR="00BB5D27" w:rsidRPr="00D45572">
        <w:rPr>
          <w:color w:val="FF0000"/>
        </w:rPr>
        <w:t>:</w:t>
      </w:r>
    </w:p>
    <w:p w:rsidR="00BB5D27" w:rsidRPr="00D45572" w:rsidRDefault="00692E85" w:rsidP="00BB5D27">
      <w:pPr>
        <w:rPr>
          <w:color w:val="FF0000"/>
        </w:rPr>
      </w:pPr>
      <w:r w:rsidRPr="00D45572">
        <w:rPr>
          <w:color w:val="FF0000"/>
        </w:rPr>
        <w:t>Q.</w:t>
      </w:r>
      <w:r w:rsidR="00BB5D27" w:rsidRPr="00D45572">
        <w:rPr>
          <w:color w:val="FF0000"/>
        </w:rPr>
        <w:t xml:space="preserve">2.5.1 </w:t>
      </w:r>
      <w:proofErr w:type="gramStart"/>
      <w:r w:rsidR="00631A86" w:rsidRPr="00D45572">
        <w:rPr>
          <w:color w:val="FF0000"/>
        </w:rPr>
        <w:t>What</w:t>
      </w:r>
      <w:proofErr w:type="gramEnd"/>
      <w:r w:rsidR="00631A86" w:rsidRPr="00D45572">
        <w:rPr>
          <w:color w:val="FF0000"/>
        </w:rPr>
        <w:t xml:space="preserve"> is </w:t>
      </w:r>
      <w:r w:rsidR="003E0B60" w:rsidRPr="00D45572">
        <w:rPr>
          <w:color w:val="FF0000"/>
        </w:rPr>
        <w:t xml:space="preserve">the </w:t>
      </w:r>
      <w:r w:rsidR="00631A86" w:rsidRPr="00D45572">
        <w:rPr>
          <w:color w:val="FF0000"/>
        </w:rPr>
        <w:t>Metric 5</w:t>
      </w:r>
      <w:r w:rsidR="00BB5D27" w:rsidRPr="00D45572">
        <w:rPr>
          <w:color w:val="FF0000"/>
        </w:rPr>
        <w:t xml:space="preserve"> name:</w:t>
      </w:r>
    </w:p>
    <w:p w:rsidR="00BB5D27" w:rsidRPr="00D45572" w:rsidRDefault="00692E85" w:rsidP="00BB5D27">
      <w:pPr>
        <w:rPr>
          <w:color w:val="FF0000"/>
        </w:rPr>
      </w:pPr>
      <w:r w:rsidRPr="00D45572">
        <w:rPr>
          <w:color w:val="FF0000"/>
        </w:rPr>
        <w:t>Q.</w:t>
      </w:r>
      <w:r w:rsidR="00BB5D27" w:rsidRPr="00D45572">
        <w:rPr>
          <w:color w:val="FF0000"/>
        </w:rPr>
        <w:t xml:space="preserve">2.5.2 </w:t>
      </w:r>
      <w:proofErr w:type="gramStart"/>
      <w:r w:rsidR="00631A86" w:rsidRPr="00D45572">
        <w:rPr>
          <w:color w:val="FF0000"/>
        </w:rPr>
        <w:t>What</w:t>
      </w:r>
      <w:proofErr w:type="gramEnd"/>
      <w:r w:rsidR="00631A86" w:rsidRPr="00D45572">
        <w:rPr>
          <w:color w:val="FF0000"/>
        </w:rPr>
        <w:t xml:space="preserve"> is </w:t>
      </w:r>
      <w:r w:rsidR="003E0B60" w:rsidRPr="00D45572">
        <w:rPr>
          <w:color w:val="FF0000"/>
        </w:rPr>
        <w:t xml:space="preserve">the </w:t>
      </w:r>
      <w:r w:rsidR="00631A86" w:rsidRPr="00D45572">
        <w:rPr>
          <w:color w:val="FF0000"/>
        </w:rPr>
        <w:t>Metric 5</w:t>
      </w:r>
      <w:r w:rsidR="00BB5D27" w:rsidRPr="00D45572">
        <w:rPr>
          <w:color w:val="FF0000"/>
        </w:rPr>
        <w:t xml:space="preserve"> High minute</w:t>
      </w:r>
      <w:r w:rsidR="00D33803" w:rsidRPr="00D45572">
        <w:rPr>
          <w:color w:val="FF0000"/>
        </w:rPr>
        <w:t xml:space="preserve"> threshold</w:t>
      </w:r>
      <w:r w:rsidR="00BB5D27" w:rsidRPr="00D45572">
        <w:rPr>
          <w:color w:val="FF0000"/>
        </w:rPr>
        <w:t>:</w:t>
      </w:r>
    </w:p>
    <w:p w:rsidR="00BB5D27" w:rsidRPr="00D45572" w:rsidRDefault="00692E85" w:rsidP="00BB5D27">
      <w:pPr>
        <w:rPr>
          <w:color w:val="FF0000"/>
        </w:rPr>
      </w:pPr>
      <w:r w:rsidRPr="00D45572">
        <w:rPr>
          <w:color w:val="FF0000"/>
        </w:rPr>
        <w:t>Q.</w:t>
      </w:r>
      <w:r w:rsidR="00BB5D27" w:rsidRPr="00D45572">
        <w:rPr>
          <w:color w:val="FF0000"/>
        </w:rPr>
        <w:t xml:space="preserve">2.5.3 </w:t>
      </w:r>
      <w:proofErr w:type="gramStart"/>
      <w:r w:rsidR="00631A86" w:rsidRPr="00D45572">
        <w:rPr>
          <w:color w:val="FF0000"/>
        </w:rPr>
        <w:t>What</w:t>
      </w:r>
      <w:proofErr w:type="gramEnd"/>
      <w:r w:rsidR="00631A86" w:rsidRPr="00D45572">
        <w:rPr>
          <w:color w:val="FF0000"/>
        </w:rPr>
        <w:t xml:space="preserve"> is </w:t>
      </w:r>
      <w:r w:rsidR="003E0B60" w:rsidRPr="00D45572">
        <w:rPr>
          <w:color w:val="FF0000"/>
        </w:rPr>
        <w:t xml:space="preserve">the </w:t>
      </w:r>
      <w:r w:rsidR="00631A86" w:rsidRPr="00D45572">
        <w:rPr>
          <w:color w:val="FF0000"/>
        </w:rPr>
        <w:t>Metric 5</w:t>
      </w:r>
      <w:r w:rsidR="00BB5D27" w:rsidRPr="00D45572">
        <w:rPr>
          <w:color w:val="FF0000"/>
        </w:rPr>
        <w:t xml:space="preserve"> Critical minute</w:t>
      </w:r>
      <w:r w:rsidR="00D33803" w:rsidRPr="00D45572">
        <w:rPr>
          <w:color w:val="FF0000"/>
        </w:rPr>
        <w:t xml:space="preserve"> threshold</w:t>
      </w:r>
      <w:r w:rsidR="00BB5D27" w:rsidRPr="00D45572">
        <w:rPr>
          <w:color w:val="FF0000"/>
        </w:rPr>
        <w:t>:</w:t>
      </w:r>
    </w:p>
    <w:p w:rsidR="00BB5D27" w:rsidRDefault="00004752" w:rsidP="006143F8">
      <w:pPr>
        <w:pStyle w:val="Heading2"/>
      </w:pPr>
      <w:bookmarkStart w:id="3" w:name="_Toc497911134"/>
      <w:r w:rsidRPr="00004752">
        <w:t xml:space="preserve">3 </w:t>
      </w:r>
      <w:r w:rsidR="00990351">
        <w:t>–</w:t>
      </w:r>
      <w:r w:rsidR="00990351" w:rsidRPr="000C2C08">
        <w:t xml:space="preserve"> </w:t>
      </w:r>
      <w:r w:rsidRPr="00004752">
        <w:t>Acuity and Critical Patients</w:t>
      </w:r>
      <w:r w:rsidR="000C2C08">
        <w:t xml:space="preserve"> </w:t>
      </w:r>
      <w:r w:rsidR="000C2C08" w:rsidRPr="000C2C08">
        <w:t>Component</w:t>
      </w:r>
      <w:bookmarkEnd w:id="3"/>
    </w:p>
    <w:p w:rsidR="00CD00E1" w:rsidRPr="00004752" w:rsidRDefault="00CD00E1" w:rsidP="00174774">
      <w:pPr>
        <w:rPr>
          <w:b/>
          <w:bCs/>
        </w:rPr>
      </w:pPr>
      <w:r>
        <w:rPr>
          <w:noProof/>
          <w:lang w:eastAsia="en-AU"/>
        </w:rPr>
        <w:drawing>
          <wp:inline distT="0" distB="0" distL="0" distR="0">
            <wp:extent cx="2876550" cy="979745"/>
            <wp:effectExtent l="0" t="0" r="0" b="0"/>
            <wp:docPr id="4" name="Picture 4" descr="https://wiki.ucern.com/download/attachments/17982983/FRN_Acuity_and_Critical_Patients_Component_MM080917.png?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iki.ucern.com/download/attachments/17982983/FRN_Acuity_and_Critical_Patients_Component_MM080917.png?api=v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718" cy="993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B60" w:rsidRPr="00631B02" w:rsidRDefault="00966FFF" w:rsidP="00174774">
      <w:proofErr w:type="gramStart"/>
      <w:r>
        <w:t>Has</w:t>
      </w:r>
      <w:proofErr w:type="gramEnd"/>
      <w:r>
        <w:t xml:space="preserve"> two features, first d</w:t>
      </w:r>
      <w:r w:rsidR="00004752" w:rsidRPr="00004752">
        <w:t>isplays the acuity and number of patients assigned to each acuity level in a bar graph format</w:t>
      </w:r>
      <w:r w:rsidR="003E0B60">
        <w:t>, which</w:t>
      </w:r>
      <w:r w:rsidR="00004752" w:rsidRPr="00004752">
        <w:t xml:space="preserve"> come from the tracking board build</w:t>
      </w:r>
      <w:r w:rsidR="003E0B60" w:rsidRPr="003E0B60">
        <w:t xml:space="preserve"> with the corresponding colours</w:t>
      </w:r>
      <w:r w:rsidR="003E0B60">
        <w:t xml:space="preserve">. </w:t>
      </w:r>
      <w:proofErr w:type="gramStart"/>
      <w:r w:rsidRPr="00E85732">
        <w:rPr>
          <w:rFonts w:cstheme="minorHAnsi"/>
        </w:rPr>
        <w:t>Second</w:t>
      </w:r>
      <w:r w:rsidR="003E0B60" w:rsidRPr="00E85732">
        <w:rPr>
          <w:rFonts w:cstheme="minorHAnsi"/>
        </w:rPr>
        <w:t>, can define up to</w:t>
      </w:r>
      <w:r w:rsidR="00AE070B" w:rsidRPr="00E85732">
        <w:rPr>
          <w:rFonts w:cstheme="minorHAnsi"/>
        </w:rPr>
        <w:t xml:space="preserve"> 4</w:t>
      </w:r>
      <w:r w:rsidR="003E0B60" w:rsidRPr="00E85732">
        <w:rPr>
          <w:rFonts w:cstheme="minorHAnsi"/>
        </w:rPr>
        <w:t xml:space="preserve"> </w:t>
      </w:r>
      <w:r w:rsidR="00084EFA" w:rsidRPr="00E85732">
        <w:rPr>
          <w:rFonts w:cstheme="minorHAnsi"/>
        </w:rPr>
        <w:t xml:space="preserve">optional </w:t>
      </w:r>
      <w:r w:rsidR="003E0B60" w:rsidRPr="00E85732">
        <w:rPr>
          <w:rFonts w:cstheme="minorHAnsi"/>
        </w:rPr>
        <w:t xml:space="preserve">critical categories for critical patients (from </w:t>
      </w:r>
      <w:r w:rsidR="003E0B60" w:rsidRPr="00E85732">
        <w:rPr>
          <w:rFonts w:cstheme="minorHAnsi"/>
          <w:color w:val="1C1F21"/>
          <w:shd w:val="clear" w:color="auto" w:fill="FFFFFF"/>
        </w:rPr>
        <w:t>specific tracking event, order, or clinical event (DTA)).</w:t>
      </w:r>
      <w:proofErr w:type="gramEnd"/>
      <w:r w:rsidR="003E0B60" w:rsidRPr="00E85732">
        <w:rPr>
          <w:rFonts w:cstheme="minorHAnsi"/>
          <w:color w:val="1C1F21"/>
          <w:shd w:val="clear" w:color="auto" w:fill="FFFFFF"/>
        </w:rPr>
        <w:t xml:space="preserve"> Examples: Traumas, Isolation, Infectious, </w:t>
      </w:r>
      <w:proofErr w:type="gramStart"/>
      <w:r w:rsidR="003E0B60" w:rsidRPr="00E85732">
        <w:rPr>
          <w:rFonts w:cstheme="minorHAnsi"/>
          <w:color w:val="1C1F21"/>
          <w:shd w:val="clear" w:color="auto" w:fill="FFFFFF"/>
        </w:rPr>
        <w:t>On</w:t>
      </w:r>
      <w:proofErr w:type="gramEnd"/>
      <w:r w:rsidR="003E0B60" w:rsidRPr="00E85732">
        <w:rPr>
          <w:rFonts w:cstheme="minorHAnsi"/>
          <w:color w:val="1C1F21"/>
          <w:shd w:val="clear" w:color="auto" w:fill="FFFFFF"/>
        </w:rPr>
        <w:t xml:space="preserve"> ventilator, etc.</w:t>
      </w:r>
    </w:p>
    <w:p w:rsidR="00761C95" w:rsidRPr="00761C95" w:rsidRDefault="00761C95" w:rsidP="00174774">
      <w:pPr>
        <w:rPr>
          <w:b/>
        </w:rPr>
      </w:pPr>
      <w:r w:rsidRPr="00761C95">
        <w:rPr>
          <w:b/>
        </w:rPr>
        <w:t>If you will use critical categories, answer to the questions below:</w:t>
      </w:r>
    </w:p>
    <w:p w:rsidR="008F2F0C" w:rsidRPr="00D45572" w:rsidRDefault="00631B02" w:rsidP="00174774">
      <w:pPr>
        <w:rPr>
          <w:color w:val="FF0000"/>
        </w:rPr>
      </w:pPr>
      <w:r w:rsidRPr="00D45572">
        <w:rPr>
          <w:color w:val="FF0000"/>
        </w:rPr>
        <w:t>Q.</w:t>
      </w:r>
      <w:r w:rsidR="003E0B60" w:rsidRPr="00D45572">
        <w:rPr>
          <w:color w:val="FF0000"/>
        </w:rPr>
        <w:t xml:space="preserve">3.1.1 </w:t>
      </w:r>
      <w:bookmarkStart w:id="4" w:name="_Hlk497899468"/>
      <w:proofErr w:type="gramStart"/>
      <w:r w:rsidR="003E0B60" w:rsidRPr="00D45572">
        <w:rPr>
          <w:color w:val="FF0000"/>
        </w:rPr>
        <w:t>What</w:t>
      </w:r>
      <w:proofErr w:type="gramEnd"/>
      <w:r w:rsidR="003E0B60" w:rsidRPr="00D45572">
        <w:rPr>
          <w:color w:val="FF0000"/>
        </w:rPr>
        <w:t xml:space="preserve"> is </w:t>
      </w:r>
      <w:r w:rsidR="00AE070B" w:rsidRPr="00D45572">
        <w:rPr>
          <w:color w:val="FF0000"/>
        </w:rPr>
        <w:t>the Category 1 Display name</w:t>
      </w:r>
      <w:bookmarkEnd w:id="4"/>
      <w:r w:rsidR="00AE070B" w:rsidRPr="00D45572">
        <w:rPr>
          <w:color w:val="FF0000"/>
        </w:rPr>
        <w:t xml:space="preserve">? </w:t>
      </w:r>
    </w:p>
    <w:p w:rsidR="003E0B60" w:rsidRPr="00D45572" w:rsidRDefault="00631B02" w:rsidP="00174774">
      <w:pPr>
        <w:rPr>
          <w:color w:val="FF0000"/>
        </w:rPr>
      </w:pPr>
      <w:r w:rsidRPr="00D45572">
        <w:rPr>
          <w:color w:val="FF0000"/>
        </w:rPr>
        <w:t>Q.</w:t>
      </w:r>
      <w:r w:rsidR="003E0B60" w:rsidRPr="00D45572">
        <w:rPr>
          <w:color w:val="FF0000"/>
        </w:rPr>
        <w:t>3.1.2</w:t>
      </w:r>
      <w:r w:rsidR="00AE070B" w:rsidRPr="00D45572">
        <w:rPr>
          <w:color w:val="FF0000"/>
        </w:rPr>
        <w:t xml:space="preserve"> </w:t>
      </w:r>
      <w:proofErr w:type="gramStart"/>
      <w:r w:rsidR="00AE070B" w:rsidRPr="00D45572">
        <w:rPr>
          <w:color w:val="FF0000"/>
        </w:rPr>
        <w:t>What</w:t>
      </w:r>
      <w:proofErr w:type="gramEnd"/>
      <w:r w:rsidR="00AE070B" w:rsidRPr="00D45572">
        <w:rPr>
          <w:color w:val="FF0000"/>
        </w:rPr>
        <w:t xml:space="preserve"> is the Category 1 event name (tracking event, order, or event code)?</w:t>
      </w:r>
    </w:p>
    <w:p w:rsidR="00AE070B" w:rsidRPr="00D45572" w:rsidRDefault="00631B02" w:rsidP="00AE070B">
      <w:pPr>
        <w:rPr>
          <w:color w:val="FF0000"/>
        </w:rPr>
      </w:pPr>
      <w:r w:rsidRPr="00D45572">
        <w:rPr>
          <w:color w:val="FF0000"/>
        </w:rPr>
        <w:t>Q.</w:t>
      </w:r>
      <w:r w:rsidR="00AE070B" w:rsidRPr="00D45572">
        <w:rPr>
          <w:color w:val="FF0000"/>
        </w:rPr>
        <w:t xml:space="preserve">3.2.1 </w:t>
      </w:r>
      <w:proofErr w:type="gramStart"/>
      <w:r w:rsidR="00AE070B" w:rsidRPr="00D45572">
        <w:rPr>
          <w:color w:val="FF0000"/>
        </w:rPr>
        <w:t>What</w:t>
      </w:r>
      <w:proofErr w:type="gramEnd"/>
      <w:r w:rsidR="00AE070B" w:rsidRPr="00D45572">
        <w:rPr>
          <w:color w:val="FF0000"/>
        </w:rPr>
        <w:t xml:space="preserve"> is the </w:t>
      </w:r>
      <w:r w:rsidR="00EF2426" w:rsidRPr="00D45572">
        <w:rPr>
          <w:color w:val="FF0000"/>
        </w:rPr>
        <w:t>Category 2</w:t>
      </w:r>
      <w:r w:rsidR="00AE070B" w:rsidRPr="00D45572">
        <w:rPr>
          <w:color w:val="FF0000"/>
        </w:rPr>
        <w:t xml:space="preserve"> Display name? </w:t>
      </w:r>
    </w:p>
    <w:p w:rsidR="00AE070B" w:rsidRPr="00D45572" w:rsidRDefault="00631B02" w:rsidP="00AE070B">
      <w:pPr>
        <w:rPr>
          <w:color w:val="FF0000"/>
        </w:rPr>
      </w:pPr>
      <w:r w:rsidRPr="00D45572">
        <w:rPr>
          <w:color w:val="FF0000"/>
        </w:rPr>
        <w:t>Q.</w:t>
      </w:r>
      <w:r w:rsidR="00AE070B" w:rsidRPr="00D45572">
        <w:rPr>
          <w:color w:val="FF0000"/>
        </w:rPr>
        <w:t xml:space="preserve">3.2.2 </w:t>
      </w:r>
      <w:proofErr w:type="gramStart"/>
      <w:r w:rsidR="00EF2426" w:rsidRPr="00D45572">
        <w:rPr>
          <w:color w:val="FF0000"/>
        </w:rPr>
        <w:t>What</w:t>
      </w:r>
      <w:proofErr w:type="gramEnd"/>
      <w:r w:rsidR="00EF2426" w:rsidRPr="00D45572">
        <w:rPr>
          <w:color w:val="FF0000"/>
        </w:rPr>
        <w:t xml:space="preserve"> is the Category 2</w:t>
      </w:r>
      <w:r w:rsidR="00AE070B" w:rsidRPr="00D45572">
        <w:rPr>
          <w:color w:val="FF0000"/>
        </w:rPr>
        <w:t xml:space="preserve"> event name (tracking event, order, or event code)?</w:t>
      </w:r>
    </w:p>
    <w:p w:rsidR="00AE070B" w:rsidRPr="00D45572" w:rsidRDefault="00631B02" w:rsidP="00AE070B">
      <w:pPr>
        <w:rPr>
          <w:color w:val="FF0000"/>
        </w:rPr>
      </w:pPr>
      <w:r w:rsidRPr="00D45572">
        <w:rPr>
          <w:color w:val="FF0000"/>
        </w:rPr>
        <w:t>Q.</w:t>
      </w:r>
      <w:r w:rsidR="00AE070B" w:rsidRPr="00D45572">
        <w:rPr>
          <w:color w:val="FF0000"/>
        </w:rPr>
        <w:t xml:space="preserve">3.3.1 </w:t>
      </w:r>
      <w:proofErr w:type="gramStart"/>
      <w:r w:rsidR="00AE070B" w:rsidRPr="00D45572">
        <w:rPr>
          <w:color w:val="FF0000"/>
        </w:rPr>
        <w:t>What</w:t>
      </w:r>
      <w:proofErr w:type="gramEnd"/>
      <w:r w:rsidR="00AE070B" w:rsidRPr="00D45572">
        <w:rPr>
          <w:color w:val="FF0000"/>
        </w:rPr>
        <w:t xml:space="preserve"> is the </w:t>
      </w:r>
      <w:r w:rsidR="00EF2426" w:rsidRPr="00D45572">
        <w:rPr>
          <w:color w:val="FF0000"/>
        </w:rPr>
        <w:t>Category 3</w:t>
      </w:r>
      <w:r w:rsidR="00AE070B" w:rsidRPr="00D45572">
        <w:rPr>
          <w:color w:val="FF0000"/>
        </w:rPr>
        <w:t xml:space="preserve"> Display name? </w:t>
      </w:r>
    </w:p>
    <w:p w:rsidR="00AE070B" w:rsidRPr="00D45572" w:rsidRDefault="00631B02" w:rsidP="00AE070B">
      <w:pPr>
        <w:rPr>
          <w:color w:val="FF0000"/>
        </w:rPr>
      </w:pPr>
      <w:r w:rsidRPr="00D45572">
        <w:rPr>
          <w:color w:val="FF0000"/>
        </w:rPr>
        <w:t>Q.</w:t>
      </w:r>
      <w:r w:rsidR="00AE070B" w:rsidRPr="00D45572">
        <w:rPr>
          <w:color w:val="FF0000"/>
        </w:rPr>
        <w:t xml:space="preserve">3.3.2 </w:t>
      </w:r>
      <w:proofErr w:type="gramStart"/>
      <w:r w:rsidR="00EF2426" w:rsidRPr="00D45572">
        <w:rPr>
          <w:color w:val="FF0000"/>
        </w:rPr>
        <w:t>What</w:t>
      </w:r>
      <w:proofErr w:type="gramEnd"/>
      <w:r w:rsidR="00EF2426" w:rsidRPr="00D45572">
        <w:rPr>
          <w:color w:val="FF0000"/>
        </w:rPr>
        <w:t xml:space="preserve"> is the Category 3</w:t>
      </w:r>
      <w:r w:rsidR="00AE070B" w:rsidRPr="00D45572">
        <w:rPr>
          <w:color w:val="FF0000"/>
        </w:rPr>
        <w:t xml:space="preserve"> event name (tracking event, order, or event code)?</w:t>
      </w:r>
    </w:p>
    <w:p w:rsidR="00AE070B" w:rsidRPr="00D45572" w:rsidRDefault="00631B02" w:rsidP="00AE070B">
      <w:pPr>
        <w:rPr>
          <w:color w:val="FF0000"/>
        </w:rPr>
      </w:pPr>
      <w:r w:rsidRPr="00D45572">
        <w:rPr>
          <w:color w:val="FF0000"/>
        </w:rPr>
        <w:t>Q.</w:t>
      </w:r>
      <w:r w:rsidR="00AE070B" w:rsidRPr="00D45572">
        <w:rPr>
          <w:color w:val="FF0000"/>
        </w:rPr>
        <w:t xml:space="preserve">3.4.1 </w:t>
      </w:r>
      <w:proofErr w:type="gramStart"/>
      <w:r w:rsidR="00AE070B" w:rsidRPr="00D45572">
        <w:rPr>
          <w:color w:val="FF0000"/>
        </w:rPr>
        <w:t>What</w:t>
      </w:r>
      <w:proofErr w:type="gramEnd"/>
      <w:r w:rsidR="00AE070B" w:rsidRPr="00D45572">
        <w:rPr>
          <w:color w:val="FF0000"/>
        </w:rPr>
        <w:t xml:space="preserve"> is the </w:t>
      </w:r>
      <w:r w:rsidR="00EF2426" w:rsidRPr="00D45572">
        <w:rPr>
          <w:color w:val="FF0000"/>
        </w:rPr>
        <w:t>Category 4</w:t>
      </w:r>
      <w:r w:rsidR="00AE070B" w:rsidRPr="00D45572">
        <w:rPr>
          <w:color w:val="FF0000"/>
        </w:rPr>
        <w:t xml:space="preserve"> Display name? </w:t>
      </w:r>
    </w:p>
    <w:p w:rsidR="00AE070B" w:rsidRPr="00D45572" w:rsidRDefault="00631B02" w:rsidP="00AE070B">
      <w:pPr>
        <w:rPr>
          <w:color w:val="FF0000"/>
        </w:rPr>
      </w:pPr>
      <w:r w:rsidRPr="00D45572">
        <w:rPr>
          <w:color w:val="FF0000"/>
        </w:rPr>
        <w:t>Q.</w:t>
      </w:r>
      <w:r w:rsidR="00AE070B" w:rsidRPr="00D45572">
        <w:rPr>
          <w:color w:val="FF0000"/>
        </w:rPr>
        <w:t xml:space="preserve">3.4.2 </w:t>
      </w:r>
      <w:proofErr w:type="gramStart"/>
      <w:r w:rsidR="00EF2426" w:rsidRPr="00D45572">
        <w:rPr>
          <w:color w:val="FF0000"/>
        </w:rPr>
        <w:t>What</w:t>
      </w:r>
      <w:proofErr w:type="gramEnd"/>
      <w:r w:rsidR="00EF2426" w:rsidRPr="00D45572">
        <w:rPr>
          <w:color w:val="FF0000"/>
        </w:rPr>
        <w:t xml:space="preserve"> is the Category 4</w:t>
      </w:r>
      <w:r w:rsidR="00AE070B" w:rsidRPr="00D45572">
        <w:rPr>
          <w:color w:val="FF0000"/>
        </w:rPr>
        <w:t xml:space="preserve"> event name (tracking event, order, or event code)?</w:t>
      </w:r>
    </w:p>
    <w:p w:rsidR="00AE070B" w:rsidRDefault="00891196" w:rsidP="006143F8">
      <w:pPr>
        <w:pStyle w:val="Heading2"/>
      </w:pPr>
      <w:bookmarkStart w:id="5" w:name="_Toc497911135"/>
      <w:r>
        <w:t xml:space="preserve">4 </w:t>
      </w:r>
      <w:r w:rsidR="00990351">
        <w:t>–</w:t>
      </w:r>
      <w:r w:rsidR="00990351" w:rsidRPr="000C2C08">
        <w:t xml:space="preserve"> </w:t>
      </w:r>
      <w:r w:rsidR="00217F3E" w:rsidRPr="00217F3E">
        <w:t>ED Volume</w:t>
      </w:r>
      <w:r w:rsidR="000C2C08">
        <w:t xml:space="preserve"> </w:t>
      </w:r>
      <w:r w:rsidR="000C2C08" w:rsidRPr="000C2C08">
        <w:t>Component</w:t>
      </w:r>
      <w:bookmarkEnd w:id="5"/>
    </w:p>
    <w:p w:rsidR="00CD00E1" w:rsidRDefault="00CD00E1" w:rsidP="00174774">
      <w:pPr>
        <w:rPr>
          <w:b/>
          <w:bCs/>
        </w:rPr>
      </w:pPr>
      <w:r>
        <w:rPr>
          <w:noProof/>
          <w:lang w:eastAsia="en-AU"/>
        </w:rPr>
        <w:drawing>
          <wp:inline distT="0" distB="0" distL="0" distR="0">
            <wp:extent cx="1879600" cy="1342571"/>
            <wp:effectExtent l="0" t="0" r="6350" b="0"/>
            <wp:docPr id="5" name="Picture 5" descr="https://wiki.ucern.com/download/attachments/17982983/fn_edrtd_volumecomponent.png?version=1&amp;modificationDate=1422289857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iki.ucern.com/download/attachments/17982983/fn_edrtd_volumecomponent.png?version=1&amp;modificationDate=1422289857000&amp;api=v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584" cy="1358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F3E" w:rsidRDefault="00B93E6D" w:rsidP="00B93E6D">
      <w:proofErr w:type="gramStart"/>
      <w:r>
        <w:t>D</w:t>
      </w:r>
      <w:r w:rsidR="00891196" w:rsidRPr="00891196">
        <w:t>isplays the number of patients relative to the number of beds in the department selected</w:t>
      </w:r>
      <w:r w:rsidR="00891196">
        <w:t>.</w:t>
      </w:r>
      <w:proofErr w:type="gramEnd"/>
      <w:r>
        <w:t xml:space="preserve"> </w:t>
      </w:r>
      <w:r w:rsidR="00217F3E" w:rsidRPr="00217F3E">
        <w:t>If the total number of patients exceeds the</w:t>
      </w:r>
      <w:r w:rsidR="00217F3E">
        <w:t xml:space="preserve"> high threshold the dial turns </w:t>
      </w:r>
      <w:r w:rsidR="00E85732">
        <w:rPr>
          <w:color w:val="ED7D31" w:themeColor="accent2"/>
        </w:rPr>
        <w:t>o</w:t>
      </w:r>
      <w:r w:rsidR="00217F3E" w:rsidRPr="00217F3E">
        <w:rPr>
          <w:color w:val="ED7D31" w:themeColor="accent2"/>
        </w:rPr>
        <w:t>range</w:t>
      </w:r>
      <w:r w:rsidR="00217F3E" w:rsidRPr="00217F3E">
        <w:t>. If the total number of patients exceeds the crit</w:t>
      </w:r>
      <w:r w:rsidR="00217F3E">
        <w:t xml:space="preserve">ical threshold, the dial turns </w:t>
      </w:r>
      <w:r w:rsidR="00E85732">
        <w:rPr>
          <w:color w:val="FF0000"/>
        </w:rPr>
        <w:t>r</w:t>
      </w:r>
      <w:r w:rsidR="00217F3E" w:rsidRPr="00217F3E">
        <w:rPr>
          <w:color w:val="FF0000"/>
        </w:rPr>
        <w:t>ed</w:t>
      </w:r>
      <w:r w:rsidR="00217F3E" w:rsidRPr="00217F3E">
        <w:t>.</w:t>
      </w:r>
    </w:p>
    <w:p w:rsidR="0091799E" w:rsidRPr="00E85732" w:rsidRDefault="0091799E" w:rsidP="00174774">
      <w:pPr>
        <w:rPr>
          <w:rFonts w:cstheme="minorHAnsi"/>
          <w:color w:val="1C1F21"/>
          <w:shd w:val="clear" w:color="auto" w:fill="FFFFFF"/>
        </w:rPr>
      </w:pPr>
      <w:r w:rsidRPr="00E85732">
        <w:rPr>
          <w:rFonts w:cstheme="minorHAnsi"/>
          <w:color w:val="1C1F21"/>
          <w:shd w:val="clear" w:color="auto" w:fill="FFFFFF"/>
        </w:rPr>
        <w:lastRenderedPageBreak/>
        <w:t xml:space="preserve">The data in the component excludes patients in the waiting room. The </w:t>
      </w:r>
      <w:proofErr w:type="gramStart"/>
      <w:r w:rsidRPr="00E85732">
        <w:rPr>
          <w:rFonts w:cstheme="minorHAnsi"/>
          <w:color w:val="1C1F21"/>
          <w:shd w:val="clear" w:color="auto" w:fill="FFFFFF"/>
        </w:rPr>
        <w:t>number</w:t>
      </w:r>
      <w:proofErr w:type="gramEnd"/>
      <w:r w:rsidRPr="00E85732">
        <w:rPr>
          <w:rFonts w:cstheme="minorHAnsi"/>
          <w:color w:val="1C1F21"/>
          <w:shd w:val="clear" w:color="auto" w:fill="FFFFFF"/>
        </w:rPr>
        <w:t xml:space="preserve"> of patients who have a discharge event requested are considered pending discharge and are displayed to the right of the volume dial. Below that, the component displays the number of available beds</w:t>
      </w:r>
      <w:r w:rsidR="00891196" w:rsidRPr="00E85732">
        <w:rPr>
          <w:rFonts w:cstheme="minorHAnsi"/>
          <w:color w:val="1C1F21"/>
          <w:shd w:val="clear" w:color="auto" w:fill="FFFFFF"/>
        </w:rPr>
        <w:t xml:space="preserve"> and </w:t>
      </w:r>
      <w:proofErr w:type="spellStart"/>
      <w:r w:rsidR="00891196" w:rsidRPr="00E85732">
        <w:rPr>
          <w:rFonts w:cstheme="minorHAnsi"/>
          <w:color w:val="1C1F21"/>
          <w:shd w:val="clear" w:color="auto" w:fill="FFFFFF"/>
        </w:rPr>
        <w:t>Prearrival</w:t>
      </w:r>
      <w:proofErr w:type="spellEnd"/>
      <w:r w:rsidR="00891196" w:rsidRPr="00E85732">
        <w:rPr>
          <w:rFonts w:cstheme="minorHAnsi"/>
          <w:color w:val="1C1F21"/>
          <w:shd w:val="clear" w:color="auto" w:fill="FFFFFF"/>
        </w:rPr>
        <w:t>.</w:t>
      </w:r>
    </w:p>
    <w:p w:rsidR="00891196" w:rsidRPr="00D45572" w:rsidRDefault="00631B02" w:rsidP="00174774">
      <w:pPr>
        <w:rPr>
          <w:color w:val="FF0000"/>
        </w:rPr>
      </w:pPr>
      <w:r w:rsidRPr="00D45572">
        <w:rPr>
          <w:color w:val="FF0000"/>
        </w:rPr>
        <w:t>Q.</w:t>
      </w:r>
      <w:r w:rsidR="00891196" w:rsidRPr="00D45572">
        <w:rPr>
          <w:color w:val="FF0000"/>
        </w:rPr>
        <w:t xml:space="preserve">4.1 </w:t>
      </w:r>
      <w:proofErr w:type="gramStart"/>
      <w:r w:rsidR="002F75E0" w:rsidRPr="00D45572">
        <w:rPr>
          <w:color w:val="FF0000"/>
        </w:rPr>
        <w:t>What</w:t>
      </w:r>
      <w:proofErr w:type="gramEnd"/>
      <w:r w:rsidR="002F75E0" w:rsidRPr="00D45572">
        <w:rPr>
          <w:color w:val="FF0000"/>
        </w:rPr>
        <w:t xml:space="preserve"> is the high percent threshold for ED volume?</w:t>
      </w:r>
    </w:p>
    <w:p w:rsidR="002F75E0" w:rsidRPr="00D45572" w:rsidRDefault="00631B02" w:rsidP="00174774">
      <w:pPr>
        <w:rPr>
          <w:color w:val="FF0000"/>
        </w:rPr>
      </w:pPr>
      <w:r w:rsidRPr="00D45572">
        <w:rPr>
          <w:color w:val="FF0000"/>
        </w:rPr>
        <w:t>Q.</w:t>
      </w:r>
      <w:r w:rsidR="002F75E0" w:rsidRPr="00D45572">
        <w:rPr>
          <w:color w:val="FF0000"/>
        </w:rPr>
        <w:t xml:space="preserve">4.2 </w:t>
      </w:r>
      <w:proofErr w:type="gramStart"/>
      <w:r w:rsidR="002F75E0" w:rsidRPr="00D45572">
        <w:rPr>
          <w:color w:val="FF0000"/>
        </w:rPr>
        <w:t>What</w:t>
      </w:r>
      <w:proofErr w:type="gramEnd"/>
      <w:r w:rsidR="002F75E0" w:rsidRPr="00D45572">
        <w:rPr>
          <w:color w:val="FF0000"/>
        </w:rPr>
        <w:t xml:space="preserve"> is the critical percent threshold for ED volume?</w:t>
      </w:r>
    </w:p>
    <w:p w:rsidR="002F75E0" w:rsidRPr="00D45572" w:rsidRDefault="00631B02" w:rsidP="00174774">
      <w:pPr>
        <w:rPr>
          <w:color w:val="FF0000"/>
        </w:rPr>
      </w:pPr>
      <w:r w:rsidRPr="00D45572">
        <w:rPr>
          <w:color w:val="FF0000"/>
        </w:rPr>
        <w:t>Q.</w:t>
      </w:r>
      <w:r w:rsidR="002F75E0" w:rsidRPr="00D45572">
        <w:rPr>
          <w:color w:val="FF0000"/>
        </w:rPr>
        <w:t xml:space="preserve">4.3 </w:t>
      </w:r>
      <w:proofErr w:type="gramStart"/>
      <w:r w:rsidR="002F75E0" w:rsidRPr="00D45572">
        <w:rPr>
          <w:color w:val="FF0000"/>
        </w:rPr>
        <w:t>What</w:t>
      </w:r>
      <w:proofErr w:type="gramEnd"/>
      <w:r w:rsidR="002F75E0" w:rsidRPr="00D45572">
        <w:rPr>
          <w:color w:val="FF0000"/>
        </w:rPr>
        <w:t xml:space="preserve"> is the high minute threshold for pending discharge?</w:t>
      </w:r>
    </w:p>
    <w:p w:rsidR="002F75E0" w:rsidRPr="00D45572" w:rsidRDefault="00631B02" w:rsidP="002F75E0">
      <w:pPr>
        <w:rPr>
          <w:color w:val="FF0000"/>
        </w:rPr>
      </w:pPr>
      <w:r w:rsidRPr="00D45572">
        <w:rPr>
          <w:color w:val="FF0000"/>
        </w:rPr>
        <w:t>Q.</w:t>
      </w:r>
      <w:r w:rsidR="002F75E0" w:rsidRPr="00D45572">
        <w:rPr>
          <w:color w:val="FF0000"/>
        </w:rPr>
        <w:t xml:space="preserve">4.4 </w:t>
      </w:r>
      <w:proofErr w:type="gramStart"/>
      <w:r w:rsidR="002F75E0" w:rsidRPr="00D45572">
        <w:rPr>
          <w:color w:val="FF0000"/>
        </w:rPr>
        <w:t>What</w:t>
      </w:r>
      <w:proofErr w:type="gramEnd"/>
      <w:r w:rsidR="002F75E0" w:rsidRPr="00D45572">
        <w:rPr>
          <w:color w:val="FF0000"/>
        </w:rPr>
        <w:t xml:space="preserve"> is the critical minute threshold for pending discharge?</w:t>
      </w:r>
    </w:p>
    <w:p w:rsidR="00B93E6D" w:rsidRDefault="00631B02" w:rsidP="008B2DDE">
      <w:pPr>
        <w:tabs>
          <w:tab w:val="left" w:pos="7590"/>
        </w:tabs>
        <w:rPr>
          <w:color w:val="002060"/>
        </w:rPr>
      </w:pPr>
      <w:r w:rsidRPr="00D45572">
        <w:rPr>
          <w:color w:val="FF0000"/>
        </w:rPr>
        <w:t>Q.</w:t>
      </w:r>
      <w:r w:rsidR="00B93E6D" w:rsidRPr="00D45572">
        <w:rPr>
          <w:color w:val="FF0000"/>
        </w:rPr>
        <w:t xml:space="preserve">4.5 </w:t>
      </w:r>
      <w:proofErr w:type="gramStart"/>
      <w:r w:rsidR="00B93E6D" w:rsidRPr="00D45572">
        <w:rPr>
          <w:color w:val="FF0000"/>
        </w:rPr>
        <w:t>What</w:t>
      </w:r>
      <w:proofErr w:type="gramEnd"/>
      <w:r w:rsidR="00B93E6D" w:rsidRPr="00D45572">
        <w:rPr>
          <w:color w:val="FF0000"/>
        </w:rPr>
        <w:t xml:space="preserve"> is the total number of available beds in ED?</w:t>
      </w:r>
      <w:r w:rsidR="008B2DDE">
        <w:rPr>
          <w:color w:val="002060"/>
        </w:rPr>
        <w:tab/>
      </w:r>
    </w:p>
    <w:p w:rsidR="008B2DDE" w:rsidRDefault="008B2DDE" w:rsidP="00D8766B">
      <w:pPr>
        <w:rPr>
          <w:color w:val="002060"/>
        </w:rPr>
      </w:pPr>
    </w:p>
    <w:p w:rsidR="000C2C08" w:rsidRPr="00D8766B" w:rsidRDefault="000C2C08" w:rsidP="00304616">
      <w:pPr>
        <w:pStyle w:val="Heading2"/>
        <w:rPr>
          <w:color w:val="002060"/>
        </w:rPr>
      </w:pPr>
      <w:bookmarkStart w:id="6" w:name="_Toc497911136"/>
      <w:r w:rsidRPr="000C2C08">
        <w:t xml:space="preserve">5 </w:t>
      </w:r>
      <w:r w:rsidR="00990351">
        <w:t>–</w:t>
      </w:r>
      <w:r w:rsidRPr="000C2C08">
        <w:t xml:space="preserve"> Waiting Room Component</w:t>
      </w:r>
      <w:bookmarkEnd w:id="6"/>
    </w:p>
    <w:p w:rsidR="00CD00E1" w:rsidRPr="000C2C08" w:rsidRDefault="00CD00E1" w:rsidP="002F75E0">
      <w:pPr>
        <w:rPr>
          <w:b/>
          <w:bCs/>
        </w:rPr>
      </w:pPr>
      <w:r>
        <w:rPr>
          <w:noProof/>
          <w:lang w:eastAsia="en-AU"/>
        </w:rPr>
        <w:drawing>
          <wp:inline distT="0" distB="0" distL="0" distR="0">
            <wp:extent cx="1835150" cy="1319324"/>
            <wp:effectExtent l="0" t="0" r="0" b="0"/>
            <wp:docPr id="6" name="Picture 6" descr="https://wiki.ucern.com/download/attachments/17982983/fn_edrtd_waitingroomcomponent.png?version=1&amp;modificationDate=1422291467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iki.ucern.com/download/attachments/17982983/fn_edrtd_waitingroomcomponent.png?version=1&amp;modificationDate=1422291467000&amp;api=v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104" cy="1353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5E0" w:rsidRDefault="00631B02" w:rsidP="00174774">
      <w:proofErr w:type="gramStart"/>
      <w:r w:rsidRPr="00966FFF">
        <w:t>Displays</w:t>
      </w:r>
      <w:r w:rsidR="00966FFF" w:rsidRPr="00966FFF">
        <w:t xml:space="preserve"> patients in the waiting room locations for each department with the corresponding median wait time and longest wait time</w:t>
      </w:r>
      <w:r w:rsidR="00966FFF">
        <w:t>.</w:t>
      </w:r>
      <w:proofErr w:type="gramEnd"/>
    </w:p>
    <w:p w:rsidR="006F28F5" w:rsidRDefault="00E85732" w:rsidP="00174774">
      <w:r w:rsidRPr="00E85732">
        <w:t xml:space="preserve">If the total number of patients in the waiting room exceeds the high threshold, the dial turns </w:t>
      </w:r>
      <w:r w:rsidRPr="00E85732">
        <w:rPr>
          <w:color w:val="ED7D31" w:themeColor="accent2"/>
        </w:rPr>
        <w:t>orange</w:t>
      </w:r>
      <w:r w:rsidRPr="00E85732">
        <w:t xml:space="preserve">. If the total number of patients in the waiting room exceeds the critical threshold, the dial turns </w:t>
      </w:r>
      <w:r w:rsidRPr="00E85732">
        <w:rPr>
          <w:color w:val="FF0000"/>
        </w:rPr>
        <w:t>red</w:t>
      </w:r>
      <w:r w:rsidRPr="00E85732">
        <w:t>.</w:t>
      </w:r>
    </w:p>
    <w:p w:rsidR="00C01FDE" w:rsidRPr="00D45572" w:rsidRDefault="00F03A57" w:rsidP="00174774">
      <w:pPr>
        <w:rPr>
          <w:color w:val="FF0000"/>
        </w:rPr>
      </w:pPr>
      <w:bookmarkStart w:id="7" w:name="_Hlk497905212"/>
      <w:r w:rsidRPr="00D45572">
        <w:rPr>
          <w:color w:val="FF0000"/>
        </w:rPr>
        <w:t>Q.</w:t>
      </w:r>
      <w:r w:rsidR="00C01FDE" w:rsidRPr="00D45572">
        <w:rPr>
          <w:color w:val="FF0000"/>
        </w:rPr>
        <w:t xml:space="preserve">5.1 </w:t>
      </w:r>
      <w:proofErr w:type="gramStart"/>
      <w:r w:rsidR="00C01FDE" w:rsidRPr="00D45572">
        <w:rPr>
          <w:color w:val="FF0000"/>
        </w:rPr>
        <w:t>What</w:t>
      </w:r>
      <w:proofErr w:type="gramEnd"/>
      <w:r w:rsidR="00C01FDE" w:rsidRPr="00D45572">
        <w:rPr>
          <w:color w:val="FF0000"/>
        </w:rPr>
        <w:t xml:space="preserve"> is the high percent threshold for number of patients in waiting room?</w:t>
      </w:r>
    </w:p>
    <w:p w:rsidR="00C01FDE" w:rsidRPr="00D45572" w:rsidRDefault="00F03A57" w:rsidP="00C01FDE">
      <w:pPr>
        <w:rPr>
          <w:color w:val="FF0000"/>
        </w:rPr>
      </w:pPr>
      <w:r w:rsidRPr="00D45572">
        <w:rPr>
          <w:color w:val="FF0000"/>
        </w:rPr>
        <w:t>Q.</w:t>
      </w:r>
      <w:r w:rsidR="00C01FDE" w:rsidRPr="00D45572">
        <w:rPr>
          <w:color w:val="FF0000"/>
        </w:rPr>
        <w:t xml:space="preserve">5.2 </w:t>
      </w:r>
      <w:proofErr w:type="gramStart"/>
      <w:r w:rsidR="00C01FDE" w:rsidRPr="00D45572">
        <w:rPr>
          <w:color w:val="FF0000"/>
        </w:rPr>
        <w:t>What</w:t>
      </w:r>
      <w:proofErr w:type="gramEnd"/>
      <w:r w:rsidR="00C01FDE" w:rsidRPr="00D45572">
        <w:rPr>
          <w:color w:val="FF0000"/>
        </w:rPr>
        <w:t xml:space="preserve"> is the critical percent threshold for number of patients in waiting room?</w:t>
      </w:r>
    </w:p>
    <w:p w:rsidR="00C01FDE" w:rsidRPr="00D45572" w:rsidRDefault="00F03A57" w:rsidP="00C01FDE">
      <w:pPr>
        <w:rPr>
          <w:color w:val="FF0000"/>
        </w:rPr>
      </w:pPr>
      <w:r w:rsidRPr="00D45572">
        <w:rPr>
          <w:color w:val="FF0000"/>
        </w:rPr>
        <w:t>Q.</w:t>
      </w:r>
      <w:r w:rsidR="00C01FDE" w:rsidRPr="00D45572">
        <w:rPr>
          <w:color w:val="FF0000"/>
        </w:rPr>
        <w:t xml:space="preserve">5.3 </w:t>
      </w:r>
      <w:proofErr w:type="gramStart"/>
      <w:r w:rsidR="00C01FDE" w:rsidRPr="00D45572">
        <w:rPr>
          <w:color w:val="FF0000"/>
        </w:rPr>
        <w:t>What</w:t>
      </w:r>
      <w:proofErr w:type="gramEnd"/>
      <w:r w:rsidR="00C01FDE" w:rsidRPr="00D45572">
        <w:rPr>
          <w:color w:val="FF0000"/>
        </w:rPr>
        <w:t xml:space="preserve"> is the high minutes threshold for the waiting room LOS?</w:t>
      </w:r>
    </w:p>
    <w:p w:rsidR="00C01FDE" w:rsidRPr="00D45572" w:rsidRDefault="00F03A57" w:rsidP="00C01FDE">
      <w:pPr>
        <w:rPr>
          <w:color w:val="FF0000"/>
        </w:rPr>
      </w:pPr>
      <w:r w:rsidRPr="00D45572">
        <w:rPr>
          <w:color w:val="FF0000"/>
        </w:rPr>
        <w:t>Q.</w:t>
      </w:r>
      <w:r w:rsidR="00C01FDE" w:rsidRPr="00D45572">
        <w:rPr>
          <w:color w:val="FF0000"/>
        </w:rPr>
        <w:t xml:space="preserve">5.4 </w:t>
      </w:r>
      <w:proofErr w:type="gramStart"/>
      <w:r w:rsidR="00C01FDE" w:rsidRPr="00D45572">
        <w:rPr>
          <w:color w:val="FF0000"/>
        </w:rPr>
        <w:t>What</w:t>
      </w:r>
      <w:proofErr w:type="gramEnd"/>
      <w:r w:rsidR="00C01FDE" w:rsidRPr="00D45572">
        <w:rPr>
          <w:color w:val="FF0000"/>
        </w:rPr>
        <w:t xml:space="preserve"> is the critical minutes threshold for the waiting room LOS?</w:t>
      </w:r>
    </w:p>
    <w:p w:rsidR="00C01FDE" w:rsidRPr="00D45572" w:rsidRDefault="00F03A57" w:rsidP="00C01FDE">
      <w:pPr>
        <w:rPr>
          <w:color w:val="FF0000"/>
        </w:rPr>
      </w:pPr>
      <w:r w:rsidRPr="00D45572">
        <w:rPr>
          <w:color w:val="FF0000"/>
        </w:rPr>
        <w:t>Q.</w:t>
      </w:r>
      <w:r w:rsidR="00C01FDE" w:rsidRPr="00D45572">
        <w:rPr>
          <w:color w:val="FF0000"/>
        </w:rPr>
        <w:t xml:space="preserve">5.5 </w:t>
      </w:r>
      <w:proofErr w:type="gramStart"/>
      <w:r w:rsidR="00C01FDE" w:rsidRPr="00D45572">
        <w:rPr>
          <w:color w:val="FF0000"/>
        </w:rPr>
        <w:t>What</w:t>
      </w:r>
      <w:proofErr w:type="gramEnd"/>
      <w:r w:rsidR="00C01FDE" w:rsidRPr="00D45572">
        <w:rPr>
          <w:color w:val="FF0000"/>
        </w:rPr>
        <w:t xml:space="preserve"> is max total capacity for the waiting room?</w:t>
      </w:r>
    </w:p>
    <w:p w:rsidR="00C01FDE" w:rsidRDefault="00990351" w:rsidP="006143F8">
      <w:pPr>
        <w:pStyle w:val="Heading2"/>
      </w:pPr>
      <w:bookmarkStart w:id="8" w:name="_Toc497911137"/>
      <w:bookmarkEnd w:id="7"/>
      <w:r w:rsidRPr="00990351">
        <w:t>6 – Pending Admits Component</w:t>
      </w:r>
      <w:bookmarkEnd w:id="8"/>
    </w:p>
    <w:p w:rsidR="00CD00E1" w:rsidRPr="00990351" w:rsidRDefault="00CD00E1" w:rsidP="00C01FDE">
      <w:pPr>
        <w:rPr>
          <w:b/>
          <w:bCs/>
        </w:rPr>
      </w:pPr>
      <w:r>
        <w:rPr>
          <w:noProof/>
          <w:lang w:eastAsia="en-AU"/>
        </w:rPr>
        <w:drawing>
          <wp:inline distT="0" distB="0" distL="0" distR="0">
            <wp:extent cx="1860550" cy="1313722"/>
            <wp:effectExtent l="0" t="0" r="6350" b="1270"/>
            <wp:docPr id="7" name="Picture 7" descr="https://wiki.ucern.com/download/attachments/17982983/fn_edrtd_pendingadmitcomponent.png?version=1&amp;modificationDate=1422291467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iki.ucern.com/download/attachments/17982983/fn_edrtd_pendingadmitcomponent.png?version=1&amp;modificationDate=1422291467000&amp;api=v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157" cy="133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351" w:rsidRDefault="00562BC7" w:rsidP="00C01FDE">
      <w:r>
        <w:t>D</w:t>
      </w:r>
      <w:r w:rsidRPr="00562BC7">
        <w:t>isplays patient</w:t>
      </w:r>
      <w:r>
        <w:t xml:space="preserve">s in the selected department </w:t>
      </w:r>
      <w:r w:rsidRPr="00562BC7">
        <w:t>who have a pending admit event started</w:t>
      </w:r>
      <w:r w:rsidR="00E07BD1">
        <w:t xml:space="preserve"> based on current time</w:t>
      </w:r>
      <w:r w:rsidRPr="00562BC7">
        <w:t xml:space="preserve">. It also displays the longest boarding time of the pending admit patients, </w:t>
      </w:r>
      <w:r w:rsidR="006556F2">
        <w:t>and optionally if configured</w:t>
      </w:r>
      <w:r w:rsidRPr="00562BC7">
        <w:t xml:space="preserve"> the breakdown of admit services</w:t>
      </w:r>
      <w:r w:rsidR="00E07BD1">
        <w:t>.</w:t>
      </w:r>
    </w:p>
    <w:p w:rsidR="00E07BD1" w:rsidRPr="008F2F0C" w:rsidRDefault="00E07BD1" w:rsidP="00C01FDE">
      <w:r w:rsidRPr="00E07BD1">
        <w:t xml:space="preserve">When the number of patients who are pending admission exceeds the high threshold, the dial turns </w:t>
      </w:r>
      <w:r w:rsidRPr="00E07BD1">
        <w:rPr>
          <w:color w:val="ED7D31" w:themeColor="accent2"/>
        </w:rPr>
        <w:t>orange</w:t>
      </w:r>
      <w:r w:rsidRPr="00E07BD1">
        <w:t xml:space="preserve">. When the number of patients who are pending admission exceeds the critical threshold, the dial turns </w:t>
      </w:r>
      <w:r w:rsidRPr="00E07BD1">
        <w:rPr>
          <w:color w:val="FF0000"/>
        </w:rPr>
        <w:t>red</w:t>
      </w:r>
      <w:r w:rsidRPr="00E07BD1">
        <w:t>.</w:t>
      </w:r>
    </w:p>
    <w:p w:rsidR="00E07BD1" w:rsidRPr="00D45572" w:rsidRDefault="00F03A57" w:rsidP="00E07BD1">
      <w:pPr>
        <w:rPr>
          <w:color w:val="FF0000"/>
        </w:rPr>
      </w:pPr>
      <w:r w:rsidRPr="00D45572">
        <w:rPr>
          <w:color w:val="FF0000"/>
        </w:rPr>
        <w:lastRenderedPageBreak/>
        <w:t>Q.</w:t>
      </w:r>
      <w:r w:rsidR="00E07BD1" w:rsidRPr="00D45572">
        <w:rPr>
          <w:color w:val="FF0000"/>
        </w:rPr>
        <w:t xml:space="preserve">6.1 </w:t>
      </w:r>
      <w:proofErr w:type="gramStart"/>
      <w:r w:rsidR="00E07BD1" w:rsidRPr="00D45572">
        <w:rPr>
          <w:color w:val="FF0000"/>
        </w:rPr>
        <w:t>What</w:t>
      </w:r>
      <w:proofErr w:type="gramEnd"/>
      <w:r w:rsidR="00E07BD1" w:rsidRPr="00D45572">
        <w:rPr>
          <w:color w:val="FF0000"/>
        </w:rPr>
        <w:t xml:space="preserve"> is the high percent threshold for number of pending admits?</w:t>
      </w:r>
    </w:p>
    <w:p w:rsidR="00E07BD1" w:rsidRPr="00D45572" w:rsidRDefault="00F03A57" w:rsidP="00E07BD1">
      <w:pPr>
        <w:rPr>
          <w:color w:val="FF0000"/>
        </w:rPr>
      </w:pPr>
      <w:r w:rsidRPr="00D45572">
        <w:rPr>
          <w:color w:val="FF0000"/>
        </w:rPr>
        <w:t>Q.</w:t>
      </w:r>
      <w:r w:rsidR="00CC2755" w:rsidRPr="00D45572">
        <w:rPr>
          <w:color w:val="FF0000"/>
        </w:rPr>
        <w:t>6</w:t>
      </w:r>
      <w:r w:rsidR="00E07BD1" w:rsidRPr="00D45572">
        <w:rPr>
          <w:color w:val="FF0000"/>
        </w:rPr>
        <w:t xml:space="preserve">.2 </w:t>
      </w:r>
      <w:proofErr w:type="gramStart"/>
      <w:r w:rsidR="00E07BD1" w:rsidRPr="00D45572">
        <w:rPr>
          <w:color w:val="FF0000"/>
        </w:rPr>
        <w:t>What</w:t>
      </w:r>
      <w:proofErr w:type="gramEnd"/>
      <w:r w:rsidR="00E07BD1" w:rsidRPr="00D45572">
        <w:rPr>
          <w:color w:val="FF0000"/>
        </w:rPr>
        <w:t xml:space="preserve"> is the critical percent threshold for number of pending admits?</w:t>
      </w:r>
    </w:p>
    <w:p w:rsidR="00E07BD1" w:rsidRPr="00D45572" w:rsidRDefault="00F03A57" w:rsidP="00E07BD1">
      <w:pPr>
        <w:rPr>
          <w:color w:val="FF0000"/>
        </w:rPr>
      </w:pPr>
      <w:r w:rsidRPr="00D45572">
        <w:rPr>
          <w:color w:val="FF0000"/>
        </w:rPr>
        <w:t>Q.</w:t>
      </w:r>
      <w:r w:rsidR="00CC2755" w:rsidRPr="00D45572">
        <w:rPr>
          <w:color w:val="FF0000"/>
        </w:rPr>
        <w:t>6</w:t>
      </w:r>
      <w:r w:rsidR="00E07BD1" w:rsidRPr="00D45572">
        <w:rPr>
          <w:color w:val="FF0000"/>
        </w:rPr>
        <w:t xml:space="preserve">.3 </w:t>
      </w:r>
      <w:proofErr w:type="gramStart"/>
      <w:r w:rsidR="00E07BD1" w:rsidRPr="00D45572">
        <w:rPr>
          <w:color w:val="FF0000"/>
        </w:rPr>
        <w:t>What</w:t>
      </w:r>
      <w:proofErr w:type="gramEnd"/>
      <w:r w:rsidR="00E07BD1" w:rsidRPr="00D45572">
        <w:rPr>
          <w:color w:val="FF0000"/>
        </w:rPr>
        <w:t xml:space="preserve"> is the high minutes threshold for the pending admits boarding time?</w:t>
      </w:r>
    </w:p>
    <w:p w:rsidR="00E07BD1" w:rsidRPr="00D45572" w:rsidRDefault="00F03A57" w:rsidP="00E07BD1">
      <w:pPr>
        <w:rPr>
          <w:color w:val="FF0000"/>
        </w:rPr>
      </w:pPr>
      <w:r w:rsidRPr="00D45572">
        <w:rPr>
          <w:color w:val="FF0000"/>
        </w:rPr>
        <w:t>Q.</w:t>
      </w:r>
      <w:r w:rsidR="00CC2755" w:rsidRPr="00D45572">
        <w:rPr>
          <w:color w:val="FF0000"/>
        </w:rPr>
        <w:t>6</w:t>
      </w:r>
      <w:r w:rsidR="00E07BD1" w:rsidRPr="00D45572">
        <w:rPr>
          <w:color w:val="FF0000"/>
        </w:rPr>
        <w:t xml:space="preserve">.4 </w:t>
      </w:r>
      <w:proofErr w:type="gramStart"/>
      <w:r w:rsidR="00E07BD1" w:rsidRPr="00D45572">
        <w:rPr>
          <w:color w:val="FF0000"/>
        </w:rPr>
        <w:t>What</w:t>
      </w:r>
      <w:proofErr w:type="gramEnd"/>
      <w:r w:rsidR="00E07BD1" w:rsidRPr="00D45572">
        <w:rPr>
          <w:color w:val="FF0000"/>
        </w:rPr>
        <w:t xml:space="preserve"> is the critical minutes threshold for the pending admits boarding time?</w:t>
      </w:r>
    </w:p>
    <w:p w:rsidR="00C01FDE" w:rsidRPr="00D45572" w:rsidRDefault="00F03A57" w:rsidP="00E07BD1">
      <w:pPr>
        <w:rPr>
          <w:color w:val="FF0000"/>
        </w:rPr>
      </w:pPr>
      <w:r w:rsidRPr="00D45572">
        <w:rPr>
          <w:color w:val="FF0000"/>
        </w:rPr>
        <w:t>Q.</w:t>
      </w:r>
      <w:r w:rsidR="00CC2755" w:rsidRPr="00D45572">
        <w:rPr>
          <w:color w:val="FF0000"/>
        </w:rPr>
        <w:t>6</w:t>
      </w:r>
      <w:r w:rsidR="00E07BD1" w:rsidRPr="00D45572">
        <w:rPr>
          <w:color w:val="FF0000"/>
        </w:rPr>
        <w:t xml:space="preserve">.5 </w:t>
      </w:r>
      <w:r w:rsidR="006556F2" w:rsidRPr="00D45572">
        <w:rPr>
          <w:color w:val="FF0000"/>
        </w:rPr>
        <w:t>Optional -</w:t>
      </w:r>
      <w:r w:rsidR="00E07BD1" w:rsidRPr="00D45572">
        <w:rPr>
          <w:color w:val="FF0000"/>
        </w:rPr>
        <w:t xml:space="preserve">What is </w:t>
      </w:r>
      <w:r w:rsidR="006556F2" w:rsidRPr="00D45572">
        <w:rPr>
          <w:color w:val="FF0000"/>
        </w:rPr>
        <w:t>the admit order to capture admitting service or type</w:t>
      </w:r>
      <w:r w:rsidR="00E07BD1" w:rsidRPr="00D45572">
        <w:rPr>
          <w:color w:val="FF0000"/>
        </w:rPr>
        <w:t>?</w:t>
      </w:r>
    </w:p>
    <w:p w:rsidR="006556F2" w:rsidRPr="00D45572" w:rsidRDefault="00F03A57" w:rsidP="006556F2">
      <w:pPr>
        <w:rPr>
          <w:color w:val="FF0000"/>
        </w:rPr>
      </w:pPr>
      <w:r w:rsidRPr="00D45572">
        <w:rPr>
          <w:color w:val="FF0000"/>
        </w:rPr>
        <w:t>Q.</w:t>
      </w:r>
      <w:r w:rsidR="00CC2755" w:rsidRPr="00D45572">
        <w:rPr>
          <w:color w:val="FF0000"/>
        </w:rPr>
        <w:t>6</w:t>
      </w:r>
      <w:r w:rsidR="006556F2" w:rsidRPr="00D45572">
        <w:rPr>
          <w:color w:val="FF0000"/>
        </w:rPr>
        <w:t>.6 Optional -What is the admit order to capture admitting service or type?</w:t>
      </w:r>
    </w:p>
    <w:p w:rsidR="00F41394" w:rsidRPr="0012557C" w:rsidRDefault="00CC2755" w:rsidP="00304616">
      <w:pPr>
        <w:pStyle w:val="Heading2"/>
        <w:rPr>
          <w:b/>
          <w:bCs/>
        </w:rPr>
      </w:pPr>
      <w:bookmarkStart w:id="9" w:name="_Toc497911138"/>
      <w:r>
        <w:t xml:space="preserve">7 </w:t>
      </w:r>
      <w:r w:rsidRPr="00990351">
        <w:t xml:space="preserve">– </w:t>
      </w:r>
      <w:r w:rsidR="00F41394" w:rsidRPr="00F41394">
        <w:t>NEDOCS (</w:t>
      </w:r>
      <w:r w:rsidR="00F41394" w:rsidRPr="00F41394">
        <w:rPr>
          <w:shd w:val="clear" w:color="auto" w:fill="FFFFFF"/>
        </w:rPr>
        <w:t>National Emergency Department Overcrowding Scale) C</w:t>
      </w:r>
      <w:r w:rsidR="00F41394" w:rsidRPr="00F41394">
        <w:t>omponent</w:t>
      </w:r>
      <w:bookmarkEnd w:id="9"/>
    </w:p>
    <w:p w:rsidR="00CD00E1" w:rsidRPr="00F41394" w:rsidRDefault="00CD00E1" w:rsidP="006556F2">
      <w:pPr>
        <w:rPr>
          <w:b/>
          <w:bCs/>
        </w:rPr>
      </w:pPr>
      <w:r>
        <w:rPr>
          <w:noProof/>
          <w:lang w:eastAsia="en-AU"/>
        </w:rPr>
        <w:drawing>
          <wp:inline distT="0" distB="0" distL="0" distR="0">
            <wp:extent cx="2195044" cy="1320800"/>
            <wp:effectExtent l="0" t="0" r="0" b="0"/>
            <wp:docPr id="10" name="Picture 10" descr="https://wiki.ucern.com/download/attachments/17982983/FRN_NEDOCS_Overview.png?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iki.ucern.com/download/attachments/17982983/FRN_NEDOCS_Overview.png?api=v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384" cy="134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394" w:rsidRDefault="00F41394" w:rsidP="006556F2">
      <w:r>
        <w:rPr>
          <w:rFonts w:ascii="Arial" w:hAnsi="Arial" w:cs="Arial"/>
          <w:color w:val="1C1F21"/>
          <w:sz w:val="21"/>
          <w:szCs w:val="21"/>
          <w:shd w:val="clear" w:color="auto" w:fill="FFFFFF"/>
        </w:rPr>
        <w:t xml:space="preserve">Is a scoring system designed to assess and quantify the level of ED overcrowding at the current moment in time and </w:t>
      </w:r>
      <w:r w:rsidRPr="00F41394">
        <w:t xml:space="preserve">displays a calculation of the overcrowding score of the Emergency </w:t>
      </w:r>
      <w:r w:rsidR="00CC2755" w:rsidRPr="00F41394">
        <w:t>Department</w:t>
      </w:r>
      <w:r w:rsidR="00CC2755">
        <w:t>?</w:t>
      </w:r>
    </w:p>
    <w:p w:rsidR="007C2DEB" w:rsidRPr="00761C95" w:rsidRDefault="007C2DEB" w:rsidP="007C2DEB">
      <w:pPr>
        <w:rPr>
          <w:b/>
          <w:color w:val="FF0000"/>
        </w:rPr>
      </w:pPr>
      <w:r w:rsidRPr="00761C95">
        <w:rPr>
          <w:b/>
        </w:rPr>
        <w:t xml:space="preserve">If </w:t>
      </w:r>
      <w:r w:rsidR="00BF51CE" w:rsidRPr="00BF51CE">
        <w:rPr>
          <w:b/>
        </w:rPr>
        <w:t>you use NEDOCS in ED</w:t>
      </w:r>
      <w:r w:rsidRPr="00761C95">
        <w:rPr>
          <w:b/>
        </w:rPr>
        <w:t xml:space="preserve">, answer </w:t>
      </w:r>
      <w:r w:rsidR="00210C83" w:rsidRPr="00761C95">
        <w:rPr>
          <w:b/>
        </w:rPr>
        <w:t xml:space="preserve">to the </w:t>
      </w:r>
      <w:r w:rsidRPr="00761C95">
        <w:rPr>
          <w:b/>
        </w:rPr>
        <w:t>questions below</w:t>
      </w:r>
      <w:r w:rsidR="00761C95">
        <w:rPr>
          <w:b/>
        </w:rPr>
        <w:t>:</w:t>
      </w:r>
    </w:p>
    <w:p w:rsidR="006556F2" w:rsidRPr="00D45572" w:rsidRDefault="00A6628A" w:rsidP="00E07BD1">
      <w:pPr>
        <w:rPr>
          <w:color w:val="FF0000"/>
        </w:rPr>
      </w:pPr>
      <w:r w:rsidRPr="00D45572">
        <w:rPr>
          <w:color w:val="FF0000"/>
        </w:rPr>
        <w:t>Q.</w:t>
      </w:r>
      <w:r w:rsidR="00CC2755" w:rsidRPr="00D45572">
        <w:rPr>
          <w:color w:val="FF0000"/>
        </w:rPr>
        <w:t xml:space="preserve">7.1 </w:t>
      </w:r>
      <w:proofErr w:type="gramStart"/>
      <w:r w:rsidR="00CC2755" w:rsidRPr="00D45572">
        <w:rPr>
          <w:color w:val="FF0000"/>
        </w:rPr>
        <w:t>What</w:t>
      </w:r>
      <w:proofErr w:type="gramEnd"/>
      <w:r w:rsidR="00CC2755" w:rsidRPr="00D45572">
        <w:rPr>
          <w:color w:val="FF0000"/>
        </w:rPr>
        <w:t xml:space="preserve"> is/are the tracking event(s) used to identify patient bed assignment?</w:t>
      </w:r>
    </w:p>
    <w:p w:rsidR="00CC2755" w:rsidRPr="00D45572" w:rsidRDefault="00A6628A" w:rsidP="00E07BD1">
      <w:pPr>
        <w:rPr>
          <w:color w:val="FF0000"/>
        </w:rPr>
      </w:pPr>
      <w:r w:rsidRPr="00D45572">
        <w:rPr>
          <w:color w:val="FF0000"/>
        </w:rPr>
        <w:t>Q.</w:t>
      </w:r>
      <w:r w:rsidR="00CC2755" w:rsidRPr="00D45572">
        <w:rPr>
          <w:color w:val="FF0000"/>
        </w:rPr>
        <w:t xml:space="preserve">7.2 </w:t>
      </w:r>
      <w:proofErr w:type="gramStart"/>
      <w:r w:rsidR="00CC2755" w:rsidRPr="00D45572">
        <w:rPr>
          <w:color w:val="FF0000"/>
        </w:rPr>
        <w:t>What</w:t>
      </w:r>
      <w:proofErr w:type="gramEnd"/>
      <w:r w:rsidR="00CC2755" w:rsidRPr="00D45572">
        <w:rPr>
          <w:color w:val="FF0000"/>
        </w:rPr>
        <w:t xml:space="preserve"> is the number of ED published bed for patient care in ED?</w:t>
      </w:r>
    </w:p>
    <w:p w:rsidR="00CC2755" w:rsidRPr="00D45572" w:rsidRDefault="00A6628A" w:rsidP="00E07BD1">
      <w:pPr>
        <w:rPr>
          <w:color w:val="FF0000"/>
        </w:rPr>
      </w:pPr>
      <w:r w:rsidRPr="00D45572">
        <w:rPr>
          <w:color w:val="FF0000"/>
        </w:rPr>
        <w:t>Q.</w:t>
      </w:r>
      <w:r w:rsidR="00CC2755" w:rsidRPr="00D45572">
        <w:rPr>
          <w:color w:val="FF0000"/>
        </w:rPr>
        <w:t xml:space="preserve">7.3 Optional -What </w:t>
      </w:r>
      <w:proofErr w:type="gramStart"/>
      <w:r w:rsidR="00CC2755" w:rsidRPr="00D45572">
        <w:rPr>
          <w:color w:val="FF0000"/>
        </w:rPr>
        <w:t>are the list</w:t>
      </w:r>
      <w:proofErr w:type="gramEnd"/>
      <w:r w:rsidR="00CC2755" w:rsidRPr="00D45572">
        <w:rPr>
          <w:color w:val="FF0000"/>
        </w:rPr>
        <w:t xml:space="preserve"> of event codes to identify patients on Ventilators?</w:t>
      </w:r>
    </w:p>
    <w:p w:rsidR="00CC2755" w:rsidRPr="00D45572" w:rsidRDefault="00A6628A" w:rsidP="00CC2755">
      <w:pPr>
        <w:rPr>
          <w:color w:val="FF0000"/>
        </w:rPr>
      </w:pPr>
      <w:r w:rsidRPr="00D45572">
        <w:rPr>
          <w:color w:val="FF0000"/>
        </w:rPr>
        <w:t>Q.</w:t>
      </w:r>
      <w:r w:rsidR="00CC2755" w:rsidRPr="00D45572">
        <w:rPr>
          <w:color w:val="FF0000"/>
        </w:rPr>
        <w:t xml:space="preserve">7.4 Optional - What </w:t>
      </w:r>
      <w:proofErr w:type="gramStart"/>
      <w:r w:rsidR="00CC2755" w:rsidRPr="00D45572">
        <w:rPr>
          <w:color w:val="FF0000"/>
        </w:rPr>
        <w:t>are the list</w:t>
      </w:r>
      <w:proofErr w:type="gramEnd"/>
      <w:r w:rsidR="00CC2755" w:rsidRPr="00D45572">
        <w:rPr>
          <w:color w:val="FF0000"/>
        </w:rPr>
        <w:t xml:space="preserve"> of orderable to identify patients on Ventilators?</w:t>
      </w:r>
    </w:p>
    <w:p w:rsidR="00CC2755" w:rsidRPr="00D45572" w:rsidRDefault="00A6628A" w:rsidP="00E07BD1">
      <w:pPr>
        <w:rPr>
          <w:color w:val="FF0000"/>
        </w:rPr>
      </w:pPr>
      <w:r w:rsidRPr="00D45572">
        <w:rPr>
          <w:color w:val="FF0000"/>
        </w:rPr>
        <w:t>Q.</w:t>
      </w:r>
      <w:r w:rsidR="00CC2755" w:rsidRPr="00D45572">
        <w:rPr>
          <w:color w:val="FF0000"/>
        </w:rPr>
        <w:t xml:space="preserve">7.5 Optional - What </w:t>
      </w:r>
      <w:proofErr w:type="gramStart"/>
      <w:r w:rsidR="00CC2755" w:rsidRPr="00D45572">
        <w:rPr>
          <w:color w:val="FF0000"/>
        </w:rPr>
        <w:t>are</w:t>
      </w:r>
      <w:proofErr w:type="gramEnd"/>
      <w:r w:rsidR="00CC2755" w:rsidRPr="00D45572">
        <w:rPr>
          <w:color w:val="FF0000"/>
        </w:rPr>
        <w:t xml:space="preserve"> the number of licenced inpatient beds for hospital in which the ED is associated?</w:t>
      </w:r>
    </w:p>
    <w:p w:rsidR="00A874DD" w:rsidRPr="00D45572" w:rsidRDefault="00A6628A" w:rsidP="00E07BD1">
      <w:pPr>
        <w:rPr>
          <w:color w:val="FF0000"/>
        </w:rPr>
      </w:pPr>
      <w:r w:rsidRPr="00D45572">
        <w:rPr>
          <w:color w:val="FF0000"/>
        </w:rPr>
        <w:t>Q.</w:t>
      </w:r>
      <w:r w:rsidR="00A874DD" w:rsidRPr="00D45572">
        <w:rPr>
          <w:color w:val="FF0000"/>
        </w:rPr>
        <w:t>7.6 Optional – What is the score that will trigger the high alert notification?</w:t>
      </w:r>
    </w:p>
    <w:p w:rsidR="00A874DD" w:rsidRPr="00D45572" w:rsidRDefault="00A6628A" w:rsidP="00E07BD1">
      <w:pPr>
        <w:rPr>
          <w:color w:val="FF0000"/>
        </w:rPr>
      </w:pPr>
      <w:r w:rsidRPr="00D45572">
        <w:rPr>
          <w:color w:val="FF0000"/>
        </w:rPr>
        <w:t>Q.</w:t>
      </w:r>
      <w:r w:rsidR="00A874DD" w:rsidRPr="00D45572">
        <w:rPr>
          <w:color w:val="FF0000"/>
        </w:rPr>
        <w:t xml:space="preserve">7.7 Optional – What is </w:t>
      </w:r>
      <w:r w:rsidR="00154A72" w:rsidRPr="00D45572">
        <w:rPr>
          <w:color w:val="FF0000"/>
        </w:rPr>
        <w:t>t</w:t>
      </w:r>
      <w:r w:rsidR="00A874DD" w:rsidRPr="00D45572">
        <w:rPr>
          <w:color w:val="FF0000"/>
        </w:rPr>
        <w:t>he score that will trigger the critical alert notification?</w:t>
      </w:r>
    </w:p>
    <w:p w:rsidR="00645753" w:rsidRPr="00D45572" w:rsidRDefault="00A6628A" w:rsidP="00E07BD1">
      <w:pPr>
        <w:rPr>
          <w:color w:val="FF0000"/>
        </w:rPr>
      </w:pPr>
      <w:r w:rsidRPr="00D45572">
        <w:rPr>
          <w:color w:val="FF0000"/>
        </w:rPr>
        <w:t>Q.</w:t>
      </w:r>
      <w:r w:rsidR="00A874DD" w:rsidRPr="00D45572">
        <w:rPr>
          <w:color w:val="FF0000"/>
        </w:rPr>
        <w:t>7.8 Optional – What are the user group code values from HNA user group for the list of people who should receive the first-tier alert when NEDOCS score has surpassed the critical threshold?</w:t>
      </w:r>
    </w:p>
    <w:p w:rsidR="00154A72" w:rsidRDefault="00154A72" w:rsidP="006143F8">
      <w:pPr>
        <w:pStyle w:val="Heading2"/>
      </w:pPr>
      <w:bookmarkStart w:id="10" w:name="_Toc497911139"/>
      <w:r w:rsidRPr="00154A72">
        <w:t>8 - Pending Orders Component</w:t>
      </w:r>
      <w:bookmarkEnd w:id="10"/>
    </w:p>
    <w:p w:rsidR="00CD00E1" w:rsidRDefault="00CD00E1" w:rsidP="00E07BD1">
      <w:pPr>
        <w:rPr>
          <w:b/>
          <w:bCs/>
        </w:rPr>
      </w:pPr>
      <w:r>
        <w:rPr>
          <w:noProof/>
          <w:lang w:eastAsia="en-AU"/>
        </w:rPr>
        <w:drawing>
          <wp:inline distT="0" distB="0" distL="0" distR="0" wp14:anchorId="5955B25F" wp14:editId="31BB1248">
            <wp:extent cx="6645910" cy="23437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A72" w:rsidRDefault="00154A72" w:rsidP="00E07BD1">
      <w:proofErr w:type="gramStart"/>
      <w:r>
        <w:lastRenderedPageBreak/>
        <w:t>C</w:t>
      </w:r>
      <w:r w:rsidRPr="00154A72">
        <w:t xml:space="preserve">ounts the number of patients who have active orders in the following areas </w:t>
      </w:r>
      <w:r w:rsidR="00750E92">
        <w:t>–</w:t>
      </w:r>
      <w:r w:rsidRPr="00154A72">
        <w:t xml:space="preserve"> </w:t>
      </w:r>
      <w:r w:rsidR="00750E92">
        <w:t>XR</w:t>
      </w:r>
      <w:r w:rsidR="00750E92" w:rsidRPr="00154A72">
        <w:t>ay</w:t>
      </w:r>
      <w:r w:rsidRPr="00154A72">
        <w:t>, CT, ultrasound, medications, blood, and urine orders.</w:t>
      </w:r>
      <w:proofErr w:type="gramEnd"/>
      <w:r w:rsidRPr="00154A72">
        <w:t xml:space="preserve"> It displays the number of patients within each order area in the process column they qualify for</w:t>
      </w:r>
      <w:r>
        <w:t>.</w:t>
      </w:r>
    </w:p>
    <w:p w:rsidR="00154A72" w:rsidRPr="00C31EA7" w:rsidRDefault="00F0274E" w:rsidP="00E07BD1">
      <w:pPr>
        <w:rPr>
          <w:b/>
          <w:color w:val="FF0000"/>
        </w:rPr>
      </w:pPr>
      <w:r w:rsidRPr="00C31EA7">
        <w:rPr>
          <w:b/>
          <w:color w:val="FF0000"/>
        </w:rPr>
        <w:t>Q.</w:t>
      </w:r>
      <w:r w:rsidR="00750E92" w:rsidRPr="00C31EA7">
        <w:rPr>
          <w:b/>
          <w:color w:val="FF0000"/>
        </w:rPr>
        <w:t>8.1</w:t>
      </w:r>
      <w:r w:rsidRPr="00C31EA7">
        <w:rPr>
          <w:b/>
          <w:color w:val="FF0000"/>
        </w:rPr>
        <w:t>.1</w:t>
      </w:r>
      <w:r w:rsidR="00750E92" w:rsidRPr="00C31EA7">
        <w:rPr>
          <w:b/>
          <w:color w:val="FF0000"/>
        </w:rPr>
        <w:t xml:space="preserve"> </w:t>
      </w:r>
      <w:proofErr w:type="gramStart"/>
      <w:r w:rsidR="00750E92" w:rsidRPr="00C31EA7">
        <w:rPr>
          <w:b/>
          <w:color w:val="FF0000"/>
        </w:rPr>
        <w:t>What</w:t>
      </w:r>
      <w:proofErr w:type="gramEnd"/>
      <w:r w:rsidR="00750E92" w:rsidRPr="00C31EA7">
        <w:rPr>
          <w:b/>
          <w:color w:val="FF0000"/>
        </w:rPr>
        <w:t xml:space="preserve"> are </w:t>
      </w:r>
      <w:r w:rsidR="00B86F4A" w:rsidRPr="00C31EA7">
        <w:rPr>
          <w:b/>
          <w:color w:val="FF0000"/>
        </w:rPr>
        <w:t xml:space="preserve">blood </w:t>
      </w:r>
      <w:r w:rsidR="00AB5EBB" w:rsidRPr="00C31EA7">
        <w:rPr>
          <w:b/>
          <w:color w:val="FF0000"/>
        </w:rPr>
        <w:t>orderable</w:t>
      </w:r>
      <w:r w:rsidR="00750E92" w:rsidRPr="00C31EA7">
        <w:rPr>
          <w:b/>
          <w:color w:val="FF0000"/>
        </w:rPr>
        <w:t xml:space="preserve"> in ED?</w:t>
      </w:r>
    </w:p>
    <w:p w:rsidR="00750E92" w:rsidRPr="00D45572" w:rsidRDefault="00F0274E" w:rsidP="00E07BD1">
      <w:pPr>
        <w:rPr>
          <w:color w:val="FF0000"/>
        </w:rPr>
      </w:pPr>
      <w:r w:rsidRPr="00D45572">
        <w:rPr>
          <w:color w:val="FF0000"/>
        </w:rPr>
        <w:t>Q.</w:t>
      </w:r>
      <w:r w:rsidR="00750E92" w:rsidRPr="00D45572">
        <w:rPr>
          <w:color w:val="FF0000"/>
        </w:rPr>
        <w:t>8.</w:t>
      </w:r>
      <w:r w:rsidRPr="00D45572">
        <w:rPr>
          <w:color w:val="FF0000"/>
        </w:rPr>
        <w:t>1.</w:t>
      </w:r>
      <w:r w:rsidR="00750E92" w:rsidRPr="00D45572">
        <w:rPr>
          <w:color w:val="FF0000"/>
        </w:rPr>
        <w:t xml:space="preserve">2 </w:t>
      </w:r>
      <w:proofErr w:type="gramStart"/>
      <w:r w:rsidR="00750E92" w:rsidRPr="00D45572">
        <w:rPr>
          <w:color w:val="FF0000"/>
        </w:rPr>
        <w:t>What</w:t>
      </w:r>
      <w:proofErr w:type="gramEnd"/>
      <w:r w:rsidR="00750E92" w:rsidRPr="00D45572">
        <w:rPr>
          <w:color w:val="FF0000"/>
        </w:rPr>
        <w:t xml:space="preserve"> </w:t>
      </w:r>
      <w:r w:rsidR="00B86F4A" w:rsidRPr="00D45572">
        <w:rPr>
          <w:color w:val="FF0000"/>
        </w:rPr>
        <w:t xml:space="preserve">are </w:t>
      </w:r>
      <w:r w:rsidR="00750E92" w:rsidRPr="00D45572">
        <w:rPr>
          <w:color w:val="FF0000"/>
        </w:rPr>
        <w:t xml:space="preserve">blood </w:t>
      </w:r>
      <w:r w:rsidR="00AB5EBB" w:rsidRPr="00D45572">
        <w:rPr>
          <w:color w:val="FF0000"/>
        </w:rPr>
        <w:t>orderable</w:t>
      </w:r>
      <w:r w:rsidR="00B86F4A" w:rsidRPr="00D45572">
        <w:rPr>
          <w:color w:val="FF0000"/>
        </w:rPr>
        <w:t xml:space="preserve"> exclude</w:t>
      </w:r>
      <w:r w:rsidR="00750E92" w:rsidRPr="00D45572">
        <w:rPr>
          <w:color w:val="FF0000"/>
        </w:rPr>
        <w:t xml:space="preserve"> in ED?</w:t>
      </w:r>
    </w:p>
    <w:p w:rsidR="00750E92" w:rsidRPr="00D45572" w:rsidRDefault="00F0274E" w:rsidP="00E07BD1">
      <w:pPr>
        <w:rPr>
          <w:color w:val="FF0000"/>
        </w:rPr>
      </w:pPr>
      <w:r w:rsidRPr="00D45572">
        <w:rPr>
          <w:color w:val="FF0000"/>
        </w:rPr>
        <w:t>Q.</w:t>
      </w:r>
      <w:r w:rsidR="00750E92" w:rsidRPr="00D45572">
        <w:rPr>
          <w:color w:val="FF0000"/>
        </w:rPr>
        <w:t>8.</w:t>
      </w:r>
      <w:r w:rsidRPr="00D45572">
        <w:rPr>
          <w:color w:val="FF0000"/>
        </w:rPr>
        <w:t>1.</w:t>
      </w:r>
      <w:r w:rsidR="00750E92" w:rsidRPr="00D45572">
        <w:rPr>
          <w:color w:val="FF0000"/>
        </w:rPr>
        <w:t xml:space="preserve">3 </w:t>
      </w:r>
      <w:proofErr w:type="gramStart"/>
      <w:r w:rsidR="00750E92" w:rsidRPr="00D45572">
        <w:rPr>
          <w:color w:val="FF0000"/>
        </w:rPr>
        <w:t>What</w:t>
      </w:r>
      <w:proofErr w:type="gramEnd"/>
      <w:r w:rsidR="00750E92" w:rsidRPr="00D45572">
        <w:rPr>
          <w:color w:val="FF0000"/>
        </w:rPr>
        <w:t xml:space="preserve"> is the blood collection High minute threshold?</w:t>
      </w:r>
    </w:p>
    <w:p w:rsidR="00750E92" w:rsidRPr="00D45572" w:rsidRDefault="00F0274E" w:rsidP="00750E92">
      <w:pPr>
        <w:rPr>
          <w:color w:val="FF0000"/>
        </w:rPr>
      </w:pPr>
      <w:r w:rsidRPr="00D45572">
        <w:rPr>
          <w:color w:val="FF0000"/>
        </w:rPr>
        <w:t>Q.</w:t>
      </w:r>
      <w:r w:rsidR="00750E92" w:rsidRPr="00D45572">
        <w:rPr>
          <w:color w:val="FF0000"/>
        </w:rPr>
        <w:t>8.</w:t>
      </w:r>
      <w:r w:rsidRPr="00D45572">
        <w:rPr>
          <w:color w:val="FF0000"/>
        </w:rPr>
        <w:t>1.</w:t>
      </w:r>
      <w:r w:rsidR="00750E92" w:rsidRPr="00D45572">
        <w:rPr>
          <w:color w:val="FF0000"/>
        </w:rPr>
        <w:t xml:space="preserve">4 </w:t>
      </w:r>
      <w:proofErr w:type="gramStart"/>
      <w:r w:rsidR="00750E92" w:rsidRPr="00D45572">
        <w:rPr>
          <w:color w:val="FF0000"/>
        </w:rPr>
        <w:t>What</w:t>
      </w:r>
      <w:proofErr w:type="gramEnd"/>
      <w:r w:rsidR="00750E92" w:rsidRPr="00D45572">
        <w:rPr>
          <w:color w:val="FF0000"/>
        </w:rPr>
        <w:t xml:space="preserve"> is the blood collection Critical minute threshold?</w:t>
      </w:r>
    </w:p>
    <w:p w:rsidR="00750E92" w:rsidRPr="00D45572" w:rsidRDefault="00F0274E" w:rsidP="00750E92">
      <w:pPr>
        <w:rPr>
          <w:color w:val="FF0000"/>
        </w:rPr>
      </w:pPr>
      <w:r w:rsidRPr="00D45572">
        <w:rPr>
          <w:color w:val="FF0000"/>
        </w:rPr>
        <w:t>Q.</w:t>
      </w:r>
      <w:r w:rsidR="00750E92" w:rsidRPr="00D45572">
        <w:rPr>
          <w:color w:val="FF0000"/>
        </w:rPr>
        <w:t>8.</w:t>
      </w:r>
      <w:r w:rsidRPr="00D45572">
        <w:rPr>
          <w:color w:val="FF0000"/>
        </w:rPr>
        <w:t>1.</w:t>
      </w:r>
      <w:r w:rsidR="00750E92" w:rsidRPr="00D45572">
        <w:rPr>
          <w:color w:val="FF0000"/>
        </w:rPr>
        <w:t xml:space="preserve">5 </w:t>
      </w:r>
      <w:proofErr w:type="gramStart"/>
      <w:r w:rsidR="00750E92" w:rsidRPr="00D45572">
        <w:rPr>
          <w:color w:val="FF0000"/>
        </w:rPr>
        <w:t>What</w:t>
      </w:r>
      <w:proofErr w:type="gramEnd"/>
      <w:r w:rsidR="00750E92" w:rsidRPr="00D45572">
        <w:rPr>
          <w:color w:val="FF0000"/>
        </w:rPr>
        <w:t xml:space="preserve"> is the blood resulted High minute threshold?</w:t>
      </w:r>
    </w:p>
    <w:p w:rsidR="00750E92" w:rsidRPr="00D45572" w:rsidRDefault="00F0274E" w:rsidP="00B86F4A">
      <w:pPr>
        <w:rPr>
          <w:color w:val="FF0000"/>
        </w:rPr>
      </w:pPr>
      <w:r w:rsidRPr="00D45572">
        <w:rPr>
          <w:color w:val="FF0000"/>
        </w:rPr>
        <w:t>Q.</w:t>
      </w:r>
      <w:r w:rsidR="00750E92" w:rsidRPr="00D45572">
        <w:rPr>
          <w:color w:val="FF0000"/>
        </w:rPr>
        <w:t>8.</w:t>
      </w:r>
      <w:r w:rsidRPr="00D45572">
        <w:rPr>
          <w:color w:val="FF0000"/>
        </w:rPr>
        <w:t>1.</w:t>
      </w:r>
      <w:r w:rsidR="00750E92" w:rsidRPr="00D45572">
        <w:rPr>
          <w:color w:val="FF0000"/>
        </w:rPr>
        <w:t xml:space="preserve">6 </w:t>
      </w:r>
      <w:proofErr w:type="gramStart"/>
      <w:r w:rsidR="00750E92" w:rsidRPr="00D45572">
        <w:rPr>
          <w:color w:val="FF0000"/>
        </w:rPr>
        <w:t>What</w:t>
      </w:r>
      <w:proofErr w:type="gramEnd"/>
      <w:r w:rsidR="00750E92" w:rsidRPr="00D45572">
        <w:rPr>
          <w:color w:val="FF0000"/>
        </w:rPr>
        <w:t xml:space="preserve"> is the blood resulted Critical minute threshold?</w:t>
      </w:r>
    </w:p>
    <w:p w:rsidR="00750E92" w:rsidRPr="00C31EA7" w:rsidRDefault="00F0274E" w:rsidP="00750E92">
      <w:pPr>
        <w:rPr>
          <w:b/>
          <w:color w:val="FF0000"/>
        </w:rPr>
      </w:pPr>
      <w:r w:rsidRPr="00C31EA7">
        <w:rPr>
          <w:b/>
          <w:color w:val="FF0000"/>
        </w:rPr>
        <w:t>Q.</w:t>
      </w:r>
      <w:r w:rsidR="00750E92" w:rsidRPr="00C31EA7">
        <w:rPr>
          <w:b/>
          <w:color w:val="FF0000"/>
        </w:rPr>
        <w:t>8.</w:t>
      </w:r>
      <w:r w:rsidRPr="00C31EA7">
        <w:rPr>
          <w:b/>
          <w:color w:val="FF0000"/>
        </w:rPr>
        <w:t>2.</w:t>
      </w:r>
      <w:r w:rsidR="00750E92" w:rsidRPr="00C31EA7">
        <w:rPr>
          <w:b/>
          <w:color w:val="FF0000"/>
        </w:rPr>
        <w:t xml:space="preserve">1 </w:t>
      </w:r>
      <w:proofErr w:type="gramStart"/>
      <w:r w:rsidR="00750E92" w:rsidRPr="00C31EA7">
        <w:rPr>
          <w:b/>
          <w:color w:val="FF0000"/>
        </w:rPr>
        <w:t>What</w:t>
      </w:r>
      <w:proofErr w:type="gramEnd"/>
      <w:r w:rsidR="00750E92" w:rsidRPr="00C31EA7">
        <w:rPr>
          <w:b/>
          <w:color w:val="FF0000"/>
        </w:rPr>
        <w:t xml:space="preserve"> are the CT orders in ED?</w:t>
      </w:r>
    </w:p>
    <w:p w:rsidR="00750E92" w:rsidRPr="00D45572" w:rsidRDefault="00F0274E" w:rsidP="00750E92">
      <w:pPr>
        <w:rPr>
          <w:color w:val="FF0000"/>
        </w:rPr>
      </w:pPr>
      <w:r w:rsidRPr="00D45572">
        <w:rPr>
          <w:color w:val="FF0000"/>
        </w:rPr>
        <w:t>Q.</w:t>
      </w:r>
      <w:r w:rsidR="00750E92" w:rsidRPr="00D45572">
        <w:rPr>
          <w:color w:val="FF0000"/>
        </w:rPr>
        <w:t>8.</w:t>
      </w:r>
      <w:r w:rsidRPr="00D45572">
        <w:rPr>
          <w:color w:val="FF0000"/>
        </w:rPr>
        <w:t>2.2</w:t>
      </w:r>
      <w:r w:rsidR="00750E92" w:rsidRPr="00D45572">
        <w:rPr>
          <w:color w:val="FF0000"/>
        </w:rPr>
        <w:t xml:space="preserve"> </w:t>
      </w:r>
      <w:proofErr w:type="gramStart"/>
      <w:r w:rsidR="00750E92" w:rsidRPr="00D45572">
        <w:rPr>
          <w:color w:val="FF0000"/>
        </w:rPr>
        <w:t>What</w:t>
      </w:r>
      <w:proofErr w:type="gramEnd"/>
      <w:r w:rsidR="00750E92" w:rsidRPr="00D45572">
        <w:rPr>
          <w:color w:val="FF0000"/>
        </w:rPr>
        <w:t xml:space="preserve"> is the CT Complete High minute threshold?</w:t>
      </w:r>
    </w:p>
    <w:p w:rsidR="00750E92" w:rsidRPr="00D45572" w:rsidRDefault="00F0274E" w:rsidP="00750E92">
      <w:pPr>
        <w:rPr>
          <w:color w:val="FF0000"/>
        </w:rPr>
      </w:pPr>
      <w:r w:rsidRPr="00D45572">
        <w:rPr>
          <w:color w:val="FF0000"/>
        </w:rPr>
        <w:t>Q.</w:t>
      </w:r>
      <w:r w:rsidR="00750E92" w:rsidRPr="00D45572">
        <w:rPr>
          <w:color w:val="FF0000"/>
        </w:rPr>
        <w:t>8.</w:t>
      </w:r>
      <w:r w:rsidRPr="00D45572">
        <w:rPr>
          <w:color w:val="FF0000"/>
        </w:rPr>
        <w:t>2.3</w:t>
      </w:r>
      <w:r w:rsidR="00750E92" w:rsidRPr="00D45572">
        <w:rPr>
          <w:color w:val="FF0000"/>
        </w:rPr>
        <w:t xml:space="preserve"> </w:t>
      </w:r>
      <w:proofErr w:type="gramStart"/>
      <w:r w:rsidR="00750E92" w:rsidRPr="00D45572">
        <w:rPr>
          <w:color w:val="FF0000"/>
        </w:rPr>
        <w:t>What</w:t>
      </w:r>
      <w:proofErr w:type="gramEnd"/>
      <w:r w:rsidR="00750E92" w:rsidRPr="00D45572">
        <w:rPr>
          <w:color w:val="FF0000"/>
        </w:rPr>
        <w:t xml:space="preserve"> is the CT Complete Critical minute threshold?</w:t>
      </w:r>
    </w:p>
    <w:p w:rsidR="00750E92" w:rsidRPr="00D45572" w:rsidRDefault="00F0274E" w:rsidP="00750E92">
      <w:pPr>
        <w:rPr>
          <w:color w:val="FF0000"/>
        </w:rPr>
      </w:pPr>
      <w:r w:rsidRPr="00D45572">
        <w:rPr>
          <w:color w:val="FF0000"/>
        </w:rPr>
        <w:t>Q.</w:t>
      </w:r>
      <w:r w:rsidR="00750E92" w:rsidRPr="00D45572">
        <w:rPr>
          <w:color w:val="FF0000"/>
        </w:rPr>
        <w:t>8.</w:t>
      </w:r>
      <w:r w:rsidRPr="00D45572">
        <w:rPr>
          <w:color w:val="FF0000"/>
        </w:rPr>
        <w:t>2.4</w:t>
      </w:r>
      <w:r w:rsidR="00750E92" w:rsidRPr="00D45572">
        <w:rPr>
          <w:color w:val="FF0000"/>
        </w:rPr>
        <w:t xml:space="preserve"> </w:t>
      </w:r>
      <w:proofErr w:type="gramStart"/>
      <w:r w:rsidR="00750E92" w:rsidRPr="00D45572">
        <w:rPr>
          <w:color w:val="FF0000"/>
        </w:rPr>
        <w:t>What</w:t>
      </w:r>
      <w:proofErr w:type="gramEnd"/>
      <w:r w:rsidR="00750E92" w:rsidRPr="00D45572">
        <w:rPr>
          <w:color w:val="FF0000"/>
        </w:rPr>
        <w:t xml:space="preserve"> is the CT Report High minute threshold?</w:t>
      </w:r>
    </w:p>
    <w:p w:rsidR="00750E92" w:rsidRPr="00D45572" w:rsidRDefault="00F0274E" w:rsidP="00750E92">
      <w:pPr>
        <w:rPr>
          <w:color w:val="FF0000"/>
        </w:rPr>
      </w:pPr>
      <w:r w:rsidRPr="00D45572">
        <w:rPr>
          <w:color w:val="FF0000"/>
        </w:rPr>
        <w:t>Q.8.2.5</w:t>
      </w:r>
      <w:r w:rsidR="00750E92" w:rsidRPr="00D45572">
        <w:rPr>
          <w:color w:val="FF0000"/>
        </w:rPr>
        <w:t xml:space="preserve"> </w:t>
      </w:r>
      <w:proofErr w:type="gramStart"/>
      <w:r w:rsidR="00750E92" w:rsidRPr="00D45572">
        <w:rPr>
          <w:color w:val="FF0000"/>
        </w:rPr>
        <w:t>What</w:t>
      </w:r>
      <w:proofErr w:type="gramEnd"/>
      <w:r w:rsidR="00750E92" w:rsidRPr="00D45572">
        <w:rPr>
          <w:color w:val="FF0000"/>
        </w:rPr>
        <w:t xml:space="preserve"> is the CT Report Critical minute threshold?</w:t>
      </w:r>
    </w:p>
    <w:p w:rsidR="00A017E6" w:rsidRPr="00C31EA7" w:rsidRDefault="00F0274E" w:rsidP="00A017E6">
      <w:pPr>
        <w:rPr>
          <w:b/>
          <w:color w:val="FF0000"/>
        </w:rPr>
      </w:pPr>
      <w:r w:rsidRPr="00C31EA7">
        <w:rPr>
          <w:b/>
          <w:color w:val="FF0000"/>
        </w:rPr>
        <w:t>Q.</w:t>
      </w:r>
      <w:r w:rsidR="00A017E6" w:rsidRPr="00C31EA7">
        <w:rPr>
          <w:b/>
          <w:color w:val="FF0000"/>
        </w:rPr>
        <w:t>8.</w:t>
      </w:r>
      <w:r w:rsidRPr="00C31EA7">
        <w:rPr>
          <w:b/>
          <w:color w:val="FF0000"/>
        </w:rPr>
        <w:t>3.</w:t>
      </w:r>
      <w:r w:rsidR="00A017E6" w:rsidRPr="00C31EA7">
        <w:rPr>
          <w:b/>
          <w:color w:val="FF0000"/>
        </w:rPr>
        <w:t xml:space="preserve">1 </w:t>
      </w:r>
      <w:proofErr w:type="gramStart"/>
      <w:r w:rsidR="00A017E6" w:rsidRPr="00C31EA7">
        <w:rPr>
          <w:b/>
          <w:color w:val="FF0000"/>
        </w:rPr>
        <w:t>What</w:t>
      </w:r>
      <w:proofErr w:type="gramEnd"/>
      <w:r w:rsidR="00A017E6" w:rsidRPr="00C31EA7">
        <w:rPr>
          <w:b/>
          <w:color w:val="FF0000"/>
        </w:rPr>
        <w:t xml:space="preserve"> are the XRay </w:t>
      </w:r>
      <w:r w:rsidR="00AB5EBB" w:rsidRPr="00C31EA7">
        <w:rPr>
          <w:b/>
          <w:color w:val="FF0000"/>
        </w:rPr>
        <w:t>order</w:t>
      </w:r>
      <w:r w:rsidR="00C31EA7">
        <w:rPr>
          <w:b/>
          <w:color w:val="FF0000"/>
        </w:rPr>
        <w:t>s</w:t>
      </w:r>
      <w:r w:rsidR="00A017E6" w:rsidRPr="00C31EA7">
        <w:rPr>
          <w:b/>
          <w:color w:val="FF0000"/>
        </w:rPr>
        <w:t xml:space="preserve"> in ED?</w:t>
      </w:r>
    </w:p>
    <w:p w:rsidR="00A017E6" w:rsidRPr="00D45572" w:rsidRDefault="00F0274E" w:rsidP="00A017E6">
      <w:pPr>
        <w:rPr>
          <w:color w:val="FF0000"/>
        </w:rPr>
      </w:pPr>
      <w:r w:rsidRPr="00D45572">
        <w:rPr>
          <w:color w:val="FF0000"/>
        </w:rPr>
        <w:t>Q.</w:t>
      </w:r>
      <w:r w:rsidR="00A017E6" w:rsidRPr="00D45572">
        <w:rPr>
          <w:color w:val="FF0000"/>
        </w:rPr>
        <w:t>8.3</w:t>
      </w:r>
      <w:r w:rsidRPr="00D45572">
        <w:rPr>
          <w:color w:val="FF0000"/>
        </w:rPr>
        <w:t>.2</w:t>
      </w:r>
      <w:r w:rsidR="00A017E6" w:rsidRPr="00D45572">
        <w:rPr>
          <w:color w:val="FF0000"/>
        </w:rPr>
        <w:t xml:space="preserve"> </w:t>
      </w:r>
      <w:proofErr w:type="gramStart"/>
      <w:r w:rsidR="00A017E6" w:rsidRPr="00D45572">
        <w:rPr>
          <w:color w:val="FF0000"/>
        </w:rPr>
        <w:t>What</w:t>
      </w:r>
      <w:proofErr w:type="gramEnd"/>
      <w:r w:rsidR="00A017E6" w:rsidRPr="00D45572">
        <w:rPr>
          <w:color w:val="FF0000"/>
        </w:rPr>
        <w:t xml:space="preserve"> is the XRay Complete High minute threshold?</w:t>
      </w:r>
    </w:p>
    <w:p w:rsidR="00A017E6" w:rsidRPr="00D45572" w:rsidRDefault="00F0274E" w:rsidP="00A017E6">
      <w:pPr>
        <w:rPr>
          <w:color w:val="FF0000"/>
        </w:rPr>
      </w:pPr>
      <w:r w:rsidRPr="00D45572">
        <w:rPr>
          <w:color w:val="FF0000"/>
        </w:rPr>
        <w:t>Q.</w:t>
      </w:r>
      <w:r w:rsidR="00A017E6" w:rsidRPr="00D45572">
        <w:rPr>
          <w:color w:val="FF0000"/>
        </w:rPr>
        <w:t>8.</w:t>
      </w:r>
      <w:r w:rsidRPr="00D45572">
        <w:rPr>
          <w:color w:val="FF0000"/>
        </w:rPr>
        <w:t>3.3</w:t>
      </w:r>
      <w:r w:rsidR="00A017E6" w:rsidRPr="00D45572">
        <w:rPr>
          <w:color w:val="FF0000"/>
        </w:rPr>
        <w:t xml:space="preserve"> </w:t>
      </w:r>
      <w:proofErr w:type="gramStart"/>
      <w:r w:rsidR="00A017E6" w:rsidRPr="00D45572">
        <w:rPr>
          <w:color w:val="FF0000"/>
        </w:rPr>
        <w:t>What</w:t>
      </w:r>
      <w:proofErr w:type="gramEnd"/>
      <w:r w:rsidR="00A017E6" w:rsidRPr="00D45572">
        <w:rPr>
          <w:color w:val="FF0000"/>
        </w:rPr>
        <w:t xml:space="preserve"> is the XRay Complete Critical minute threshold?</w:t>
      </w:r>
    </w:p>
    <w:p w:rsidR="00A017E6" w:rsidRPr="00D45572" w:rsidRDefault="00F0274E" w:rsidP="00A017E6">
      <w:pPr>
        <w:rPr>
          <w:color w:val="FF0000"/>
        </w:rPr>
      </w:pPr>
      <w:r w:rsidRPr="00D45572">
        <w:rPr>
          <w:color w:val="FF0000"/>
        </w:rPr>
        <w:t>Q.</w:t>
      </w:r>
      <w:r w:rsidR="00A017E6" w:rsidRPr="00D45572">
        <w:rPr>
          <w:color w:val="FF0000"/>
        </w:rPr>
        <w:t>8.</w:t>
      </w:r>
      <w:r w:rsidRPr="00D45572">
        <w:rPr>
          <w:color w:val="FF0000"/>
        </w:rPr>
        <w:t>3.4</w:t>
      </w:r>
      <w:r w:rsidR="00A017E6" w:rsidRPr="00D45572">
        <w:rPr>
          <w:color w:val="FF0000"/>
        </w:rPr>
        <w:t xml:space="preserve"> </w:t>
      </w:r>
      <w:proofErr w:type="gramStart"/>
      <w:r w:rsidR="00A017E6" w:rsidRPr="00D45572">
        <w:rPr>
          <w:color w:val="FF0000"/>
        </w:rPr>
        <w:t>What</w:t>
      </w:r>
      <w:proofErr w:type="gramEnd"/>
      <w:r w:rsidR="00A017E6" w:rsidRPr="00D45572">
        <w:rPr>
          <w:color w:val="FF0000"/>
        </w:rPr>
        <w:t xml:space="preserve"> is the XRay Report High minute threshold?</w:t>
      </w:r>
    </w:p>
    <w:p w:rsidR="00A017E6" w:rsidRPr="00D45572" w:rsidRDefault="00F0274E" w:rsidP="00A017E6">
      <w:pPr>
        <w:rPr>
          <w:color w:val="FF0000"/>
        </w:rPr>
      </w:pPr>
      <w:r w:rsidRPr="00D45572">
        <w:rPr>
          <w:color w:val="FF0000"/>
        </w:rPr>
        <w:t>Q.</w:t>
      </w:r>
      <w:r w:rsidR="00A017E6" w:rsidRPr="00D45572">
        <w:rPr>
          <w:color w:val="FF0000"/>
        </w:rPr>
        <w:t>8.</w:t>
      </w:r>
      <w:r w:rsidRPr="00D45572">
        <w:rPr>
          <w:color w:val="FF0000"/>
        </w:rPr>
        <w:t>3.5</w:t>
      </w:r>
      <w:r w:rsidR="00A017E6" w:rsidRPr="00D45572">
        <w:rPr>
          <w:color w:val="FF0000"/>
        </w:rPr>
        <w:t xml:space="preserve"> </w:t>
      </w:r>
      <w:proofErr w:type="gramStart"/>
      <w:r w:rsidR="00A017E6" w:rsidRPr="00D45572">
        <w:rPr>
          <w:color w:val="FF0000"/>
        </w:rPr>
        <w:t>What</w:t>
      </w:r>
      <w:proofErr w:type="gramEnd"/>
      <w:r w:rsidR="00A017E6" w:rsidRPr="00D45572">
        <w:rPr>
          <w:color w:val="FF0000"/>
        </w:rPr>
        <w:t xml:space="preserve"> is the XRay Report Critical minute threshold?</w:t>
      </w:r>
    </w:p>
    <w:p w:rsidR="00750E92" w:rsidRPr="00C31EA7" w:rsidRDefault="00F0274E" w:rsidP="00750E92">
      <w:pPr>
        <w:rPr>
          <w:b/>
          <w:color w:val="FF0000"/>
        </w:rPr>
      </w:pPr>
      <w:r w:rsidRPr="00C31EA7">
        <w:rPr>
          <w:b/>
          <w:color w:val="FF0000"/>
        </w:rPr>
        <w:t>Q.</w:t>
      </w:r>
      <w:r w:rsidR="00750E92" w:rsidRPr="00C31EA7">
        <w:rPr>
          <w:b/>
          <w:color w:val="FF0000"/>
        </w:rPr>
        <w:t>8.</w:t>
      </w:r>
      <w:r w:rsidRPr="00C31EA7">
        <w:rPr>
          <w:b/>
          <w:color w:val="FF0000"/>
        </w:rPr>
        <w:t>4.</w:t>
      </w:r>
      <w:r w:rsidR="00750E92" w:rsidRPr="00C31EA7">
        <w:rPr>
          <w:b/>
          <w:color w:val="FF0000"/>
        </w:rPr>
        <w:t xml:space="preserve">1 </w:t>
      </w:r>
      <w:proofErr w:type="gramStart"/>
      <w:r w:rsidR="00750E92" w:rsidRPr="00C31EA7">
        <w:rPr>
          <w:b/>
          <w:color w:val="FF0000"/>
        </w:rPr>
        <w:t>What</w:t>
      </w:r>
      <w:proofErr w:type="gramEnd"/>
      <w:r w:rsidR="00750E92" w:rsidRPr="00C31EA7">
        <w:rPr>
          <w:b/>
          <w:color w:val="FF0000"/>
        </w:rPr>
        <w:t xml:space="preserve"> </w:t>
      </w:r>
      <w:r w:rsidR="00C31EA7">
        <w:rPr>
          <w:b/>
          <w:color w:val="FF0000"/>
        </w:rPr>
        <w:t>are the</w:t>
      </w:r>
      <w:r w:rsidR="00750E92" w:rsidRPr="00C31EA7">
        <w:rPr>
          <w:b/>
          <w:color w:val="FF0000"/>
        </w:rPr>
        <w:t xml:space="preserve"> Ultra</w:t>
      </w:r>
      <w:r w:rsidR="00B86F4A" w:rsidRPr="00C31EA7">
        <w:rPr>
          <w:b/>
          <w:color w:val="FF0000"/>
        </w:rPr>
        <w:t xml:space="preserve">sound </w:t>
      </w:r>
      <w:r w:rsidR="00C31EA7">
        <w:rPr>
          <w:b/>
          <w:color w:val="FF0000"/>
        </w:rPr>
        <w:t>orders in ED</w:t>
      </w:r>
      <w:r w:rsidR="00750E92" w:rsidRPr="00C31EA7">
        <w:rPr>
          <w:b/>
          <w:color w:val="FF0000"/>
        </w:rPr>
        <w:t>?</w:t>
      </w:r>
    </w:p>
    <w:p w:rsidR="00B86F4A" w:rsidRPr="00D45572" w:rsidRDefault="00F0274E" w:rsidP="00B86F4A">
      <w:pPr>
        <w:rPr>
          <w:color w:val="FF0000"/>
        </w:rPr>
      </w:pPr>
      <w:r w:rsidRPr="00D45572">
        <w:rPr>
          <w:color w:val="FF0000"/>
        </w:rPr>
        <w:t>Q.</w:t>
      </w:r>
      <w:r w:rsidR="00B86F4A" w:rsidRPr="00D45572">
        <w:rPr>
          <w:color w:val="FF0000"/>
        </w:rPr>
        <w:t>8.</w:t>
      </w:r>
      <w:r w:rsidRPr="00D45572">
        <w:rPr>
          <w:color w:val="FF0000"/>
        </w:rPr>
        <w:t>4.2</w:t>
      </w:r>
      <w:r w:rsidR="00B86F4A" w:rsidRPr="00D45572">
        <w:rPr>
          <w:color w:val="FF0000"/>
        </w:rPr>
        <w:t xml:space="preserve"> </w:t>
      </w:r>
      <w:proofErr w:type="gramStart"/>
      <w:r w:rsidR="00B86F4A" w:rsidRPr="00D45572">
        <w:rPr>
          <w:color w:val="FF0000"/>
        </w:rPr>
        <w:t>What</w:t>
      </w:r>
      <w:proofErr w:type="gramEnd"/>
      <w:r w:rsidR="00B86F4A" w:rsidRPr="00D45572">
        <w:rPr>
          <w:color w:val="FF0000"/>
        </w:rPr>
        <w:t xml:space="preserve"> is the Ultrasound Complete High minute threshold?</w:t>
      </w:r>
    </w:p>
    <w:p w:rsidR="00B86F4A" w:rsidRPr="00D45572" w:rsidRDefault="00F0274E" w:rsidP="00B86F4A">
      <w:pPr>
        <w:rPr>
          <w:color w:val="FF0000"/>
        </w:rPr>
      </w:pPr>
      <w:r w:rsidRPr="00D45572">
        <w:rPr>
          <w:color w:val="FF0000"/>
        </w:rPr>
        <w:t>Q.</w:t>
      </w:r>
      <w:r w:rsidR="00B86F4A" w:rsidRPr="00D45572">
        <w:rPr>
          <w:color w:val="FF0000"/>
        </w:rPr>
        <w:t>8.4</w:t>
      </w:r>
      <w:r w:rsidRPr="00D45572">
        <w:rPr>
          <w:color w:val="FF0000"/>
        </w:rPr>
        <w:t>.3</w:t>
      </w:r>
      <w:r w:rsidR="00B86F4A" w:rsidRPr="00D45572">
        <w:rPr>
          <w:color w:val="FF0000"/>
        </w:rPr>
        <w:t xml:space="preserve"> </w:t>
      </w:r>
      <w:proofErr w:type="gramStart"/>
      <w:r w:rsidR="00B86F4A" w:rsidRPr="00D45572">
        <w:rPr>
          <w:color w:val="FF0000"/>
        </w:rPr>
        <w:t>What</w:t>
      </w:r>
      <w:proofErr w:type="gramEnd"/>
      <w:r w:rsidR="00B86F4A" w:rsidRPr="00D45572">
        <w:rPr>
          <w:color w:val="FF0000"/>
        </w:rPr>
        <w:t xml:space="preserve"> is the Ultrasound Complete Critical minute threshold?</w:t>
      </w:r>
    </w:p>
    <w:p w:rsidR="00B86F4A" w:rsidRPr="00D45572" w:rsidRDefault="00F0274E" w:rsidP="00B86F4A">
      <w:pPr>
        <w:rPr>
          <w:color w:val="FF0000"/>
        </w:rPr>
      </w:pPr>
      <w:r w:rsidRPr="00D45572">
        <w:rPr>
          <w:color w:val="FF0000"/>
        </w:rPr>
        <w:t>Q.</w:t>
      </w:r>
      <w:r w:rsidR="00B86F4A" w:rsidRPr="00D45572">
        <w:rPr>
          <w:color w:val="FF0000"/>
        </w:rPr>
        <w:t>8.</w:t>
      </w:r>
      <w:r w:rsidRPr="00D45572">
        <w:rPr>
          <w:color w:val="FF0000"/>
        </w:rPr>
        <w:t>4.4</w:t>
      </w:r>
      <w:r w:rsidR="00B86F4A" w:rsidRPr="00D45572">
        <w:rPr>
          <w:color w:val="FF0000"/>
        </w:rPr>
        <w:t xml:space="preserve"> </w:t>
      </w:r>
      <w:proofErr w:type="gramStart"/>
      <w:r w:rsidR="00B86F4A" w:rsidRPr="00D45572">
        <w:rPr>
          <w:color w:val="FF0000"/>
        </w:rPr>
        <w:t>What</w:t>
      </w:r>
      <w:proofErr w:type="gramEnd"/>
      <w:r w:rsidR="00B86F4A" w:rsidRPr="00D45572">
        <w:rPr>
          <w:color w:val="FF0000"/>
        </w:rPr>
        <w:t xml:space="preserve"> is the Ultrasound Report High minute threshold?</w:t>
      </w:r>
    </w:p>
    <w:p w:rsidR="00B86F4A" w:rsidRPr="00D45572" w:rsidRDefault="00F0274E" w:rsidP="00B86F4A">
      <w:pPr>
        <w:rPr>
          <w:color w:val="FF0000"/>
        </w:rPr>
      </w:pPr>
      <w:r w:rsidRPr="00D45572">
        <w:rPr>
          <w:color w:val="FF0000"/>
        </w:rPr>
        <w:t>Q.</w:t>
      </w:r>
      <w:r w:rsidR="00B86F4A" w:rsidRPr="00D45572">
        <w:rPr>
          <w:color w:val="FF0000"/>
        </w:rPr>
        <w:t>8.4</w:t>
      </w:r>
      <w:r w:rsidRPr="00D45572">
        <w:rPr>
          <w:color w:val="FF0000"/>
        </w:rPr>
        <w:t>.5</w:t>
      </w:r>
      <w:r w:rsidR="00B86F4A" w:rsidRPr="00D45572">
        <w:rPr>
          <w:color w:val="FF0000"/>
        </w:rPr>
        <w:t xml:space="preserve"> </w:t>
      </w:r>
      <w:proofErr w:type="gramStart"/>
      <w:r w:rsidR="00B86F4A" w:rsidRPr="00D45572">
        <w:rPr>
          <w:color w:val="FF0000"/>
        </w:rPr>
        <w:t>What</w:t>
      </w:r>
      <w:proofErr w:type="gramEnd"/>
      <w:r w:rsidR="00B86F4A" w:rsidRPr="00D45572">
        <w:rPr>
          <w:color w:val="FF0000"/>
        </w:rPr>
        <w:t xml:space="preserve"> is the Ultrasound Report Critical minute threshold?</w:t>
      </w:r>
    </w:p>
    <w:p w:rsidR="00B86F4A" w:rsidRPr="00D45572" w:rsidRDefault="00F0274E" w:rsidP="00750E92">
      <w:pPr>
        <w:rPr>
          <w:color w:val="FF0000"/>
        </w:rPr>
      </w:pPr>
      <w:r w:rsidRPr="00D45572">
        <w:rPr>
          <w:color w:val="FF0000"/>
        </w:rPr>
        <w:t>Q.8.5.1</w:t>
      </w:r>
      <w:r w:rsidR="00B86F4A" w:rsidRPr="00D45572">
        <w:rPr>
          <w:color w:val="FF0000"/>
        </w:rPr>
        <w:t xml:space="preserve"> </w:t>
      </w:r>
      <w:proofErr w:type="gramStart"/>
      <w:r w:rsidR="00B86F4A" w:rsidRPr="00C31EA7">
        <w:rPr>
          <w:b/>
          <w:color w:val="FF0000"/>
        </w:rPr>
        <w:t>What</w:t>
      </w:r>
      <w:proofErr w:type="gramEnd"/>
      <w:r w:rsidR="00B86F4A" w:rsidRPr="00C31EA7">
        <w:rPr>
          <w:b/>
          <w:color w:val="FF0000"/>
        </w:rPr>
        <w:t xml:space="preserve"> are the Urine Test </w:t>
      </w:r>
      <w:r w:rsidR="00AB5EBB" w:rsidRPr="00C31EA7">
        <w:rPr>
          <w:b/>
          <w:color w:val="FF0000"/>
        </w:rPr>
        <w:t>order</w:t>
      </w:r>
      <w:r w:rsidR="00C31EA7">
        <w:rPr>
          <w:b/>
          <w:color w:val="FF0000"/>
        </w:rPr>
        <w:t>s in ED</w:t>
      </w:r>
      <w:r w:rsidR="00B86F4A" w:rsidRPr="00D45572">
        <w:rPr>
          <w:color w:val="FF0000"/>
        </w:rPr>
        <w:t>?</w:t>
      </w:r>
    </w:p>
    <w:p w:rsidR="00B86F4A" w:rsidRPr="00D45572" w:rsidRDefault="00F0274E" w:rsidP="00B86F4A">
      <w:pPr>
        <w:rPr>
          <w:color w:val="FF0000"/>
        </w:rPr>
      </w:pPr>
      <w:r w:rsidRPr="00D45572">
        <w:rPr>
          <w:color w:val="FF0000"/>
        </w:rPr>
        <w:t>Q.8.5.2</w:t>
      </w:r>
      <w:r w:rsidR="00B86F4A" w:rsidRPr="00D45572">
        <w:rPr>
          <w:color w:val="FF0000"/>
        </w:rPr>
        <w:t xml:space="preserve"> </w:t>
      </w:r>
      <w:proofErr w:type="gramStart"/>
      <w:r w:rsidR="00B86F4A" w:rsidRPr="00D45572">
        <w:rPr>
          <w:color w:val="FF0000"/>
        </w:rPr>
        <w:t>What</w:t>
      </w:r>
      <w:proofErr w:type="gramEnd"/>
      <w:r w:rsidR="00B86F4A" w:rsidRPr="00D45572">
        <w:rPr>
          <w:color w:val="FF0000"/>
        </w:rPr>
        <w:t xml:space="preserve"> are the Urine Test exclude </w:t>
      </w:r>
      <w:r w:rsidRPr="00D45572">
        <w:rPr>
          <w:color w:val="FF0000"/>
        </w:rPr>
        <w:t>orderable</w:t>
      </w:r>
      <w:r w:rsidR="00B86F4A" w:rsidRPr="00D45572">
        <w:rPr>
          <w:color w:val="FF0000"/>
        </w:rPr>
        <w:t>?</w:t>
      </w:r>
    </w:p>
    <w:p w:rsidR="00B86F4A" w:rsidRPr="00D45572" w:rsidRDefault="00F0274E" w:rsidP="00B86F4A">
      <w:pPr>
        <w:rPr>
          <w:color w:val="FF0000"/>
        </w:rPr>
      </w:pPr>
      <w:r w:rsidRPr="00D45572">
        <w:rPr>
          <w:color w:val="FF0000"/>
        </w:rPr>
        <w:t>Q.</w:t>
      </w:r>
      <w:r w:rsidR="00B86F4A" w:rsidRPr="00D45572">
        <w:rPr>
          <w:color w:val="FF0000"/>
        </w:rPr>
        <w:t>8.</w:t>
      </w:r>
      <w:r w:rsidRPr="00D45572">
        <w:rPr>
          <w:color w:val="FF0000"/>
        </w:rPr>
        <w:t>5.</w:t>
      </w:r>
      <w:r w:rsidR="00B86F4A" w:rsidRPr="00D45572">
        <w:rPr>
          <w:color w:val="FF0000"/>
        </w:rPr>
        <w:t xml:space="preserve">3 </w:t>
      </w:r>
      <w:proofErr w:type="gramStart"/>
      <w:r w:rsidR="00B86F4A" w:rsidRPr="00D45572">
        <w:rPr>
          <w:color w:val="FF0000"/>
        </w:rPr>
        <w:t>What</w:t>
      </w:r>
      <w:proofErr w:type="gramEnd"/>
      <w:r w:rsidR="00B86F4A" w:rsidRPr="00D45572">
        <w:rPr>
          <w:color w:val="FF0000"/>
        </w:rPr>
        <w:t xml:space="preserve"> is the Urine collection High minute threshold?</w:t>
      </w:r>
    </w:p>
    <w:p w:rsidR="00B86F4A" w:rsidRPr="00D45572" w:rsidRDefault="00F0274E" w:rsidP="00B86F4A">
      <w:pPr>
        <w:rPr>
          <w:color w:val="FF0000"/>
        </w:rPr>
      </w:pPr>
      <w:r w:rsidRPr="00D45572">
        <w:rPr>
          <w:color w:val="FF0000"/>
        </w:rPr>
        <w:t>Q.</w:t>
      </w:r>
      <w:r w:rsidR="00B86F4A" w:rsidRPr="00D45572">
        <w:rPr>
          <w:color w:val="FF0000"/>
        </w:rPr>
        <w:t>8.</w:t>
      </w:r>
      <w:r w:rsidRPr="00D45572">
        <w:rPr>
          <w:color w:val="FF0000"/>
        </w:rPr>
        <w:t>5.</w:t>
      </w:r>
      <w:r w:rsidR="00B86F4A" w:rsidRPr="00D45572">
        <w:rPr>
          <w:color w:val="FF0000"/>
        </w:rPr>
        <w:t xml:space="preserve">4 </w:t>
      </w:r>
      <w:proofErr w:type="gramStart"/>
      <w:r w:rsidR="00B86F4A" w:rsidRPr="00D45572">
        <w:rPr>
          <w:color w:val="FF0000"/>
        </w:rPr>
        <w:t>What</w:t>
      </w:r>
      <w:proofErr w:type="gramEnd"/>
      <w:r w:rsidR="00B86F4A" w:rsidRPr="00D45572">
        <w:rPr>
          <w:color w:val="FF0000"/>
        </w:rPr>
        <w:t xml:space="preserve"> is the Urine collection Critical minute threshold?</w:t>
      </w:r>
    </w:p>
    <w:p w:rsidR="00B86F4A" w:rsidRPr="00D45572" w:rsidRDefault="00F0274E" w:rsidP="00B86F4A">
      <w:pPr>
        <w:rPr>
          <w:color w:val="FF0000"/>
        </w:rPr>
      </w:pPr>
      <w:r w:rsidRPr="00D45572">
        <w:rPr>
          <w:color w:val="FF0000"/>
        </w:rPr>
        <w:t>Q.</w:t>
      </w:r>
      <w:r w:rsidR="00B86F4A" w:rsidRPr="00D45572">
        <w:rPr>
          <w:color w:val="FF0000"/>
        </w:rPr>
        <w:t>8.</w:t>
      </w:r>
      <w:r w:rsidRPr="00D45572">
        <w:rPr>
          <w:color w:val="FF0000"/>
        </w:rPr>
        <w:t>5.</w:t>
      </w:r>
      <w:r w:rsidR="00B86F4A" w:rsidRPr="00D45572">
        <w:rPr>
          <w:color w:val="FF0000"/>
        </w:rPr>
        <w:t xml:space="preserve">5 </w:t>
      </w:r>
      <w:proofErr w:type="gramStart"/>
      <w:r w:rsidR="00B86F4A" w:rsidRPr="00D45572">
        <w:rPr>
          <w:color w:val="FF0000"/>
        </w:rPr>
        <w:t>What</w:t>
      </w:r>
      <w:proofErr w:type="gramEnd"/>
      <w:r w:rsidR="00B86F4A" w:rsidRPr="00D45572">
        <w:rPr>
          <w:color w:val="FF0000"/>
        </w:rPr>
        <w:t xml:space="preserve"> is the Urine resulted High minute threshold?</w:t>
      </w:r>
    </w:p>
    <w:p w:rsidR="00B86F4A" w:rsidRPr="00D45572" w:rsidRDefault="00F0274E" w:rsidP="00B86F4A">
      <w:pPr>
        <w:rPr>
          <w:color w:val="FF0000"/>
        </w:rPr>
      </w:pPr>
      <w:r w:rsidRPr="00D45572">
        <w:rPr>
          <w:color w:val="FF0000"/>
        </w:rPr>
        <w:t>Q.</w:t>
      </w:r>
      <w:r w:rsidR="00B86F4A" w:rsidRPr="00D45572">
        <w:rPr>
          <w:color w:val="FF0000"/>
        </w:rPr>
        <w:t>8.</w:t>
      </w:r>
      <w:r w:rsidRPr="00D45572">
        <w:rPr>
          <w:color w:val="FF0000"/>
        </w:rPr>
        <w:t>5.</w:t>
      </w:r>
      <w:r w:rsidR="00B86F4A" w:rsidRPr="00D45572">
        <w:rPr>
          <w:color w:val="FF0000"/>
        </w:rPr>
        <w:t xml:space="preserve">6 </w:t>
      </w:r>
      <w:proofErr w:type="gramStart"/>
      <w:r w:rsidR="00B86F4A" w:rsidRPr="00D45572">
        <w:rPr>
          <w:color w:val="FF0000"/>
        </w:rPr>
        <w:t>What</w:t>
      </w:r>
      <w:proofErr w:type="gramEnd"/>
      <w:r w:rsidR="00B86F4A" w:rsidRPr="00D45572">
        <w:rPr>
          <w:color w:val="FF0000"/>
        </w:rPr>
        <w:t xml:space="preserve"> is the Urine resulted Critical minute threshold?</w:t>
      </w:r>
    </w:p>
    <w:p w:rsidR="00B86F4A" w:rsidRPr="00C31EA7" w:rsidRDefault="00F0274E" w:rsidP="00B86F4A">
      <w:pPr>
        <w:rPr>
          <w:b/>
          <w:color w:val="FF0000"/>
        </w:rPr>
      </w:pPr>
      <w:bookmarkStart w:id="11" w:name="_GoBack"/>
      <w:r w:rsidRPr="00C31EA7">
        <w:rPr>
          <w:b/>
          <w:color w:val="FF0000"/>
        </w:rPr>
        <w:t>Q.8.6.1</w:t>
      </w:r>
      <w:r w:rsidR="00B86F4A" w:rsidRPr="00C31EA7">
        <w:rPr>
          <w:b/>
          <w:color w:val="FF0000"/>
        </w:rPr>
        <w:t xml:space="preserve"> </w:t>
      </w:r>
      <w:proofErr w:type="gramStart"/>
      <w:r w:rsidR="00B86F4A" w:rsidRPr="00C31EA7">
        <w:rPr>
          <w:b/>
          <w:color w:val="FF0000"/>
        </w:rPr>
        <w:t>What</w:t>
      </w:r>
      <w:proofErr w:type="gramEnd"/>
      <w:r w:rsidR="00B86F4A" w:rsidRPr="00C31EA7">
        <w:rPr>
          <w:b/>
          <w:color w:val="FF0000"/>
        </w:rPr>
        <w:t xml:space="preserve"> are the meds exclude </w:t>
      </w:r>
      <w:r w:rsidRPr="00C31EA7">
        <w:rPr>
          <w:b/>
          <w:color w:val="FF0000"/>
        </w:rPr>
        <w:t>order</w:t>
      </w:r>
      <w:r w:rsidR="00C31EA7" w:rsidRPr="00C31EA7">
        <w:rPr>
          <w:b/>
          <w:color w:val="FF0000"/>
        </w:rPr>
        <w:t>s</w:t>
      </w:r>
      <w:r w:rsidR="00B86F4A" w:rsidRPr="00C31EA7">
        <w:rPr>
          <w:b/>
          <w:color w:val="FF0000"/>
        </w:rPr>
        <w:t>?</w:t>
      </w:r>
    </w:p>
    <w:bookmarkEnd w:id="11"/>
    <w:p w:rsidR="00750E92" w:rsidRPr="00D45572" w:rsidRDefault="00F0274E" w:rsidP="00B86F4A">
      <w:pPr>
        <w:rPr>
          <w:color w:val="FF0000"/>
        </w:rPr>
      </w:pPr>
      <w:r w:rsidRPr="00D45572">
        <w:rPr>
          <w:color w:val="FF0000"/>
        </w:rPr>
        <w:t>Q.8.6.2</w:t>
      </w:r>
      <w:r w:rsidR="00750E92" w:rsidRPr="00D45572">
        <w:rPr>
          <w:color w:val="FF0000"/>
        </w:rPr>
        <w:t xml:space="preserve"> what is the meds admin </w:t>
      </w:r>
      <w:r w:rsidR="00B86F4A" w:rsidRPr="00D45572">
        <w:rPr>
          <w:color w:val="FF0000"/>
        </w:rPr>
        <w:t>High minute threshold?</w:t>
      </w:r>
    </w:p>
    <w:p w:rsidR="00750E92" w:rsidRPr="00D45572" w:rsidRDefault="00F0274E" w:rsidP="00E07BD1">
      <w:pPr>
        <w:rPr>
          <w:color w:val="FF0000"/>
        </w:rPr>
      </w:pPr>
      <w:r w:rsidRPr="00D45572">
        <w:rPr>
          <w:color w:val="FF0000"/>
        </w:rPr>
        <w:t>Q.8.6.3</w:t>
      </w:r>
      <w:r w:rsidR="00B86F4A" w:rsidRPr="00D45572">
        <w:rPr>
          <w:color w:val="FF0000"/>
        </w:rPr>
        <w:t xml:space="preserve"> what is the meds admin Critical minute threshold?</w:t>
      </w:r>
    </w:p>
    <w:sectPr w:rsidR="00750E92" w:rsidRPr="00D45572" w:rsidSect="00E7004A">
      <w:foot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6E3E" w:rsidRDefault="00CF6E3E" w:rsidP="00D8766B">
      <w:pPr>
        <w:spacing w:after="0" w:line="240" w:lineRule="auto"/>
      </w:pPr>
      <w:r>
        <w:separator/>
      </w:r>
    </w:p>
  </w:endnote>
  <w:endnote w:type="continuationSeparator" w:id="0">
    <w:p w:rsidR="00CF6E3E" w:rsidRDefault="00CF6E3E" w:rsidP="00D87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797498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2557C" w:rsidRDefault="0012557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604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8766B" w:rsidRDefault="0012557C">
    <w:pPr>
      <w:pStyle w:val="Footer"/>
    </w:pPr>
    <w:r w:rsidRPr="0012557C">
      <w:rPr>
        <w:rFonts w:ascii="Trebuchet MS" w:eastAsia="Times New Roman" w:hAnsi="Trebuchet MS" w:cs="Times New Roman"/>
        <w:b/>
        <w:bCs/>
        <w:noProof/>
        <w:sz w:val="18"/>
        <w:szCs w:val="18"/>
        <w:lang w:eastAsia="en-AU"/>
      </w:rPr>
      <w:drawing>
        <wp:inline distT="0" distB="0" distL="0" distR="0">
          <wp:extent cx="1308100" cy="422820"/>
          <wp:effectExtent l="0" t="0" r="6350" b="0"/>
          <wp:docPr id="12" name="Picture 12" descr="http://res.schn.health.nsw.gov.au/signatures/schn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res.schn.health.nsw.gov.au/signatures/schn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2672" cy="4436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6E3E" w:rsidRDefault="00CF6E3E" w:rsidP="00D8766B">
      <w:pPr>
        <w:spacing w:after="0" w:line="240" w:lineRule="auto"/>
      </w:pPr>
      <w:r>
        <w:separator/>
      </w:r>
    </w:p>
  </w:footnote>
  <w:footnote w:type="continuationSeparator" w:id="0">
    <w:p w:rsidR="00CF6E3E" w:rsidRDefault="00CF6E3E" w:rsidP="00D876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66D"/>
    <w:rsid w:val="00004752"/>
    <w:rsid w:val="00060E66"/>
    <w:rsid w:val="00065DC4"/>
    <w:rsid w:val="00084EFA"/>
    <w:rsid w:val="000C2C08"/>
    <w:rsid w:val="0012557C"/>
    <w:rsid w:val="00154A72"/>
    <w:rsid w:val="00174774"/>
    <w:rsid w:val="00195325"/>
    <w:rsid w:val="001C6888"/>
    <w:rsid w:val="00210C83"/>
    <w:rsid w:val="00211F48"/>
    <w:rsid w:val="00217F3E"/>
    <w:rsid w:val="00293DA9"/>
    <w:rsid w:val="002F5A5B"/>
    <w:rsid w:val="002F75E0"/>
    <w:rsid w:val="00304616"/>
    <w:rsid w:val="003A18B6"/>
    <w:rsid w:val="003E0B60"/>
    <w:rsid w:val="003E7423"/>
    <w:rsid w:val="003F7E5D"/>
    <w:rsid w:val="00453C99"/>
    <w:rsid w:val="00477803"/>
    <w:rsid w:val="004F4D40"/>
    <w:rsid w:val="00511A29"/>
    <w:rsid w:val="00511BE4"/>
    <w:rsid w:val="00562BC7"/>
    <w:rsid w:val="006143F8"/>
    <w:rsid w:val="006222E8"/>
    <w:rsid w:val="00631A86"/>
    <w:rsid w:val="00631B02"/>
    <w:rsid w:val="00645753"/>
    <w:rsid w:val="006556F2"/>
    <w:rsid w:val="006764D8"/>
    <w:rsid w:val="00692E85"/>
    <w:rsid w:val="006F28F5"/>
    <w:rsid w:val="0074166D"/>
    <w:rsid w:val="00750E92"/>
    <w:rsid w:val="00761C95"/>
    <w:rsid w:val="007C2DEB"/>
    <w:rsid w:val="007E5936"/>
    <w:rsid w:val="00823E3F"/>
    <w:rsid w:val="00891196"/>
    <w:rsid w:val="008B2DDE"/>
    <w:rsid w:val="008F2F0C"/>
    <w:rsid w:val="0091799E"/>
    <w:rsid w:val="00943425"/>
    <w:rsid w:val="00966FFF"/>
    <w:rsid w:val="00990351"/>
    <w:rsid w:val="009B4994"/>
    <w:rsid w:val="009E0EDB"/>
    <w:rsid w:val="00A017E6"/>
    <w:rsid w:val="00A4620C"/>
    <w:rsid w:val="00A6628A"/>
    <w:rsid w:val="00A874DD"/>
    <w:rsid w:val="00AB5D24"/>
    <w:rsid w:val="00AB5EBB"/>
    <w:rsid w:val="00AE070B"/>
    <w:rsid w:val="00B205F2"/>
    <w:rsid w:val="00B32F55"/>
    <w:rsid w:val="00B567B3"/>
    <w:rsid w:val="00B86F4A"/>
    <w:rsid w:val="00B91E04"/>
    <w:rsid w:val="00B93E6D"/>
    <w:rsid w:val="00BB5D27"/>
    <w:rsid w:val="00BF51CE"/>
    <w:rsid w:val="00C01FDE"/>
    <w:rsid w:val="00C174F3"/>
    <w:rsid w:val="00C31EA7"/>
    <w:rsid w:val="00CA3CDA"/>
    <w:rsid w:val="00CC2755"/>
    <w:rsid w:val="00CD00E1"/>
    <w:rsid w:val="00CF6E3E"/>
    <w:rsid w:val="00D33803"/>
    <w:rsid w:val="00D45572"/>
    <w:rsid w:val="00D8766B"/>
    <w:rsid w:val="00E07BD1"/>
    <w:rsid w:val="00E10920"/>
    <w:rsid w:val="00E512BB"/>
    <w:rsid w:val="00E7004A"/>
    <w:rsid w:val="00E77935"/>
    <w:rsid w:val="00E85732"/>
    <w:rsid w:val="00EC1AD2"/>
    <w:rsid w:val="00EF2426"/>
    <w:rsid w:val="00F0274E"/>
    <w:rsid w:val="00F03A57"/>
    <w:rsid w:val="00F36047"/>
    <w:rsid w:val="00F41394"/>
    <w:rsid w:val="00FE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6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7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6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47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11BE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23E3F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23E3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23E3F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60E66"/>
    <w:pPr>
      <w:spacing w:after="100"/>
    </w:pPr>
  </w:style>
  <w:style w:type="table" w:styleId="TableGrid">
    <w:name w:val="Table Grid"/>
    <w:basedOn w:val="TableNormal"/>
    <w:uiPriority w:val="39"/>
    <w:rsid w:val="00D876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76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66B"/>
  </w:style>
  <w:style w:type="paragraph" w:styleId="Footer">
    <w:name w:val="footer"/>
    <w:basedOn w:val="Normal"/>
    <w:link w:val="FooterChar"/>
    <w:uiPriority w:val="99"/>
    <w:unhideWhenUsed/>
    <w:rsid w:val="00D876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66B"/>
  </w:style>
  <w:style w:type="paragraph" w:styleId="BalloonText">
    <w:name w:val="Balloon Text"/>
    <w:basedOn w:val="Normal"/>
    <w:link w:val="BalloonTextChar"/>
    <w:uiPriority w:val="99"/>
    <w:semiHidden/>
    <w:unhideWhenUsed/>
    <w:rsid w:val="00943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4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6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7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6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47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11BE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23E3F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23E3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23E3F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60E66"/>
    <w:pPr>
      <w:spacing w:after="100"/>
    </w:pPr>
  </w:style>
  <w:style w:type="table" w:styleId="TableGrid">
    <w:name w:val="Table Grid"/>
    <w:basedOn w:val="TableNormal"/>
    <w:uiPriority w:val="39"/>
    <w:rsid w:val="00D876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76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66B"/>
  </w:style>
  <w:style w:type="paragraph" w:styleId="Footer">
    <w:name w:val="footer"/>
    <w:basedOn w:val="Normal"/>
    <w:link w:val="FooterChar"/>
    <w:uiPriority w:val="99"/>
    <w:unhideWhenUsed/>
    <w:rsid w:val="00D876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66B"/>
  </w:style>
  <w:style w:type="paragraph" w:styleId="BalloonText">
    <w:name w:val="Balloon Text"/>
    <w:basedOn w:val="Normal"/>
    <w:link w:val="BalloonTextChar"/>
    <w:uiPriority w:val="99"/>
    <w:semiHidden/>
    <w:unhideWhenUsed/>
    <w:rsid w:val="00943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4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E5B5F-ABC5-48E3-A04A-0F1FF0E90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10706182.dotm</Template>
  <TotalTime>66</TotalTime>
  <Pages>5</Pages>
  <Words>1272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CHW</Company>
  <LinksUpToDate>false</LinksUpToDate>
  <CharactersWithSpaces>8512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Javad Adeli</dc:creator>
  <cp:lastModifiedBy>javad.adeli</cp:lastModifiedBy>
  <cp:revision>17</cp:revision>
  <dcterms:created xsi:type="dcterms:W3CDTF">2018-01-08T00:44:00Z</dcterms:created>
  <dcterms:modified xsi:type="dcterms:W3CDTF">2018-01-09T00:47:00Z</dcterms:modified>
</cp:coreProperties>
</file>
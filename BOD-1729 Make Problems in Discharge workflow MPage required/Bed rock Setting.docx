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95" w:rsidRDefault="00971B19">
      <w:r>
        <w:t>Bed rock Setting:</w:t>
      </w:r>
    </w:p>
    <w:p w:rsidR="00971B19" w:rsidRDefault="00971B19">
      <w:r>
        <w:rPr>
          <w:noProof/>
          <w:lang w:eastAsia="en-AU"/>
        </w:rPr>
        <w:drawing>
          <wp:inline distT="0" distB="0" distL="0" distR="0" wp14:anchorId="49F04D34" wp14:editId="22CE91BE">
            <wp:extent cx="3381375" cy="561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19" w:rsidRDefault="00971B19">
      <w:r>
        <w:rPr>
          <w:noProof/>
          <w:lang w:eastAsia="en-AU"/>
        </w:rPr>
        <w:lastRenderedPageBreak/>
        <w:drawing>
          <wp:inline distT="0" distB="0" distL="0" distR="0" wp14:anchorId="69B9F54C" wp14:editId="1E044532">
            <wp:extent cx="9645236" cy="605094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5788" cy="60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19" w:rsidRDefault="00971B19">
      <w:r>
        <w:rPr>
          <w:noProof/>
          <w:lang w:eastAsia="en-AU"/>
        </w:rPr>
        <w:lastRenderedPageBreak/>
        <w:drawing>
          <wp:inline distT="0" distB="0" distL="0" distR="0" wp14:anchorId="24DF47D0" wp14:editId="24D2B654">
            <wp:extent cx="9668786" cy="61369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1314" cy="61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19" w:rsidRDefault="00971B19">
      <w:r>
        <w:rPr>
          <w:noProof/>
          <w:lang w:eastAsia="en-AU"/>
        </w:rPr>
        <w:lastRenderedPageBreak/>
        <w:drawing>
          <wp:inline distT="0" distB="0" distL="0" distR="0" wp14:anchorId="42A97E18" wp14:editId="7B5746CA">
            <wp:extent cx="9601508" cy="610660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9862" cy="61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19" w:rsidRDefault="00971B19">
      <w:r>
        <w:rPr>
          <w:noProof/>
          <w:lang w:eastAsia="en-AU"/>
        </w:rPr>
        <w:lastRenderedPageBreak/>
        <w:drawing>
          <wp:inline distT="0" distB="0" distL="0" distR="0" wp14:anchorId="5E43BF0C" wp14:editId="68051F60">
            <wp:extent cx="9755705" cy="629743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9184" cy="62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19" w:rsidRDefault="00971B19">
      <w:r>
        <w:rPr>
          <w:noProof/>
          <w:lang w:eastAsia="en-AU"/>
        </w:rPr>
        <w:lastRenderedPageBreak/>
        <w:drawing>
          <wp:inline distT="0" distB="0" distL="0" distR="0" wp14:anchorId="279194EC" wp14:editId="170ADC8E">
            <wp:extent cx="9759316" cy="618611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6151" cy="61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19" w:rsidRDefault="00971B19">
      <w:r>
        <w:t>Discharge Workflow MPage View in PowerChart:</w:t>
      </w:r>
    </w:p>
    <w:p w:rsidR="00971B19" w:rsidRDefault="00CE1AF6">
      <w:r>
        <w:rPr>
          <w:noProof/>
          <w:lang w:eastAsia="en-AU"/>
        </w:rPr>
        <w:lastRenderedPageBreak/>
        <w:drawing>
          <wp:inline distT="0" distB="0" distL="0" distR="0" wp14:anchorId="1D3D3087" wp14:editId="4B89BE9E">
            <wp:extent cx="9968716" cy="4762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72597" cy="47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F6" w:rsidRDefault="00CE1AF6">
      <w:bookmarkStart w:id="0" w:name="_GoBack"/>
      <w:bookmarkEnd w:id="0"/>
    </w:p>
    <w:sectPr w:rsidR="00CE1AF6" w:rsidSect="00CE1A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19"/>
    <w:rsid w:val="00503C53"/>
    <w:rsid w:val="00971B19"/>
    <w:rsid w:val="00980B43"/>
    <w:rsid w:val="00C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9610B29C.dotm</Template>
  <TotalTime>17</TotalTime>
  <Pages>7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CHW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javad.adeli</dc:creator>
  <cp:lastModifiedBy>javad.adeli</cp:lastModifiedBy>
  <cp:revision>1</cp:revision>
  <dcterms:created xsi:type="dcterms:W3CDTF">2018-03-09T05:48:00Z</dcterms:created>
  <dcterms:modified xsi:type="dcterms:W3CDTF">2018-03-09T06:05:00Z</dcterms:modified>
</cp:coreProperties>
</file>
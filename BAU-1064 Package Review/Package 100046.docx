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22A" w:rsidRDefault="00950355" w:rsidP="00887843">
      <w:pPr>
        <w:pStyle w:val="Heading2"/>
        <w:shd w:val="clear" w:color="auto" w:fill="FBD4B4" w:themeFill="accent6" w:themeFillTint="66"/>
      </w:pPr>
      <w:r>
        <w:t xml:space="preserve">Tentative </w:t>
      </w:r>
      <w:r w:rsidR="0020022A">
        <w:t xml:space="preserve">Package </w:t>
      </w:r>
      <w:r w:rsidR="002753A7">
        <w:t>installation Procedure</w:t>
      </w:r>
      <w:r>
        <w:t>:</w:t>
      </w:r>
    </w:p>
    <w:p w:rsidR="0020022A" w:rsidRDefault="0020022A" w:rsidP="00887843">
      <w:pPr>
        <w:shd w:val="clear" w:color="auto" w:fill="FBD4B4" w:themeFill="accent6" w:themeFillTint="66"/>
      </w:pPr>
    </w:p>
    <w:p w:rsidR="0020022A" w:rsidRPr="00207F17" w:rsidRDefault="000518E8"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0022A" w:rsidRPr="00207F17">
        <w:rPr>
          <w:rFonts w:asciiTheme="minorHAnsi" w:hAnsiTheme="minorHAnsi"/>
        </w:rPr>
        <w:t xml:space="preserve">Team will identify </w:t>
      </w:r>
      <w:r w:rsidR="00D07405" w:rsidRPr="00207F17">
        <w:rPr>
          <w:rFonts w:asciiTheme="minorHAnsi" w:hAnsiTheme="minorHAnsi"/>
        </w:rPr>
        <w:t>a</w:t>
      </w:r>
      <w:r w:rsidR="00950355" w:rsidRPr="00207F17">
        <w:rPr>
          <w:rFonts w:asciiTheme="minorHAnsi" w:hAnsiTheme="minorHAnsi"/>
        </w:rPr>
        <w:t xml:space="preserve">n issue in </w:t>
      </w:r>
      <w:r w:rsidR="00D07405" w:rsidRPr="00207F17">
        <w:rPr>
          <w:rFonts w:asciiTheme="minorHAnsi" w:hAnsiTheme="minorHAnsi"/>
        </w:rPr>
        <w:t xml:space="preserve">Cerner </w:t>
      </w:r>
      <w:r w:rsidR="00950355" w:rsidRPr="00207F17">
        <w:rPr>
          <w:rFonts w:asciiTheme="minorHAnsi" w:hAnsiTheme="minorHAnsi"/>
        </w:rPr>
        <w:t>Application (</w:t>
      </w:r>
      <w:proofErr w:type="spellStart"/>
      <w:r w:rsidR="00950355" w:rsidRPr="00207F17">
        <w:rPr>
          <w:rFonts w:asciiTheme="minorHAnsi" w:hAnsiTheme="minorHAnsi"/>
        </w:rPr>
        <w:t>i.e</w:t>
      </w:r>
      <w:proofErr w:type="spellEnd"/>
      <w:r w:rsidR="00950355" w:rsidRPr="00207F17">
        <w:rPr>
          <w:rFonts w:asciiTheme="minorHAnsi" w:hAnsiTheme="minorHAnsi"/>
        </w:rPr>
        <w:t xml:space="preserve"> </w:t>
      </w:r>
      <w:proofErr w:type="spellStart"/>
      <w:r w:rsidR="00950355" w:rsidRPr="00207F17">
        <w:rPr>
          <w:rFonts w:asciiTheme="minorHAnsi" w:hAnsiTheme="minorHAnsi"/>
        </w:rPr>
        <w:t>mPages</w:t>
      </w:r>
      <w:proofErr w:type="spellEnd"/>
      <w:r w:rsidR="00950355" w:rsidRPr="00207F17">
        <w:rPr>
          <w:rFonts w:asciiTheme="minorHAnsi" w:hAnsiTheme="minorHAnsi"/>
        </w:rPr>
        <w:t xml:space="preserve">, EMM, </w:t>
      </w:r>
      <w:proofErr w:type="spellStart"/>
      <w:r w:rsidR="00950355" w:rsidRPr="00207F17">
        <w:rPr>
          <w:rFonts w:asciiTheme="minorHAnsi" w:hAnsiTheme="minorHAnsi"/>
        </w:rPr>
        <w:t>Powerchart</w:t>
      </w:r>
      <w:proofErr w:type="spellEnd"/>
      <w:r w:rsidR="0020022A" w:rsidRPr="00207F17">
        <w:rPr>
          <w:rFonts w:asciiTheme="minorHAnsi" w:hAnsiTheme="minorHAnsi"/>
        </w:rPr>
        <w:t xml:space="preserve"> </w:t>
      </w:r>
      <w:proofErr w:type="spellStart"/>
      <w:r w:rsidR="0020022A" w:rsidRPr="00207F17">
        <w:rPr>
          <w:rFonts w:asciiTheme="minorHAnsi" w:hAnsiTheme="minorHAnsi"/>
        </w:rPr>
        <w:t>etc</w:t>
      </w:r>
      <w:proofErr w:type="spellEnd"/>
      <w:r w:rsidR="0020022A" w:rsidRPr="00207F17">
        <w:rPr>
          <w:rFonts w:asciiTheme="minorHAnsi" w:hAnsiTheme="minorHAnsi"/>
        </w:rPr>
        <w:t>)</w:t>
      </w:r>
    </w:p>
    <w:p w:rsidR="0026094C" w:rsidRPr="00207F17" w:rsidRDefault="000518E8"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6094C" w:rsidRPr="00207F17">
        <w:rPr>
          <w:rFonts w:asciiTheme="minorHAnsi" w:hAnsiTheme="minorHAnsi"/>
        </w:rPr>
        <w:t>Team will log JIRA</w:t>
      </w:r>
      <w:r w:rsidR="00D0537F" w:rsidRPr="00207F17">
        <w:rPr>
          <w:rFonts w:asciiTheme="minorHAnsi" w:hAnsiTheme="minorHAnsi"/>
        </w:rPr>
        <w:t xml:space="preserve"> Bug / </w:t>
      </w:r>
      <w:r w:rsidR="00F74036" w:rsidRPr="00207F17">
        <w:rPr>
          <w:rFonts w:asciiTheme="minorHAnsi" w:hAnsiTheme="minorHAnsi"/>
        </w:rPr>
        <w:t xml:space="preserve">New </w:t>
      </w:r>
      <w:r w:rsidR="00D0537F" w:rsidRPr="00207F17">
        <w:rPr>
          <w:rFonts w:asciiTheme="minorHAnsi" w:hAnsiTheme="minorHAnsi"/>
        </w:rPr>
        <w:t>Task</w:t>
      </w:r>
    </w:p>
    <w:p w:rsidR="0020022A" w:rsidRPr="00207F17" w:rsidRDefault="000518E8"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0022A" w:rsidRPr="00207F17">
        <w:rPr>
          <w:rFonts w:asciiTheme="minorHAnsi" w:hAnsiTheme="minorHAnsi"/>
        </w:rPr>
        <w:t xml:space="preserve">Team will Search </w:t>
      </w:r>
      <w:proofErr w:type="spellStart"/>
      <w:r w:rsidR="0020022A" w:rsidRPr="00207F17">
        <w:rPr>
          <w:rFonts w:asciiTheme="minorHAnsi" w:hAnsiTheme="minorHAnsi"/>
        </w:rPr>
        <w:t>uCern</w:t>
      </w:r>
      <w:proofErr w:type="spellEnd"/>
      <w:r w:rsidR="0020022A" w:rsidRPr="00207F17">
        <w:rPr>
          <w:rFonts w:asciiTheme="minorHAnsi" w:hAnsiTheme="minorHAnsi"/>
        </w:rPr>
        <w:t xml:space="preserve"> for respective fix</w:t>
      </w:r>
    </w:p>
    <w:p w:rsidR="0020022A" w:rsidRPr="00207F17" w:rsidRDefault="0020022A"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If fix package found on </w:t>
      </w:r>
      <w:proofErr w:type="spellStart"/>
      <w:r w:rsidRPr="00207F17">
        <w:rPr>
          <w:rFonts w:asciiTheme="minorHAnsi" w:hAnsiTheme="minorHAnsi"/>
        </w:rPr>
        <w:t>uCern</w:t>
      </w:r>
      <w:proofErr w:type="spellEnd"/>
      <w:r w:rsidRPr="00207F17">
        <w:rPr>
          <w:rFonts w:asciiTheme="minorHAnsi" w:hAnsiTheme="minorHAnsi"/>
        </w:rPr>
        <w:t xml:space="preserve"> go to point 7</w:t>
      </w:r>
    </w:p>
    <w:p w:rsidR="0020022A" w:rsidRPr="00207F17" w:rsidRDefault="0020022A"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If fix not found on </w:t>
      </w:r>
      <w:proofErr w:type="spellStart"/>
      <w:r w:rsidRPr="00207F17">
        <w:rPr>
          <w:rFonts w:asciiTheme="minorHAnsi" w:hAnsiTheme="minorHAnsi"/>
        </w:rPr>
        <w:t>uCern</w:t>
      </w:r>
      <w:proofErr w:type="spellEnd"/>
      <w:r w:rsidRPr="00207F17">
        <w:rPr>
          <w:rFonts w:asciiTheme="minorHAnsi" w:hAnsiTheme="minorHAnsi"/>
        </w:rPr>
        <w:t xml:space="preserve"> – Log SR with </w:t>
      </w:r>
      <w:hyperlink r:id="rId8" w:history="1">
        <w:r w:rsidR="00D07405" w:rsidRPr="00207F17">
          <w:rPr>
            <w:rStyle w:val="Hyperlink"/>
            <w:rFonts w:asciiTheme="minorHAnsi" w:hAnsiTheme="minorHAnsi"/>
          </w:rPr>
          <w:t>www.cerner.com</w:t>
        </w:r>
      </w:hyperlink>
      <w:r w:rsidR="00D07405" w:rsidRPr="00207F17">
        <w:rPr>
          <w:rFonts w:asciiTheme="minorHAnsi" w:hAnsiTheme="minorHAnsi"/>
        </w:rPr>
        <w:t xml:space="preserve"> </w:t>
      </w:r>
    </w:p>
    <w:p w:rsidR="0020022A" w:rsidRPr="00207F17" w:rsidRDefault="0020022A"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Cerner will release fix package and notify </w:t>
      </w:r>
      <w:r w:rsidR="00BD639F" w:rsidRPr="00207F17">
        <w:rPr>
          <w:rFonts w:asciiTheme="minorHAnsi" w:hAnsiTheme="minorHAnsi"/>
        </w:rPr>
        <w:t xml:space="preserve">Requester </w:t>
      </w:r>
      <w:r w:rsidRPr="00207F17">
        <w:rPr>
          <w:rFonts w:asciiTheme="minorHAnsi" w:hAnsiTheme="minorHAnsi"/>
        </w:rPr>
        <w:t>or the person who logged SR</w:t>
      </w:r>
    </w:p>
    <w:p w:rsidR="0020022A" w:rsidRPr="00207F17" w:rsidRDefault="00BD639F"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Package Requester</w:t>
      </w:r>
      <w:r w:rsidR="000518E8" w:rsidRPr="00207F17">
        <w:rPr>
          <w:rFonts w:asciiTheme="minorHAnsi" w:hAnsiTheme="minorHAnsi"/>
        </w:rPr>
        <w:t xml:space="preserve"> </w:t>
      </w:r>
      <w:r w:rsidR="0020022A" w:rsidRPr="00207F17">
        <w:rPr>
          <w:rFonts w:asciiTheme="minorHAnsi" w:hAnsiTheme="minorHAnsi"/>
        </w:rPr>
        <w:t xml:space="preserve">will inform </w:t>
      </w:r>
      <w:r w:rsidR="00F74036" w:rsidRPr="00207F17">
        <w:rPr>
          <w:rFonts w:asciiTheme="minorHAnsi" w:hAnsiTheme="minorHAnsi"/>
          <w:highlight w:val="yellow"/>
        </w:rPr>
        <w:t>IA (Tony, Elise and Kerrie)</w:t>
      </w:r>
      <w:r w:rsidR="00F74036" w:rsidRPr="00207F17">
        <w:rPr>
          <w:rFonts w:asciiTheme="minorHAnsi" w:hAnsiTheme="minorHAnsi"/>
        </w:rPr>
        <w:t xml:space="preserve"> and </w:t>
      </w:r>
      <w:r w:rsidR="0020022A" w:rsidRPr="00207F17">
        <w:rPr>
          <w:rFonts w:asciiTheme="minorHAnsi" w:hAnsiTheme="minorHAnsi"/>
        </w:rPr>
        <w:t xml:space="preserve">respective </w:t>
      </w:r>
      <w:r w:rsidR="00F74036" w:rsidRPr="00207F17">
        <w:rPr>
          <w:rFonts w:asciiTheme="minorHAnsi" w:hAnsiTheme="minorHAnsi"/>
        </w:rPr>
        <w:t xml:space="preserve">Application </w:t>
      </w:r>
      <w:r w:rsidR="0020022A" w:rsidRPr="00207F17">
        <w:rPr>
          <w:rFonts w:asciiTheme="minorHAnsi" w:hAnsiTheme="minorHAnsi"/>
        </w:rPr>
        <w:t>Team</w:t>
      </w:r>
      <w:r w:rsidR="00F74036" w:rsidRPr="00207F17">
        <w:rPr>
          <w:rFonts w:asciiTheme="minorHAnsi" w:hAnsiTheme="minorHAnsi"/>
        </w:rPr>
        <w:t>s about this package(s).</w:t>
      </w:r>
    </w:p>
    <w:p w:rsidR="0020022A" w:rsidRPr="00207F17" w:rsidRDefault="00F74036"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0022A" w:rsidRPr="00207F17">
        <w:rPr>
          <w:rFonts w:asciiTheme="minorHAnsi" w:hAnsiTheme="minorHAnsi"/>
        </w:rPr>
        <w:t xml:space="preserve">Team or person who logged SR will check </w:t>
      </w:r>
      <w:r w:rsidR="00BD639F" w:rsidRPr="00207F17">
        <w:rPr>
          <w:rFonts w:asciiTheme="minorHAnsi" w:hAnsiTheme="minorHAnsi"/>
        </w:rPr>
        <w:t xml:space="preserve">Cerner </w:t>
      </w:r>
      <w:r w:rsidR="0020022A" w:rsidRPr="00207F17">
        <w:rPr>
          <w:rFonts w:asciiTheme="minorHAnsi" w:hAnsiTheme="minorHAnsi"/>
        </w:rPr>
        <w:t>distribution</w:t>
      </w:r>
      <w:r w:rsidR="003B0137" w:rsidRPr="00207F17">
        <w:rPr>
          <w:rFonts w:asciiTheme="minorHAnsi" w:hAnsiTheme="minorHAnsi"/>
        </w:rPr>
        <w:t xml:space="preserve"> </w:t>
      </w:r>
      <w:r w:rsidR="0020022A" w:rsidRPr="00207F17">
        <w:rPr>
          <w:rFonts w:asciiTheme="minorHAnsi" w:hAnsiTheme="minorHAnsi"/>
        </w:rPr>
        <w:t>for Package details</w:t>
      </w:r>
      <w:r w:rsidR="00207F17" w:rsidRPr="00207F17">
        <w:rPr>
          <w:rFonts w:asciiTheme="minorHAnsi" w:hAnsiTheme="minorHAnsi"/>
        </w:rPr>
        <w:t xml:space="preserve"> and perform following</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Open </w:t>
      </w:r>
      <w:hyperlink r:id="rId9" w:history="1">
        <w:r w:rsidRPr="00207F17">
          <w:rPr>
            <w:rStyle w:val="Hyperlink"/>
            <w:rFonts w:asciiTheme="minorHAnsi" w:hAnsiTheme="minorHAnsi"/>
          </w:rPr>
          <w:t>https://distributions.cerner.com/pkg/PKG_Details_Tab.asp</w:t>
        </w:r>
      </w:hyperlink>
      <w:r w:rsidRPr="00207F17">
        <w:rPr>
          <w:rFonts w:asciiTheme="minorHAnsi" w:hAnsiTheme="minorHAnsi"/>
        </w:rPr>
        <w:t xml:space="preserve"> </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Put package number in top left box and press GO</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Confirms package status is available</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Then click on </w:t>
      </w:r>
      <w:r w:rsidRPr="00207F17">
        <w:rPr>
          <w:rStyle w:val="Hyperlink"/>
          <w:rFonts w:asciiTheme="minorHAnsi" w:hAnsiTheme="minorHAnsi"/>
        </w:rPr>
        <w:t>solution changes</w:t>
      </w:r>
      <w:r w:rsidRPr="00207F17">
        <w:rPr>
          <w:rFonts w:asciiTheme="minorHAnsi" w:hAnsiTheme="minorHAnsi"/>
        </w:rPr>
        <w:t xml:space="preserve"> link</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Identifies solution changes affected </w:t>
      </w:r>
      <w:r w:rsidR="003B0137" w:rsidRPr="00207F17">
        <w:rPr>
          <w:rFonts w:asciiTheme="minorHAnsi" w:hAnsiTheme="minorHAnsi"/>
        </w:rPr>
        <w:t>Applications</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Coordinate with </w:t>
      </w:r>
      <w:r w:rsidR="003B0137" w:rsidRPr="00207F17">
        <w:rPr>
          <w:rFonts w:asciiTheme="minorHAnsi" w:hAnsiTheme="minorHAnsi"/>
          <w:highlight w:val="yellow"/>
        </w:rPr>
        <w:t>IA</w:t>
      </w:r>
      <w:r w:rsidR="003B0137" w:rsidRPr="00207F17">
        <w:rPr>
          <w:rFonts w:asciiTheme="minorHAnsi" w:hAnsiTheme="minorHAnsi"/>
        </w:rPr>
        <w:t xml:space="preserve"> and </w:t>
      </w:r>
      <w:r w:rsidRPr="00207F17">
        <w:rPr>
          <w:rFonts w:asciiTheme="minorHAnsi" w:hAnsiTheme="minorHAnsi"/>
        </w:rPr>
        <w:t xml:space="preserve">all involved </w:t>
      </w:r>
      <w:r w:rsidR="003B0137" w:rsidRPr="00207F17">
        <w:rPr>
          <w:rFonts w:asciiTheme="minorHAnsi" w:hAnsiTheme="minorHAnsi"/>
        </w:rPr>
        <w:t>Application Teams</w:t>
      </w:r>
      <w:r w:rsidRPr="00207F17">
        <w:rPr>
          <w:rFonts w:asciiTheme="minorHAnsi" w:hAnsiTheme="minorHAnsi"/>
        </w:rPr>
        <w:t xml:space="preserve"> and seek respective approvals</w:t>
      </w:r>
    </w:p>
    <w:p w:rsidR="00630581" w:rsidRPr="00207F17" w:rsidRDefault="00630581"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Update </w:t>
      </w:r>
      <w:r w:rsidRPr="00207F17">
        <w:rPr>
          <w:rFonts w:asciiTheme="minorHAnsi" w:hAnsiTheme="minorHAnsi"/>
          <w:u w:val="single"/>
        </w:rPr>
        <w:t>Appendix A</w:t>
      </w:r>
      <w:r w:rsidRPr="00207F17">
        <w:rPr>
          <w:rFonts w:asciiTheme="minorHAnsi" w:hAnsiTheme="minorHAnsi"/>
        </w:rPr>
        <w:t>: Check list</w:t>
      </w:r>
      <w:r w:rsidR="00E0298C">
        <w:rPr>
          <w:rFonts w:asciiTheme="minorHAnsi" w:hAnsiTheme="minorHAnsi"/>
        </w:rPr>
        <w:t xml:space="preserve"> and put it JIRA</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Once all approve – contact System Manager – Kevin/Prashant to download package</w:t>
      </w:r>
    </w:p>
    <w:p w:rsidR="006613A6" w:rsidRPr="00207F17" w:rsidRDefault="006613A6" w:rsidP="00887843">
      <w:pPr>
        <w:pStyle w:val="ListParagraph"/>
        <w:numPr>
          <w:ilvl w:val="1"/>
          <w:numId w:val="2"/>
        </w:numPr>
        <w:shd w:val="clear" w:color="auto" w:fill="FBD4B4" w:themeFill="accent6" w:themeFillTint="66"/>
        <w:rPr>
          <w:rFonts w:asciiTheme="minorHAnsi" w:hAnsiTheme="minorHAnsi"/>
          <w:b/>
        </w:rPr>
      </w:pPr>
      <w:r w:rsidRPr="00207F17">
        <w:rPr>
          <w:rFonts w:asciiTheme="minorHAnsi" w:hAnsiTheme="minorHAnsi"/>
        </w:rPr>
        <w:t xml:space="preserve">Package for </w:t>
      </w:r>
      <w:r w:rsidRPr="00207F17">
        <w:rPr>
          <w:rFonts w:asciiTheme="minorHAnsi" w:hAnsiTheme="minorHAnsi"/>
          <w:b/>
          <w:color w:val="E36C0A" w:themeColor="accent6" w:themeShade="BF"/>
        </w:rPr>
        <w:t xml:space="preserve">MOCK/CERT and PROD </w:t>
      </w:r>
    </w:p>
    <w:p w:rsidR="006613A6" w:rsidRPr="00207F17" w:rsidRDefault="006613A6" w:rsidP="00887843">
      <w:pPr>
        <w:pStyle w:val="ListParagraph"/>
        <w:numPr>
          <w:ilvl w:val="2"/>
          <w:numId w:val="2"/>
        </w:numPr>
        <w:shd w:val="clear" w:color="auto" w:fill="FBD4B4" w:themeFill="accent6" w:themeFillTint="66"/>
        <w:rPr>
          <w:rFonts w:asciiTheme="minorHAnsi" w:hAnsiTheme="minorHAnsi"/>
        </w:rPr>
      </w:pPr>
      <w:r w:rsidRPr="00207F17">
        <w:rPr>
          <w:rFonts w:asciiTheme="minorHAnsi" w:hAnsiTheme="minorHAnsi"/>
        </w:rPr>
        <w:t xml:space="preserve">Kevin/Prashant will download package – Contact </w:t>
      </w:r>
      <w:r w:rsidR="0020022A" w:rsidRPr="00207F17">
        <w:rPr>
          <w:rFonts w:asciiTheme="minorHAnsi" w:hAnsiTheme="minorHAnsi"/>
        </w:rPr>
        <w:t>Cerner for installation</w:t>
      </w:r>
    </w:p>
    <w:p w:rsidR="006613A6" w:rsidRPr="00207F17" w:rsidRDefault="006613A6" w:rsidP="00887843">
      <w:pPr>
        <w:pStyle w:val="ListParagraph"/>
        <w:numPr>
          <w:ilvl w:val="2"/>
          <w:numId w:val="2"/>
        </w:numPr>
        <w:shd w:val="clear" w:color="auto" w:fill="FBD4B4" w:themeFill="accent6" w:themeFillTint="66"/>
        <w:rPr>
          <w:rFonts w:asciiTheme="minorHAnsi" w:hAnsiTheme="minorHAnsi"/>
        </w:rPr>
      </w:pPr>
      <w:r w:rsidRPr="00207F17">
        <w:rPr>
          <w:rFonts w:asciiTheme="minorHAnsi" w:hAnsiTheme="minorHAnsi"/>
        </w:rPr>
        <w:t>Cerner will install package – go to point – k</w:t>
      </w:r>
    </w:p>
    <w:p w:rsidR="006613A6" w:rsidRPr="00207F17" w:rsidRDefault="006613A6"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Package for </w:t>
      </w:r>
      <w:r w:rsidR="0014455E">
        <w:rPr>
          <w:rFonts w:asciiTheme="minorHAnsi" w:hAnsiTheme="minorHAnsi"/>
          <w:b/>
          <w:color w:val="FF00FF"/>
        </w:rPr>
        <w:t>BUILD/ PBUILD and PM</w:t>
      </w:r>
      <w:r w:rsidRPr="00207F17">
        <w:rPr>
          <w:rFonts w:asciiTheme="minorHAnsi" w:hAnsiTheme="minorHAnsi"/>
          <w:b/>
          <w:color w:val="FF00FF"/>
        </w:rPr>
        <w:t>O</w:t>
      </w:r>
      <w:r w:rsidR="0014455E">
        <w:rPr>
          <w:rFonts w:asciiTheme="minorHAnsi" w:hAnsiTheme="minorHAnsi"/>
          <w:b/>
          <w:color w:val="FF00FF"/>
        </w:rPr>
        <w:t>C</w:t>
      </w:r>
      <w:r w:rsidRPr="00207F17">
        <w:rPr>
          <w:rFonts w:asciiTheme="minorHAnsi" w:hAnsiTheme="minorHAnsi"/>
          <w:b/>
          <w:color w:val="FF00FF"/>
        </w:rPr>
        <w:t>K</w:t>
      </w:r>
    </w:p>
    <w:p w:rsidR="006613A6" w:rsidRPr="00207F17" w:rsidRDefault="006613A6" w:rsidP="00887843">
      <w:pPr>
        <w:pStyle w:val="ListParagraph"/>
        <w:numPr>
          <w:ilvl w:val="2"/>
          <w:numId w:val="2"/>
        </w:numPr>
        <w:shd w:val="clear" w:color="auto" w:fill="FBD4B4" w:themeFill="accent6" w:themeFillTint="66"/>
        <w:rPr>
          <w:rFonts w:asciiTheme="minorHAnsi" w:hAnsiTheme="minorHAnsi"/>
        </w:rPr>
      </w:pPr>
      <w:r w:rsidRPr="00207F17">
        <w:rPr>
          <w:rFonts w:asciiTheme="minorHAnsi" w:hAnsiTheme="minorHAnsi"/>
        </w:rPr>
        <w:t>Kevin/Prashant will download and install package</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Kevin/Prashant </w:t>
      </w:r>
      <w:r w:rsidR="0007603D">
        <w:rPr>
          <w:rFonts w:asciiTheme="minorHAnsi" w:hAnsiTheme="minorHAnsi"/>
        </w:rPr>
        <w:t>inform</w:t>
      </w:r>
      <w:r w:rsidRPr="00207F17">
        <w:rPr>
          <w:rFonts w:asciiTheme="minorHAnsi" w:hAnsiTheme="minorHAnsi"/>
        </w:rPr>
        <w:t xml:space="preserve"> Team(s) to proceed with testing</w:t>
      </w:r>
    </w:p>
    <w:p w:rsidR="00AB3D15" w:rsidRDefault="00AB3D15" w:rsidP="0020022A">
      <w:pPr>
        <w:rPr>
          <w:rFonts w:asciiTheme="minorHAnsi" w:hAnsiTheme="minorHAnsi"/>
          <w:b/>
          <w:bCs/>
          <w:i/>
          <w:color w:val="00B0F0"/>
          <w:sz w:val="24"/>
        </w:rPr>
      </w:pPr>
    </w:p>
    <w:p w:rsidR="0014455E" w:rsidRDefault="0014455E" w:rsidP="0020022A"/>
    <w:p w:rsidR="00630581" w:rsidRDefault="00630581" w:rsidP="00630581">
      <w:pPr>
        <w:pStyle w:val="Heading2"/>
      </w:pPr>
      <w:r>
        <w:t>Appendix A:</w:t>
      </w:r>
    </w:p>
    <w:p w:rsidR="008A4367" w:rsidRPr="00207F17" w:rsidRDefault="00630581">
      <w:pPr>
        <w:rPr>
          <w:rFonts w:asciiTheme="minorHAnsi" w:hAnsiTheme="minorHAnsi"/>
        </w:rPr>
      </w:pPr>
      <w:r w:rsidRPr="00207F17">
        <w:rPr>
          <w:rFonts w:asciiTheme="minorHAnsi" w:hAnsiTheme="minorHAnsi"/>
        </w:rPr>
        <w:t xml:space="preserve">Check List – </w:t>
      </w:r>
      <w:r w:rsidR="00950355" w:rsidRPr="00207F17">
        <w:rPr>
          <w:rFonts w:asciiTheme="minorHAnsi" w:hAnsiTheme="minorHAnsi"/>
        </w:rPr>
        <w:t xml:space="preserve">with </w:t>
      </w:r>
      <w:r w:rsidRPr="00207F17">
        <w:rPr>
          <w:rFonts w:asciiTheme="minorHAnsi" w:hAnsiTheme="minorHAnsi"/>
        </w:rPr>
        <w:t>example information</w:t>
      </w:r>
    </w:p>
    <w:tbl>
      <w:tblPr>
        <w:tblStyle w:val="TableGrid"/>
        <w:tblW w:w="0" w:type="auto"/>
        <w:tblLook w:val="04A0" w:firstRow="1" w:lastRow="0" w:firstColumn="1" w:lastColumn="0" w:noHBand="0" w:noVBand="1"/>
      </w:tblPr>
      <w:tblGrid>
        <w:gridCol w:w="3369"/>
        <w:gridCol w:w="5153"/>
      </w:tblGrid>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Points</w:t>
            </w:r>
          </w:p>
        </w:tc>
        <w:tc>
          <w:tcPr>
            <w:tcW w:w="5153" w:type="dxa"/>
          </w:tcPr>
          <w:p w:rsidR="00630581" w:rsidRPr="00207F17" w:rsidRDefault="00630581">
            <w:pPr>
              <w:rPr>
                <w:rFonts w:asciiTheme="minorHAnsi" w:hAnsiTheme="minorHAnsi"/>
                <w:b/>
                <w:color w:val="0000FF"/>
              </w:rPr>
            </w:pPr>
            <w:r w:rsidRPr="00207F17">
              <w:rPr>
                <w:rFonts w:asciiTheme="minorHAnsi" w:hAnsiTheme="minorHAnsi"/>
                <w:b/>
                <w:color w:val="0000FF"/>
              </w:rPr>
              <w:t>Details</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Package Number</w:t>
            </w:r>
          </w:p>
        </w:tc>
        <w:tc>
          <w:tcPr>
            <w:tcW w:w="5153" w:type="dxa"/>
          </w:tcPr>
          <w:p w:rsidR="00630581" w:rsidRPr="00955D33" w:rsidRDefault="00955D33">
            <w:pPr>
              <w:rPr>
                <w:rFonts w:asciiTheme="minorHAnsi" w:hAnsiTheme="minorHAnsi"/>
                <w:b/>
                <w:bCs/>
              </w:rPr>
            </w:pPr>
            <w:r w:rsidRPr="00955D33">
              <w:rPr>
                <w:rFonts w:asciiTheme="minorHAnsi" w:hAnsiTheme="minorHAnsi"/>
                <w:b/>
                <w:bCs/>
              </w:rPr>
              <w:t>100046</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Release Date</w:t>
            </w:r>
          </w:p>
        </w:tc>
        <w:tc>
          <w:tcPr>
            <w:tcW w:w="5153" w:type="dxa"/>
          </w:tcPr>
          <w:p w:rsidR="00630581" w:rsidRPr="00955D33" w:rsidRDefault="00955D33">
            <w:pPr>
              <w:rPr>
                <w:rFonts w:asciiTheme="minorHAnsi" w:hAnsiTheme="minorHAnsi"/>
                <w:b/>
              </w:rPr>
            </w:pPr>
            <w:r w:rsidRPr="00955D33">
              <w:rPr>
                <w:rFonts w:asciiTheme="minorHAnsi" w:hAnsiTheme="minorHAnsi"/>
                <w:b/>
              </w:rPr>
              <w:t>24/08/20117</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Release Status</w:t>
            </w:r>
          </w:p>
        </w:tc>
        <w:tc>
          <w:tcPr>
            <w:tcW w:w="5153" w:type="dxa"/>
          </w:tcPr>
          <w:p w:rsidR="00630581" w:rsidRPr="00955D33" w:rsidRDefault="00630581">
            <w:pPr>
              <w:rPr>
                <w:rFonts w:asciiTheme="minorHAnsi" w:hAnsiTheme="minorHAnsi"/>
                <w:b/>
              </w:rPr>
            </w:pPr>
            <w:r w:rsidRPr="00955D33">
              <w:rPr>
                <w:rFonts w:asciiTheme="minorHAnsi" w:hAnsiTheme="minorHAnsi"/>
                <w:b/>
              </w:rPr>
              <w:t>Released</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Package Type</w:t>
            </w:r>
          </w:p>
        </w:tc>
        <w:tc>
          <w:tcPr>
            <w:tcW w:w="5153" w:type="dxa"/>
          </w:tcPr>
          <w:p w:rsidR="00630581" w:rsidRPr="00955D33" w:rsidRDefault="00630581">
            <w:pPr>
              <w:rPr>
                <w:rFonts w:asciiTheme="minorHAnsi" w:hAnsiTheme="minorHAnsi"/>
                <w:b/>
              </w:rPr>
            </w:pPr>
            <w:r w:rsidRPr="00955D33">
              <w:rPr>
                <w:rFonts w:asciiTheme="minorHAnsi" w:hAnsiTheme="minorHAnsi"/>
                <w:b/>
              </w:rPr>
              <w:t>EP</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JIRA Bug/Task Logged</w:t>
            </w:r>
          </w:p>
        </w:tc>
        <w:tc>
          <w:tcPr>
            <w:tcW w:w="5153" w:type="dxa"/>
          </w:tcPr>
          <w:p w:rsidR="00630581" w:rsidRPr="00955D33" w:rsidRDefault="00950355">
            <w:pPr>
              <w:rPr>
                <w:rFonts w:asciiTheme="minorHAnsi" w:hAnsiTheme="minorHAnsi"/>
                <w:b/>
              </w:rPr>
            </w:pPr>
            <w:r w:rsidRPr="00955D33">
              <w:rPr>
                <w:rFonts w:asciiTheme="minorHAnsi" w:hAnsiTheme="minorHAnsi"/>
                <w:b/>
              </w:rPr>
              <w:t>BAU-</w:t>
            </w:r>
            <w:r w:rsidR="00955D33" w:rsidRPr="00955D33">
              <w:rPr>
                <w:rFonts w:asciiTheme="minorHAnsi" w:hAnsiTheme="minorHAnsi"/>
                <w:b/>
              </w:rPr>
              <w:t>992</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SCHN Owner</w:t>
            </w:r>
          </w:p>
        </w:tc>
        <w:tc>
          <w:tcPr>
            <w:tcW w:w="5153" w:type="dxa"/>
          </w:tcPr>
          <w:p w:rsidR="00630581" w:rsidRPr="00955D33" w:rsidRDefault="00955D33">
            <w:pPr>
              <w:rPr>
                <w:rFonts w:asciiTheme="minorHAnsi" w:hAnsiTheme="minorHAnsi"/>
                <w:b/>
              </w:rPr>
            </w:pPr>
            <w:r w:rsidRPr="00955D33">
              <w:rPr>
                <w:rFonts w:asciiTheme="minorHAnsi" w:hAnsiTheme="minorHAnsi"/>
                <w:b/>
              </w:rPr>
              <w:t>Catherine Ferguson/Katrina Harman</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 xml:space="preserve">SR </w:t>
            </w:r>
            <w:r w:rsidR="00D20DDC">
              <w:rPr>
                <w:rFonts w:asciiTheme="minorHAnsi" w:hAnsiTheme="minorHAnsi"/>
              </w:rPr>
              <w:t>(</w:t>
            </w:r>
            <w:r w:rsidR="00D20DDC" w:rsidRPr="00D20DDC">
              <w:rPr>
                <w:rFonts w:asciiTheme="minorHAnsi" w:hAnsiTheme="minorHAnsi"/>
                <w:shd w:val="clear" w:color="auto" w:fill="FBD4B4" w:themeFill="accent6" w:themeFillTint="66"/>
              </w:rPr>
              <w:t>Solution Request</w:t>
            </w:r>
            <w:r w:rsidR="00D20DDC">
              <w:rPr>
                <w:rFonts w:asciiTheme="minorHAnsi" w:hAnsiTheme="minorHAnsi"/>
              </w:rPr>
              <w:t xml:space="preserve"> ) </w:t>
            </w:r>
            <w:r w:rsidRPr="00207F17">
              <w:rPr>
                <w:rFonts w:asciiTheme="minorHAnsi" w:hAnsiTheme="minorHAnsi"/>
              </w:rPr>
              <w:t>Numbers(s)</w:t>
            </w:r>
          </w:p>
        </w:tc>
        <w:tc>
          <w:tcPr>
            <w:tcW w:w="5153" w:type="dxa"/>
          </w:tcPr>
          <w:p w:rsidR="00630581" w:rsidRPr="00955D33" w:rsidRDefault="00955D33">
            <w:pPr>
              <w:rPr>
                <w:rFonts w:asciiTheme="minorHAnsi" w:hAnsiTheme="minorHAnsi"/>
                <w:b/>
              </w:rPr>
            </w:pPr>
            <w:r w:rsidRPr="00955D33">
              <w:rPr>
                <w:rFonts w:asciiTheme="minorHAnsi" w:hAnsiTheme="minorHAnsi"/>
                <w:b/>
              </w:rPr>
              <w:t>Unknown (pre-upgrade)</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Name/Description</w:t>
            </w:r>
          </w:p>
        </w:tc>
        <w:tc>
          <w:tcPr>
            <w:tcW w:w="5153" w:type="dxa"/>
          </w:tcPr>
          <w:p w:rsidR="00630581" w:rsidRPr="00955D33" w:rsidRDefault="00955D33">
            <w:pPr>
              <w:rPr>
                <w:rFonts w:asciiTheme="minorHAnsi" w:hAnsiTheme="minorHAnsi"/>
                <w:b/>
              </w:rPr>
            </w:pPr>
            <w:r w:rsidRPr="00955D33">
              <w:rPr>
                <w:b/>
              </w:rPr>
              <w:t>Bedside Care: Reschedule Admin Times for Protocol Orders</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 xml:space="preserve">CR </w:t>
            </w:r>
            <w:r w:rsidR="00D20DDC">
              <w:rPr>
                <w:rFonts w:asciiTheme="minorHAnsi" w:hAnsiTheme="minorHAnsi"/>
              </w:rPr>
              <w:t>(</w:t>
            </w:r>
            <w:r w:rsidR="00D20DDC" w:rsidRPr="00D20DDC">
              <w:rPr>
                <w:rFonts w:asciiTheme="minorHAnsi" w:hAnsiTheme="minorHAnsi"/>
                <w:shd w:val="clear" w:color="auto" w:fill="FBD4B4" w:themeFill="accent6" w:themeFillTint="66"/>
              </w:rPr>
              <w:t>Change Request</w:t>
            </w:r>
            <w:r w:rsidR="00D20DDC">
              <w:rPr>
                <w:rFonts w:asciiTheme="minorHAnsi" w:hAnsiTheme="minorHAnsi"/>
              </w:rPr>
              <w:t xml:space="preserve">) </w:t>
            </w:r>
            <w:r w:rsidRPr="00207F17">
              <w:rPr>
                <w:rFonts w:asciiTheme="minorHAnsi" w:hAnsiTheme="minorHAnsi"/>
              </w:rPr>
              <w:t>Number(s)</w:t>
            </w:r>
          </w:p>
        </w:tc>
        <w:tc>
          <w:tcPr>
            <w:tcW w:w="5153" w:type="dxa"/>
          </w:tcPr>
          <w:p w:rsidR="00630581" w:rsidRPr="00955D33" w:rsidRDefault="00955D33">
            <w:pPr>
              <w:rPr>
                <w:rFonts w:asciiTheme="minorHAnsi" w:hAnsiTheme="minorHAnsi"/>
                <w:b/>
                <w:color w:val="0000FF"/>
              </w:rPr>
            </w:pPr>
            <w:r w:rsidRPr="00955D33">
              <w:rPr>
                <w:rFonts w:asciiTheme="minorHAnsi" w:hAnsiTheme="minorHAnsi"/>
                <w:b/>
                <w:bCs/>
                <w:szCs w:val="24"/>
                <w:lang w:val="en-US"/>
              </w:rPr>
              <w:t>1-12991681930</w:t>
            </w:r>
          </w:p>
        </w:tc>
      </w:tr>
      <w:tr w:rsidR="00630581" w:rsidRPr="00207F17" w:rsidTr="00D20DDC">
        <w:tc>
          <w:tcPr>
            <w:tcW w:w="3369" w:type="dxa"/>
          </w:tcPr>
          <w:p w:rsidR="00D20DDC" w:rsidRPr="00207F17" w:rsidRDefault="00630581">
            <w:pPr>
              <w:rPr>
                <w:rFonts w:asciiTheme="minorHAnsi" w:hAnsiTheme="minorHAnsi"/>
              </w:rPr>
            </w:pPr>
            <w:r w:rsidRPr="00207F17">
              <w:rPr>
                <w:rFonts w:asciiTheme="minorHAnsi" w:hAnsiTheme="minorHAnsi"/>
              </w:rPr>
              <w:t xml:space="preserve">OBL </w:t>
            </w:r>
            <w:r w:rsidR="00D20DDC">
              <w:rPr>
                <w:rFonts w:asciiTheme="minorHAnsi" w:hAnsiTheme="minorHAnsi"/>
              </w:rPr>
              <w:t>(</w:t>
            </w:r>
            <w:r w:rsidR="00D20DDC" w:rsidRPr="00D20DDC">
              <w:rPr>
                <w:rFonts w:asciiTheme="minorHAnsi" w:hAnsiTheme="minorHAnsi"/>
                <w:shd w:val="clear" w:color="auto" w:fill="FBD4B4" w:themeFill="accent6" w:themeFillTint="66"/>
              </w:rPr>
              <w:t>Obligation</w:t>
            </w:r>
            <w:r w:rsidR="00D20DDC">
              <w:rPr>
                <w:rFonts w:asciiTheme="minorHAnsi" w:hAnsiTheme="minorHAnsi"/>
              </w:rPr>
              <w:t xml:space="preserve">) </w:t>
            </w:r>
            <w:r w:rsidRPr="00207F17">
              <w:rPr>
                <w:rFonts w:asciiTheme="minorHAnsi" w:hAnsiTheme="minorHAnsi"/>
              </w:rPr>
              <w:t>Number</w:t>
            </w:r>
          </w:p>
        </w:tc>
        <w:tc>
          <w:tcPr>
            <w:tcW w:w="5153" w:type="dxa"/>
          </w:tcPr>
          <w:p w:rsidR="00630581" w:rsidRPr="00955D33" w:rsidRDefault="00955D33">
            <w:pPr>
              <w:rPr>
                <w:rFonts w:asciiTheme="minorHAnsi" w:hAnsiTheme="minorHAnsi"/>
                <w:b/>
                <w:color w:val="0000FF"/>
              </w:rPr>
            </w:pPr>
            <w:r w:rsidRPr="00955D33">
              <w:rPr>
                <w:rFonts w:asciiTheme="minorHAnsi" w:hAnsiTheme="minorHAnsi"/>
                <w:b/>
                <w:bCs/>
                <w:lang w:val="en-US"/>
              </w:rPr>
              <w:t>1-000000085668</w:t>
            </w:r>
          </w:p>
        </w:tc>
      </w:tr>
      <w:tr w:rsidR="0014455E" w:rsidRPr="00207F17" w:rsidTr="00D20DDC">
        <w:tc>
          <w:tcPr>
            <w:tcW w:w="3369" w:type="dxa"/>
          </w:tcPr>
          <w:p w:rsidR="0014455E" w:rsidRPr="00207F17" w:rsidRDefault="0014455E">
            <w:pPr>
              <w:rPr>
                <w:rFonts w:asciiTheme="minorHAnsi" w:hAnsiTheme="minorHAnsi"/>
              </w:rPr>
            </w:pPr>
            <w:r>
              <w:rPr>
                <w:rFonts w:asciiTheme="minorHAnsi" w:hAnsiTheme="minorHAnsi"/>
              </w:rPr>
              <w:t>Solutions Affected</w:t>
            </w:r>
          </w:p>
        </w:tc>
        <w:tc>
          <w:tcPr>
            <w:tcW w:w="5153" w:type="dxa"/>
          </w:tcPr>
          <w:p w:rsidR="0014455E" w:rsidRPr="00955D33" w:rsidRDefault="0014455E">
            <w:pPr>
              <w:rPr>
                <w:rFonts w:asciiTheme="minorHAnsi" w:hAnsiTheme="minorHAnsi"/>
                <w:b/>
                <w:bCs/>
                <w:lang w:val="en-US"/>
              </w:rPr>
            </w:pPr>
            <w:r>
              <w:rPr>
                <w:rFonts w:asciiTheme="minorHAnsi" w:hAnsiTheme="minorHAnsi"/>
                <w:b/>
                <w:bCs/>
                <w:lang w:val="en-US"/>
              </w:rPr>
              <w:t>Meds, Oncology</w:t>
            </w:r>
            <w:r w:rsidR="00E4563A">
              <w:rPr>
                <w:rFonts w:asciiTheme="minorHAnsi" w:hAnsiTheme="minorHAnsi"/>
                <w:b/>
                <w:bCs/>
                <w:lang w:val="en-US"/>
              </w:rPr>
              <w:t>, Billing/PM</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 xml:space="preserve">IA </w:t>
            </w:r>
            <w:r w:rsidR="00D20DDC">
              <w:rPr>
                <w:rFonts w:asciiTheme="minorHAnsi" w:hAnsiTheme="minorHAnsi"/>
              </w:rPr>
              <w:t>(</w:t>
            </w:r>
            <w:r w:rsidR="00D20DDC" w:rsidRPr="00D20DDC">
              <w:rPr>
                <w:rFonts w:asciiTheme="minorHAnsi" w:hAnsiTheme="minorHAnsi"/>
                <w:shd w:val="clear" w:color="auto" w:fill="FBD4B4" w:themeFill="accent6" w:themeFillTint="66"/>
              </w:rPr>
              <w:t>Integration Architect</w:t>
            </w:r>
            <w:r w:rsidR="00D20DDC">
              <w:rPr>
                <w:rFonts w:asciiTheme="minorHAnsi" w:hAnsiTheme="minorHAnsi"/>
              </w:rPr>
              <w:t xml:space="preserve">) </w:t>
            </w:r>
            <w:r w:rsidRPr="00207F17">
              <w:rPr>
                <w:rFonts w:asciiTheme="minorHAnsi" w:hAnsiTheme="minorHAnsi"/>
              </w:rPr>
              <w:t>Check</w:t>
            </w:r>
          </w:p>
        </w:tc>
        <w:tc>
          <w:tcPr>
            <w:tcW w:w="5153" w:type="dxa"/>
          </w:tcPr>
          <w:p w:rsidR="00630581" w:rsidRPr="00E769A0" w:rsidRDefault="00950355">
            <w:pPr>
              <w:rPr>
                <w:rFonts w:asciiTheme="minorHAnsi" w:hAnsiTheme="minorHAnsi"/>
                <w:b/>
              </w:rPr>
            </w:pPr>
            <w:r w:rsidRPr="00E769A0">
              <w:rPr>
                <w:rFonts w:asciiTheme="minorHAnsi" w:hAnsiTheme="minorHAnsi"/>
                <w:b/>
              </w:rPr>
              <w:t>Pending</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Solution Changes Checked</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Comments</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Approved Non PROD</w:t>
            </w:r>
          </w:p>
        </w:tc>
        <w:tc>
          <w:tcPr>
            <w:tcW w:w="5153" w:type="dxa"/>
          </w:tcPr>
          <w:p w:rsidR="00630581" w:rsidRPr="00207F17" w:rsidRDefault="00630581">
            <w:pPr>
              <w:rPr>
                <w:rFonts w:asciiTheme="minorHAnsi" w:hAnsiTheme="minorHAnsi"/>
                <w:b/>
                <w:color w:val="0000FF"/>
              </w:rPr>
            </w:pPr>
            <w:r w:rsidRPr="00207F17">
              <w:rPr>
                <w:rFonts w:asciiTheme="minorHAnsi" w:hAnsiTheme="minorHAnsi"/>
                <w:b/>
                <w:color w:val="0000FF"/>
              </w:rPr>
              <w:t>No</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Installed Non PROD</w:t>
            </w:r>
          </w:p>
        </w:tc>
        <w:tc>
          <w:tcPr>
            <w:tcW w:w="5153" w:type="dxa"/>
          </w:tcPr>
          <w:p w:rsidR="00630581" w:rsidRPr="00207F17" w:rsidRDefault="00630581">
            <w:pPr>
              <w:rPr>
                <w:rFonts w:asciiTheme="minorHAnsi" w:hAnsiTheme="minorHAnsi"/>
                <w:b/>
                <w:color w:val="0000FF"/>
              </w:rPr>
            </w:pPr>
            <w:r w:rsidRPr="00207F17">
              <w:rPr>
                <w:rFonts w:asciiTheme="minorHAnsi" w:hAnsiTheme="minorHAnsi"/>
                <w:b/>
                <w:color w:val="0000FF"/>
              </w:rPr>
              <w:t>No</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Domain(s)</w:t>
            </w:r>
          </w:p>
        </w:tc>
        <w:tc>
          <w:tcPr>
            <w:tcW w:w="5153" w:type="dxa"/>
          </w:tcPr>
          <w:p w:rsidR="00630581" w:rsidRPr="00207F17" w:rsidRDefault="00950355">
            <w:pPr>
              <w:rPr>
                <w:rFonts w:asciiTheme="minorHAnsi" w:hAnsiTheme="minorHAnsi"/>
                <w:b/>
                <w:color w:val="0000FF"/>
              </w:rPr>
            </w:pPr>
            <w:r w:rsidRPr="00207F17">
              <w:rPr>
                <w:rFonts w:asciiTheme="minorHAnsi" w:hAnsiTheme="minorHAnsi"/>
                <w:b/>
                <w:color w:val="0000FF"/>
              </w:rPr>
              <w:t>Prod</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Integration Test</w:t>
            </w:r>
          </w:p>
        </w:tc>
        <w:tc>
          <w:tcPr>
            <w:tcW w:w="5153" w:type="dxa"/>
          </w:tcPr>
          <w:p w:rsidR="00630581" w:rsidRPr="00207F17" w:rsidRDefault="00630581">
            <w:pPr>
              <w:rPr>
                <w:rFonts w:asciiTheme="minorHAnsi" w:hAnsiTheme="minorHAnsi"/>
                <w:b/>
                <w:color w:val="0000FF"/>
              </w:rPr>
            </w:pPr>
            <w:r w:rsidRPr="00207F17">
              <w:rPr>
                <w:rFonts w:asciiTheme="minorHAnsi" w:hAnsiTheme="minorHAnsi"/>
                <w:b/>
                <w:color w:val="0000FF"/>
              </w:rPr>
              <w:t>No</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PROD Approved</w:t>
            </w:r>
          </w:p>
        </w:tc>
        <w:tc>
          <w:tcPr>
            <w:tcW w:w="5153" w:type="dxa"/>
          </w:tcPr>
          <w:p w:rsidR="00630581" w:rsidRPr="00207F17" w:rsidRDefault="00630581">
            <w:pPr>
              <w:rPr>
                <w:rFonts w:asciiTheme="minorHAnsi" w:hAnsiTheme="minorHAnsi"/>
                <w:b/>
                <w:color w:val="0000FF"/>
              </w:rPr>
            </w:pPr>
            <w:r w:rsidRPr="00207F17">
              <w:rPr>
                <w:rFonts w:asciiTheme="minorHAnsi" w:hAnsiTheme="minorHAnsi"/>
                <w:b/>
                <w:color w:val="0000FF"/>
              </w:rPr>
              <w:t>No</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Install PROD</w:t>
            </w:r>
          </w:p>
        </w:tc>
        <w:tc>
          <w:tcPr>
            <w:tcW w:w="5153" w:type="dxa"/>
          </w:tcPr>
          <w:p w:rsidR="00630581" w:rsidRPr="00207F17" w:rsidRDefault="00630581">
            <w:pPr>
              <w:rPr>
                <w:rFonts w:asciiTheme="minorHAnsi" w:hAnsiTheme="minorHAnsi"/>
                <w:b/>
                <w:color w:val="0000FF"/>
              </w:rPr>
            </w:pPr>
            <w:r w:rsidRPr="00207F17">
              <w:rPr>
                <w:rFonts w:asciiTheme="minorHAnsi" w:hAnsiTheme="minorHAnsi"/>
                <w:b/>
                <w:color w:val="0000FF"/>
              </w:rPr>
              <w:t>No</w:t>
            </w:r>
          </w:p>
        </w:tc>
      </w:tr>
    </w:tbl>
    <w:p w:rsidR="00630581" w:rsidRDefault="00630581"/>
    <w:tbl>
      <w:tblPr>
        <w:tblStyle w:val="TableGrid"/>
        <w:tblW w:w="5000" w:type="pct"/>
        <w:tblLook w:val="04A0" w:firstRow="1" w:lastRow="0" w:firstColumn="1" w:lastColumn="0" w:noHBand="0" w:noVBand="1"/>
      </w:tblPr>
      <w:tblGrid>
        <w:gridCol w:w="10456"/>
      </w:tblGrid>
      <w:tr w:rsidR="0014455E" w:rsidTr="0014455E">
        <w:tc>
          <w:tcPr>
            <w:tcW w:w="0" w:type="auto"/>
            <w:hideMark/>
          </w:tcPr>
          <w:p w:rsidR="0014455E" w:rsidRDefault="0014455E">
            <w:pPr>
              <w:rPr>
                <w:b/>
                <w:bCs/>
                <w:sz w:val="24"/>
                <w:szCs w:val="24"/>
              </w:rPr>
            </w:pPr>
            <w:r>
              <w:rPr>
                <w:rStyle w:val="Strong"/>
              </w:rPr>
              <w:lastRenderedPageBreak/>
              <w:t xml:space="preserve">Solution Changes for Package 100046 </w:t>
            </w:r>
          </w:p>
        </w:tc>
      </w:tr>
      <w:tr w:rsidR="0014455E" w:rsidTr="0014455E">
        <w:tc>
          <w:tcPr>
            <w:tcW w:w="0" w:type="auto"/>
            <w:hideMark/>
          </w:tcPr>
          <w:tbl>
            <w:tblPr>
              <w:tblStyle w:val="TableGrid"/>
              <w:tblW w:w="5000" w:type="pct"/>
              <w:tblLook w:val="04A0" w:firstRow="1" w:lastRow="0" w:firstColumn="1" w:lastColumn="0" w:noHBand="0" w:noVBand="1"/>
            </w:tblPr>
            <w:tblGrid>
              <w:gridCol w:w="1620"/>
              <w:gridCol w:w="1453"/>
              <w:gridCol w:w="7157"/>
            </w:tblGrid>
            <w:tr w:rsidR="0014455E" w:rsidTr="0014455E">
              <w:tc>
                <w:tcPr>
                  <w:tcW w:w="0" w:type="auto"/>
                  <w:hideMark/>
                </w:tcPr>
                <w:p w:rsidR="0014455E" w:rsidRDefault="0014455E">
                  <w:pPr>
                    <w:jc w:val="center"/>
                    <w:rPr>
                      <w:b/>
                      <w:bCs/>
                      <w:sz w:val="24"/>
                      <w:szCs w:val="24"/>
                    </w:rPr>
                  </w:pPr>
                  <w:r>
                    <w:rPr>
                      <w:b/>
                      <w:bCs/>
                    </w:rPr>
                    <w:t>Solution Change</w:t>
                  </w:r>
                </w:p>
              </w:tc>
              <w:tc>
                <w:tcPr>
                  <w:tcW w:w="0" w:type="auto"/>
                  <w:hideMark/>
                </w:tcPr>
                <w:p w:rsidR="0014455E" w:rsidRDefault="0014455E">
                  <w:pPr>
                    <w:jc w:val="center"/>
                    <w:rPr>
                      <w:b/>
                      <w:bCs/>
                      <w:sz w:val="24"/>
                      <w:szCs w:val="24"/>
                    </w:rPr>
                  </w:pPr>
                  <w:r>
                    <w:rPr>
                      <w:b/>
                      <w:bCs/>
                    </w:rPr>
                    <w:t>Type</w:t>
                  </w:r>
                </w:p>
              </w:tc>
              <w:tc>
                <w:tcPr>
                  <w:tcW w:w="0" w:type="auto"/>
                  <w:hideMark/>
                </w:tcPr>
                <w:p w:rsidR="0014455E" w:rsidRDefault="0014455E">
                  <w:pPr>
                    <w:jc w:val="center"/>
                    <w:rPr>
                      <w:b/>
                      <w:bCs/>
                      <w:sz w:val="24"/>
                      <w:szCs w:val="24"/>
                    </w:rPr>
                  </w:pPr>
                  <w:r>
                    <w:rPr>
                      <w:b/>
                      <w:bCs/>
                    </w:rPr>
                    <w:t>Description of Issue</w:t>
                  </w:r>
                </w:p>
              </w:tc>
            </w:tr>
            <w:tr w:rsidR="0014455E" w:rsidTr="0014455E">
              <w:tc>
                <w:tcPr>
                  <w:tcW w:w="0" w:type="auto"/>
                  <w:noWrap/>
                  <w:hideMark/>
                </w:tcPr>
                <w:p w:rsidR="0014455E" w:rsidRDefault="00B93B92">
                  <w:pPr>
                    <w:rPr>
                      <w:sz w:val="24"/>
                      <w:szCs w:val="24"/>
                    </w:rPr>
                  </w:pPr>
                  <w:hyperlink r:id="rId10" w:tgtFrame="_blank" w:history="1">
                    <w:r w:rsidR="0014455E">
                      <w:rPr>
                        <w:rStyle w:val="Hyperlink"/>
                      </w:rPr>
                      <w:t>1-5250269645</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This enhancement provides the ability to carry forward reasons for late or early administrations.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1" w:tgtFrame="_blank" w:history="1">
                    <w:r w:rsidR="0014455E">
                      <w:rPr>
                        <w:rStyle w:val="Hyperlink"/>
                      </w:rPr>
                      <w:t>1-6277548055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system does not update the result count on the Endorse Results button in a timely manner. Application Affected: </w:t>
                  </w:r>
                  <w:proofErr w:type="spellStart"/>
                  <w:r>
                    <w:t>PowerChart</w:t>
                  </w:r>
                  <w:proofErr w:type="spellEnd"/>
                  <w:r>
                    <w:t xml:space="preserve"> (PowerChart.exe)</w:t>
                  </w:r>
                </w:p>
              </w:tc>
            </w:tr>
            <w:tr w:rsidR="0014455E" w:rsidTr="0014455E">
              <w:tc>
                <w:tcPr>
                  <w:tcW w:w="0" w:type="auto"/>
                  <w:noWrap/>
                  <w:hideMark/>
                </w:tcPr>
                <w:p w:rsidR="0014455E" w:rsidRDefault="00B93B92">
                  <w:pPr>
                    <w:rPr>
                      <w:sz w:val="24"/>
                      <w:szCs w:val="24"/>
                    </w:rPr>
                  </w:pPr>
                  <w:hyperlink r:id="rId12" w:tgtFrame="_blank" w:history="1">
                    <w:r w:rsidR="0014455E">
                      <w:rPr>
                        <w:rStyle w:val="Hyperlink"/>
                      </w:rPr>
                      <w:t>1-7018043985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A scroll bar is displayed in the Ingredient Chooser window with four ingredients when you chart a task with multiple ingredient.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3" w:tgtFrame="_blank" w:history="1">
                    <w:r w:rsidR="0014455E">
                      <w:rPr>
                        <w:rStyle w:val="Hyperlink"/>
                      </w:rPr>
                      <w:t>1-7102475731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access the Collection Runs tab, the system does not ignore right-click actions on left-click-only selections. Application Affected: Collection Runs Tab (SpecimenCollectionListView.dll opened from PowerChart.exe)</w:t>
                  </w:r>
                </w:p>
              </w:tc>
            </w:tr>
            <w:tr w:rsidR="0014455E" w:rsidTr="0014455E">
              <w:tc>
                <w:tcPr>
                  <w:tcW w:w="0" w:type="auto"/>
                  <w:noWrap/>
                  <w:hideMark/>
                </w:tcPr>
                <w:p w:rsidR="0014455E" w:rsidRDefault="00B93B92">
                  <w:pPr>
                    <w:rPr>
                      <w:sz w:val="24"/>
                      <w:szCs w:val="24"/>
                    </w:rPr>
                  </w:pPr>
                  <w:hyperlink r:id="rId14" w:tgtFrame="_blank" w:history="1">
                    <w:r w:rsidR="0014455E">
                      <w:rPr>
                        <w:rStyle w:val="Hyperlink"/>
                      </w:rPr>
                      <w:t>1-7543763603</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you can scan tasks that occur the initial verification when the product assignment is complete and the system is configured for synonym mapping.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5" w:tgtFrame="_blank" w:history="1">
                    <w:r w:rsidR="0014455E">
                      <w:rPr>
                        <w:rStyle w:val="Hyperlink"/>
                      </w:rPr>
                      <w:t>1-7800290741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you can generate and print a report with Infusion Billing information in Clinical Reporting XR through Report Request when you document on Infusion Billing tasks in Medication Administration Record. Applications Affected: Medication Administration Record (PVMAR.dll opened from multiple applications) Report Request (ReportRequest.exe)</w:t>
                  </w:r>
                </w:p>
              </w:tc>
            </w:tr>
            <w:tr w:rsidR="0014455E" w:rsidTr="0014455E">
              <w:tc>
                <w:tcPr>
                  <w:tcW w:w="0" w:type="auto"/>
                  <w:noWrap/>
                  <w:hideMark/>
                </w:tcPr>
                <w:p w:rsidR="0014455E" w:rsidRDefault="00B93B92">
                  <w:pPr>
                    <w:rPr>
                      <w:sz w:val="24"/>
                      <w:szCs w:val="24"/>
                    </w:rPr>
                  </w:pPr>
                  <w:hyperlink r:id="rId16" w:tgtFrame="_blank" w:history="1">
                    <w:r w:rsidR="0014455E">
                      <w:rPr>
                        <w:rStyle w:val="Hyperlink"/>
                      </w:rPr>
                      <w:t>1-7805682082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Medication Administration Summary screen goes blank intermittently. Application Affected: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17" w:tgtFrame="_blank" w:history="1">
                    <w:r w:rsidR="0014455E">
                      <w:rPr>
                        <w:rStyle w:val="Hyperlink"/>
                      </w:rPr>
                      <w:t>1-7886825085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acknowledge route-based Nurse Witness exceptions in the Ad Hoc Charting window.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8" w:tgtFrame="_blank" w:history="1">
                    <w:r w:rsidR="0014455E">
                      <w:rPr>
                        <w:rStyle w:val="Hyperlink"/>
                      </w:rPr>
                      <w:t>1-7937297881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add an audit entry in the Point of Care Audit Med Interval Alert report when you perform an action on the medication interval warning message in Medication Administration Wizard. Applications Affected: Explorer Menu (ExplorerMenu.exe)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9" w:tgtFrame="_blank" w:history="1">
                    <w:r w:rsidR="0014455E">
                      <w:rPr>
                        <w:rStyle w:val="Hyperlink"/>
                      </w:rPr>
                      <w:t>1-8018326171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provider who charted an order is not displayed in the Medication Charting window.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20" w:tgtFrame="_blank" w:history="1">
                    <w:r w:rsidR="0014455E">
                      <w:rPr>
                        <w:rStyle w:val="Hyperlink"/>
                      </w:rPr>
                      <w:t>1-8030757761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 xml:space="preserve">The CMS 30 Minute Charting investment was </w:t>
                  </w:r>
                  <w:proofErr w:type="spellStart"/>
                  <w:r>
                    <w:t>canceled</w:t>
                  </w:r>
                  <w:proofErr w:type="spellEnd"/>
                  <w:r>
                    <w:t xml:space="preserve"> and the functionality will be removed from the 2012.01 and 2015.01 pipelines.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21" w:tgtFrame="_blank" w:history="1">
                    <w:r w:rsidR="0014455E">
                      <w:rPr>
                        <w:rStyle w:val="Hyperlink"/>
                      </w:rPr>
                      <w:t>1-8047314861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Funding Source field is not active when you press TAB in the Immunization tab for Immunization orders.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22" w:tgtFrame="_blank" w:history="1">
                    <w:r w:rsidR="0014455E">
                      <w:rPr>
                        <w:rStyle w:val="Hyperlink"/>
                      </w:rPr>
                      <w:t>1-8097744061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system recognizes the Medication Reconciliation Form-Form build to determine whether Form-Form compatibility is checked.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23" w:tgtFrame="_blank" w:history="1">
                    <w:r w:rsidR="0014455E">
                      <w:rPr>
                        <w:rStyle w:val="Hyperlink"/>
                      </w:rPr>
                      <w:t>1-8111972287</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If you select Not Given in the Charting window while you chart an immunization, and deselect Not Given, the Funding Source menu is displayed as required even if it is set as not Required through the IMMUNIZATION_FUNDING_SOURCE preference.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24" w:tgtFrame="_blank" w:history="1">
                    <w:r w:rsidR="0014455E">
                      <w:rPr>
                        <w:rStyle w:val="Hyperlink"/>
                      </w:rPr>
                      <w:t>1-8169973621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scan a pump channel bar code identifier to Auto Program in the IV Charting dialog box in Medication Administration Wizard (PVDocMgmt1.dll opened from multiple applications), the Honeywell 1902 scanning device does not make a successful scan tone.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25" w:tgtFrame="_blank" w:history="1">
                    <w:r w:rsidR="0014455E">
                      <w:rPr>
                        <w:rStyle w:val="Hyperlink"/>
                      </w:rPr>
                      <w:t>1-8173007651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recognize the Nurse Witness option when you chart an order that contains multiple ingredients with synonyms for Nurse Witness set to Not Required or Required, a facility-wide exception for one of the Required synonyms, and the last ingredient set to Not Required,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26" w:tgtFrame="_blank" w:history="1">
                    <w:r w:rsidR="0014455E">
                      <w:rPr>
                        <w:rStyle w:val="Hyperlink"/>
                      </w:rPr>
                      <w:t>1-8197696561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right-click an End Bag task and select Start New Bag, an infusion IV window, rather than a new bag IV window, is displayed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27" w:tgtFrame="_blank" w:history="1">
                    <w:r w:rsidR="0014455E">
                      <w:rPr>
                        <w:rStyle w:val="Hyperlink"/>
                      </w:rPr>
                      <w:t>1-8239725701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After you build a filter, search for and add particular values, and edit that filter later, the values that populated the selected list are </w:t>
                  </w:r>
                  <w:proofErr w:type="spellStart"/>
                  <w:r>
                    <w:t>code_values</w:t>
                  </w:r>
                  <w:proofErr w:type="spellEnd"/>
                  <w:r>
                    <w:t>, rather than strings. Applications Affected: Medication Administration Record (PVMAR.dll opened from multiple applications) Medication Administration Wizard (PVDocMgmt1.dll opened from multiple applications)</w:t>
                  </w:r>
                </w:p>
              </w:tc>
            </w:tr>
            <w:bookmarkStart w:id="0" w:name="_GoBack"/>
            <w:bookmarkEnd w:id="0"/>
            <w:tr w:rsidR="0014455E" w:rsidTr="0014455E">
              <w:tc>
                <w:tcPr>
                  <w:tcW w:w="0" w:type="auto"/>
                  <w:noWrap/>
                  <w:hideMark/>
                </w:tcPr>
                <w:p w:rsidR="0014455E" w:rsidRDefault="00B93B92">
                  <w:pPr>
                    <w:rPr>
                      <w:sz w:val="24"/>
                      <w:szCs w:val="24"/>
                    </w:rPr>
                  </w:pPr>
                  <w:r w:rsidRPr="004030F3">
                    <w:fldChar w:fldCharType="begin"/>
                  </w:r>
                  <w:r w:rsidRPr="004030F3">
                    <w:instrText xml:space="preserve"> HYPERLINK "https://eservice.ucern.com/ChangeRecordDetails.aspx?SolChgRowID=168595" \t "_blank" </w:instrText>
                  </w:r>
                  <w:r w:rsidRPr="004030F3">
                    <w:fldChar w:fldCharType="separate"/>
                  </w:r>
                  <w:r w:rsidR="0014455E" w:rsidRPr="004030F3">
                    <w:rPr>
                      <w:rStyle w:val="Hyperlink"/>
                    </w:rPr>
                    <w:t>1-8327127711</w:t>
                  </w:r>
                  <w:r w:rsidRPr="004030F3">
                    <w:rPr>
                      <w:rStyle w:val="Hyperlink"/>
                    </w:rPr>
                    <w:fldChar w:fldCharType="end"/>
                  </w:r>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 xml:space="preserve">With this enhancement, the system recognizes clinical checking for Patient context attributes such as Age, Sex, Weight, Problems, CRCL, Pregnancy, Breast Feeding, and Child Pugh, and audits the interaction results. Applications Affected: Pharmacy Medication Manager (PhaMedMgr.exe) </w:t>
                  </w:r>
                  <w:proofErr w:type="spellStart"/>
                  <w:r>
                    <w:t>PowerOrders</w:t>
                  </w:r>
                  <w:proofErr w:type="spellEnd"/>
                  <w:r>
                    <w:t xml:space="preserve"> (PVOrderPOE.dll opened from multiple applications) Retail Medication Manager (PhaMedMgrRetail.exe)</w:t>
                  </w:r>
                </w:p>
              </w:tc>
            </w:tr>
            <w:tr w:rsidR="0014455E" w:rsidTr="0014455E">
              <w:tc>
                <w:tcPr>
                  <w:tcW w:w="0" w:type="auto"/>
                  <w:noWrap/>
                  <w:hideMark/>
                </w:tcPr>
                <w:p w:rsidR="0014455E" w:rsidRDefault="00B93B92">
                  <w:pPr>
                    <w:rPr>
                      <w:sz w:val="24"/>
                      <w:szCs w:val="24"/>
                    </w:rPr>
                  </w:pPr>
                  <w:hyperlink r:id="rId28" w:tgtFrame="_blank" w:history="1">
                    <w:r w:rsidR="0014455E">
                      <w:rPr>
                        <w:rStyle w:val="Hyperlink"/>
                      </w:rPr>
                      <w:t>1-8358338141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You can enter only one character in the Medication Administration Record properties dialog box due to the column width and the date fields in the columns are not displayed correctly when you use a Microsoft Windows 7 device.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29" w:tgtFrame="_blank" w:history="1">
                    <w:r w:rsidR="0014455E">
                      <w:rPr>
                        <w:rStyle w:val="Hyperlink"/>
                      </w:rPr>
                      <w:t>1-8422205822</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 xml:space="preserve">With this enhancement, you can associate or program a </w:t>
                  </w:r>
                  <w:proofErr w:type="spellStart"/>
                  <w:r>
                    <w:t>nonpharmacy</w:t>
                  </w:r>
                  <w:proofErr w:type="spellEnd"/>
                  <w:r>
                    <w:t xml:space="preserve">-verified or pharmacy-rejected medication order in Medication Administration Wizard and </w:t>
                  </w:r>
                  <w:proofErr w:type="spellStart"/>
                  <w:r>
                    <w:t>CareMobile</w:t>
                  </w:r>
                  <w:proofErr w:type="spellEnd"/>
                  <w:r>
                    <w:t xml:space="preserve"> (MMOrders.dll opened from MMobile.exe), and you can associate a </w:t>
                  </w:r>
                  <w:proofErr w:type="spellStart"/>
                  <w:r>
                    <w:t>nonpharmacy</w:t>
                  </w:r>
                  <w:proofErr w:type="spellEnd"/>
                  <w:r>
                    <w:t>-verified or pharmacy rejected order with an infusion pump in Medication Administration Record.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30" w:tgtFrame="_blank" w:history="1">
                    <w:r w:rsidR="0014455E">
                      <w:rPr>
                        <w:rStyle w:val="Hyperlink"/>
                      </w:rPr>
                      <w:t>1-8508359193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Privilege exceptions are not acknowledged for the Reschedule Order preference. Applications Affected: Collection Details Dialog Box (SpecimenCollectionPatientView.dll opened from PowerChart.exe) Collection Runs Tab (SpecimenCollectionListView.dll opened from PowerChart.exe)</w:t>
                  </w:r>
                </w:p>
              </w:tc>
            </w:tr>
            <w:tr w:rsidR="0014455E" w:rsidTr="0014455E">
              <w:tc>
                <w:tcPr>
                  <w:tcW w:w="0" w:type="auto"/>
                  <w:noWrap/>
                  <w:hideMark/>
                </w:tcPr>
                <w:p w:rsidR="0014455E" w:rsidRDefault="00B93B92">
                  <w:pPr>
                    <w:rPr>
                      <w:sz w:val="24"/>
                      <w:szCs w:val="24"/>
                    </w:rPr>
                  </w:pPr>
                  <w:hyperlink r:id="rId31" w:tgtFrame="_blank" w:history="1">
                    <w:r w:rsidR="0014455E">
                      <w:rPr>
                        <w:rStyle w:val="Hyperlink"/>
                      </w:rPr>
                      <w:t>1-8562861591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 xml:space="preserve">With this enhancement, when your site uses </w:t>
                  </w:r>
                  <w:proofErr w:type="spellStart"/>
                  <w:r>
                    <w:t>Banque</w:t>
                  </w:r>
                  <w:proofErr w:type="spellEnd"/>
                  <w:r>
                    <w:t xml:space="preserve"> Claude Bernard (BCB) and you order an intravenous drug that may have an undesirable reaction between other drugs or IV solutions on the patient profile, the system now </w:t>
                  </w:r>
                  <w:r>
                    <w:lastRenderedPageBreak/>
                    <w:t xml:space="preserve">displays IV incompatibility alerts in the patient profile. You can view IV compatibility Alerts History information about an order can be now viewed in the Alert History dialog box from </w:t>
                  </w:r>
                  <w:proofErr w:type="spellStart"/>
                  <w:r>
                    <w:t>PowerOrders</w:t>
                  </w:r>
                  <w:proofErr w:type="spellEnd"/>
                  <w:r>
                    <w:t xml:space="preserve"> and Pharmacy Medication Manager. Applications Affected: Pharmacy Medication Manager (PhaMedMgr.exe) </w:t>
                  </w:r>
                  <w:proofErr w:type="spellStart"/>
                  <w:r>
                    <w:t>PowerOrders</w:t>
                  </w:r>
                  <w:proofErr w:type="spellEnd"/>
                  <w:r>
                    <w:t xml:space="preserve"> (PVOrderPOE.dll opened from multiple applications)</w:t>
                  </w:r>
                </w:p>
              </w:tc>
            </w:tr>
            <w:tr w:rsidR="0014455E" w:rsidTr="0014455E">
              <w:tc>
                <w:tcPr>
                  <w:tcW w:w="0" w:type="auto"/>
                  <w:noWrap/>
                  <w:hideMark/>
                </w:tcPr>
                <w:p w:rsidR="0014455E" w:rsidRDefault="00B93B92">
                  <w:pPr>
                    <w:rPr>
                      <w:sz w:val="24"/>
                      <w:szCs w:val="24"/>
                    </w:rPr>
                  </w:pPr>
                  <w:hyperlink r:id="rId32" w:tgtFrame="_blank" w:history="1">
                    <w:r w:rsidR="0014455E">
                      <w:rPr>
                        <w:rStyle w:val="Hyperlink"/>
                      </w:rPr>
                      <w:t>1-8572197211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recognize Bedrock (Bedrock.exe) code set filters when you chart a task in the Charting window.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33" w:tgtFrame="_blank" w:history="1">
                    <w:r w:rsidR="0014455E">
                      <w:rPr>
                        <w:rStyle w:val="Hyperlink"/>
                      </w:rPr>
                      <w:t>1-8607121161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your regional options are set to a language other than English (United States), the tool tip that displays the last administration information for a multi-ingredient medication result does not display the translated text completely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34" w:tgtFrame="_blank" w:history="1">
                    <w:r w:rsidR="0014455E">
                      <w:rPr>
                        <w:rStyle w:val="Hyperlink"/>
                      </w:rPr>
                      <w:t>1-8609639431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MAR Properties window closes after you press ENTER in the Value Out of Range dialog box, and the default maximum value in Column Width field is not saved.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35" w:tgtFrame="_blank" w:history="1">
                    <w:r w:rsidR="0014455E">
                      <w:rPr>
                        <w:rStyle w:val="Hyperlink"/>
                      </w:rPr>
                      <w:t>1-8647771621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proofErr w:type="spellStart"/>
                  <w:r>
                    <w:t>PowerChart</w:t>
                  </w:r>
                  <w:proofErr w:type="spellEnd"/>
                  <w:r>
                    <w:t xml:space="preserve"> (PowerChart.exe) closes unexpectedly when you perform Auto Programming with adjusted weight and height values.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36" w:tgtFrame="_blank" w:history="1">
                    <w:r w:rsidR="0014455E">
                      <w:rPr>
                        <w:rStyle w:val="Hyperlink"/>
                      </w:rPr>
                      <w:t>1-8708946573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Result details are not displayed completely in the Result Details window when an Early/Late reason is documented.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37" w:tgtFrame="_blank" w:history="1">
                    <w:r w:rsidR="0014455E">
                      <w:rPr>
                        <w:rStyle w:val="Hyperlink"/>
                      </w:rPr>
                      <w:t>1-8728623921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load indicators are removed to improve performance when you query for results from MSVC services and timer meta-data is added for the MAR Summary Refresh RTMS4 timer. Application Affected: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38" w:tgtFrame="_blank" w:history="1">
                    <w:r w:rsidR="0014455E">
                      <w:rPr>
                        <w:rStyle w:val="Hyperlink"/>
                      </w:rPr>
                      <w:t>1-8747392161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system displays the last administration information by default for unscheduled, PRN, and scheduled medication tasks in Medication Administration Record and last administration details are not determined by the SCHED_MED_LAST_ADMIN_DISPLAY preference setting in Preference Manager (PreferenceManager.exe).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39" w:tgtFrame="_blank" w:history="1">
                    <w:r w:rsidR="0014455E">
                      <w:rPr>
                        <w:rStyle w:val="Hyperlink"/>
                      </w:rPr>
                      <w:t>1-8747524351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you can document only the next task that is due for a medication order.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40" w:tgtFrame="_blank" w:history="1">
                    <w:r w:rsidR="0014455E" w:rsidRPr="00B93B92">
                      <w:rPr>
                        <w:rStyle w:val="Hyperlink"/>
                        <w:highlight w:val="yellow"/>
                      </w:rPr>
                      <w:t>1-8798974101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Endorse Results window does not display result values fully if the result contains a less than (&lt;) or greater than (&gt;) symbol. Application Affected: </w:t>
                  </w:r>
                  <w:proofErr w:type="spellStart"/>
                  <w:r>
                    <w:t>PowerChart</w:t>
                  </w:r>
                  <w:proofErr w:type="spellEnd"/>
                  <w:r>
                    <w:t xml:space="preserve"> (PowerChart.exe)</w:t>
                  </w:r>
                </w:p>
              </w:tc>
            </w:tr>
            <w:tr w:rsidR="0014455E" w:rsidTr="0014455E">
              <w:tc>
                <w:tcPr>
                  <w:tcW w:w="0" w:type="auto"/>
                  <w:noWrap/>
                  <w:hideMark/>
                </w:tcPr>
                <w:p w:rsidR="0014455E" w:rsidRDefault="00B93B92">
                  <w:pPr>
                    <w:rPr>
                      <w:sz w:val="24"/>
                      <w:szCs w:val="24"/>
                    </w:rPr>
                  </w:pPr>
                  <w:hyperlink r:id="rId41" w:tgtFrame="_blank" w:history="1">
                    <w:r w:rsidR="0014455E">
                      <w:rPr>
                        <w:rStyle w:val="Hyperlink"/>
                      </w:rPr>
                      <w:t>1-8832355081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display the complete comment that was added by right-clicking a result in the Last Administration tooltip.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42" w:tgtFrame="_blank" w:history="1">
                    <w:r w:rsidR="0014455E">
                      <w:rPr>
                        <w:rStyle w:val="Hyperlink"/>
                      </w:rPr>
                      <w:t>1-8907541261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when all of the containers for a laboratory order are documented as Not Collected from the Collection Details dialog box (SpecimenCollectionPatientView.dll opened from PowerChart.exe), the system displays the Not Collected reason and the date and time that the Not Collected action was signed as order details for the order. Application Affected: Collection Details Dialog Box (SpecimenCollectionPatientView.dll opened from PowerChart.exe)</w:t>
                  </w:r>
                </w:p>
              </w:tc>
            </w:tr>
            <w:tr w:rsidR="0014455E" w:rsidTr="0014455E">
              <w:tc>
                <w:tcPr>
                  <w:tcW w:w="0" w:type="auto"/>
                  <w:noWrap/>
                  <w:hideMark/>
                </w:tcPr>
                <w:p w:rsidR="0014455E" w:rsidRDefault="00B93B92">
                  <w:pPr>
                    <w:rPr>
                      <w:sz w:val="24"/>
                      <w:szCs w:val="24"/>
                    </w:rPr>
                  </w:pPr>
                  <w:hyperlink r:id="rId43" w:tgtFrame="_blank" w:history="1">
                    <w:r w:rsidR="0014455E">
                      <w:rPr>
                        <w:rStyle w:val="Hyperlink"/>
                      </w:rPr>
                      <w:t>1-8912081148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following message is displayed when no filters are set in the Filter tool and the ALLOW_FILTER_MAR_MAR_SUMMARY preference is set to 1 (On) at the position level: Parameter is incorrect. Applications Affected: Medication Administration Record (PVMAR.dll opened from multiple applications)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44" w:tgtFrame="_blank" w:history="1">
                    <w:r w:rsidR="0014455E">
                      <w:rPr>
                        <w:rStyle w:val="Hyperlink"/>
                      </w:rPr>
                      <w:t>1-8920979643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Infusion Summary View does not open appropriately and does not display information for active continuous infusion orders correctly.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45" w:tgtFrame="_blank" w:history="1">
                    <w:r w:rsidR="0014455E">
                      <w:rPr>
                        <w:rStyle w:val="Hyperlink"/>
                      </w:rPr>
                      <w:t>1-8922916420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displays and accepts only three characters in the Date and Time fields in the Infusion Billing window.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46" w:tgtFrame="_blank" w:history="1">
                    <w:r w:rsidR="0014455E">
                      <w:rPr>
                        <w:rStyle w:val="Hyperlink"/>
                      </w:rPr>
                      <w:t>1-8924022221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terminates when you sign a modified continuous infusion order.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47" w:tgtFrame="_blank" w:history="1">
                    <w:r w:rsidR="0014455E" w:rsidRPr="004030F3">
                      <w:rPr>
                        <w:rStyle w:val="Hyperlink"/>
                      </w:rPr>
                      <w:t>1-8926157951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proofErr w:type="spellStart"/>
                  <w:r>
                    <w:t>PowerChart</w:t>
                  </w:r>
                  <w:proofErr w:type="spellEnd"/>
                  <w:r>
                    <w:t xml:space="preserve"> (PowerChart.exe) terminates when the USE_INFUSION_MANAGEMENT preference is set to 1 (On) for your position, you click Medication Administration Record or Medication Administration Wizard in the patient chart, and close the window immediately when it opens.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48" w:tgtFrame="_blank" w:history="1">
                    <w:r w:rsidR="0014455E">
                      <w:rPr>
                        <w:rStyle w:val="Hyperlink"/>
                      </w:rPr>
                      <w:t>1-8943863461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Collection Runs tab and Collection Details dialog box may terminate when you access them if patient details occur during the repeated hour at the end of daylight saving time (DST). Applications Affected: Collection Details Dialog Box (SpecimenCollectionPatientView.dll opened from PowerChart.exe) Collection Runs Tab (SpecimenCollectionListView.dll opened from PowerChart.exe)</w:t>
                  </w:r>
                </w:p>
              </w:tc>
            </w:tr>
            <w:tr w:rsidR="0014455E" w:rsidTr="0014455E">
              <w:tc>
                <w:tcPr>
                  <w:tcW w:w="0" w:type="auto"/>
                  <w:noWrap/>
                  <w:hideMark/>
                </w:tcPr>
                <w:p w:rsidR="0014455E" w:rsidRDefault="00B93B92">
                  <w:pPr>
                    <w:rPr>
                      <w:sz w:val="24"/>
                      <w:szCs w:val="24"/>
                    </w:rPr>
                  </w:pPr>
                  <w:hyperlink r:id="rId49" w:tgtFrame="_blank" w:history="1">
                    <w:r w:rsidR="0014455E">
                      <w:rPr>
                        <w:rStyle w:val="Hyperlink"/>
                      </w:rPr>
                      <w:t>1-8953264874</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save comments that were added when a second user modifies the result of a medication order in Medication Administration Record.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50" w:tgtFrame="_blank" w:history="1">
                    <w:r w:rsidR="0014455E">
                      <w:rPr>
                        <w:rStyle w:val="Hyperlink"/>
                      </w:rPr>
                      <w:t>1-9081247931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Tooltip text is not displayed correctly when your regional options are set to a language other than English (United States) and you position the pointer over the Overdue icon.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51" w:tgtFrame="_blank" w:history="1">
                    <w:r w:rsidR="0014455E">
                      <w:rPr>
                        <w:rStyle w:val="Hyperlink"/>
                      </w:rPr>
                      <w:t>1-9124672228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incorrect printer is displayed by default in the Print Labels window. Applications Affected: Collection Details Dialog Box (SpecimenCollectionPatientView.dll opened from PowerChart.exe) Collection Runs Tab (SpecimenCollectionListView.dll opened from PowerChart.exe)</w:t>
                  </w:r>
                </w:p>
              </w:tc>
            </w:tr>
            <w:tr w:rsidR="0014455E" w:rsidTr="0014455E">
              <w:tc>
                <w:tcPr>
                  <w:tcW w:w="0" w:type="auto"/>
                  <w:noWrap/>
                  <w:hideMark/>
                </w:tcPr>
                <w:p w:rsidR="0014455E" w:rsidRDefault="00B93B92">
                  <w:pPr>
                    <w:rPr>
                      <w:sz w:val="24"/>
                      <w:szCs w:val="24"/>
                    </w:rPr>
                  </w:pPr>
                  <w:hyperlink r:id="rId52" w:tgtFrame="_blank" w:history="1">
                    <w:r w:rsidR="0014455E">
                      <w:rPr>
                        <w:rStyle w:val="Hyperlink"/>
                      </w:rPr>
                      <w:t>1-9191732311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system audits the Event ID and last updated date and time when you chart a task, modify a result, and create or modify an administration note in Medication Administration Record, and also when you chart a task, and create or modify an administration note in Medication Administration Wizard.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53" w:tgtFrame="_blank" w:history="1">
                    <w:r w:rsidR="0014455E">
                      <w:rPr>
                        <w:rStyle w:val="Hyperlink"/>
                      </w:rPr>
                      <w:t>1-9193323433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A warning message is generated in the Filtered Task dialog box when a task is active and the mnemonic from the last selected task, rather than the active task, is displayed.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54" w:tgtFrame="_blank" w:history="1">
                    <w:r w:rsidR="0014455E">
                      <w:rPr>
                        <w:rStyle w:val="Hyperlink"/>
                      </w:rPr>
                      <w:t>1-9286981335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USR</w:t>
                  </w:r>
                  <w:proofErr w:type="gramStart"/>
                  <w:r>
                    <w:t>:BSC</w:t>
                  </w:r>
                  <w:proofErr w:type="gramEnd"/>
                  <w:r>
                    <w:t xml:space="preserve">-Ensure IV Results timer does not stop when you attempt to stop it from an application that is not Medication Administration Record or </w:t>
                  </w:r>
                  <w:r>
                    <w:lastRenderedPageBreak/>
                    <w:t>Medication Administration Wizard. Applications Affected: Enhanced Tracking (FNTrackingShell.dll opened from FirstNet.exe) Medication Administration Record (PVMAR.dll opened from multiple applications) Medication Administration Wizard (PVDocMgmt1.dll opened from multiple applications) Olympus (Olympus.exe)</w:t>
                  </w:r>
                </w:p>
              </w:tc>
            </w:tr>
            <w:tr w:rsidR="0014455E" w:rsidTr="0014455E">
              <w:tc>
                <w:tcPr>
                  <w:tcW w:w="0" w:type="auto"/>
                  <w:noWrap/>
                  <w:hideMark/>
                </w:tcPr>
                <w:p w:rsidR="0014455E" w:rsidRDefault="00B93B92">
                  <w:pPr>
                    <w:rPr>
                      <w:sz w:val="24"/>
                      <w:szCs w:val="24"/>
                    </w:rPr>
                  </w:pPr>
                  <w:hyperlink r:id="rId55" w:tgtFrame="_blank" w:history="1">
                    <w:r w:rsidR="0014455E">
                      <w:rPr>
                        <w:rStyle w:val="Hyperlink"/>
                      </w:rPr>
                      <w:t>1-9292308111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Encounter ID that is associated with a patient’s encounter is added to the Medication Administration Identification Errors audit table when you scan a medication, and a scan identification error is displayed.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56" w:tgtFrame="_blank" w:history="1">
                    <w:r w:rsidR="0014455E" w:rsidRPr="00E87025">
                      <w:rPr>
                        <w:rStyle w:val="Hyperlink"/>
                        <w:highlight w:val="yellow"/>
                      </w:rPr>
                      <w:t>1-9294310001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terminates when you select text in clinical notes. Application Affected: Clinical Notes (PVNotes.dll opened from multiple applications)</w:t>
                  </w:r>
                </w:p>
              </w:tc>
            </w:tr>
            <w:tr w:rsidR="0014455E" w:rsidTr="0014455E">
              <w:tc>
                <w:tcPr>
                  <w:tcW w:w="0" w:type="auto"/>
                  <w:noWrap/>
                  <w:hideMark/>
                </w:tcPr>
                <w:p w:rsidR="0014455E" w:rsidRDefault="00B93B92">
                  <w:pPr>
                    <w:rPr>
                      <w:sz w:val="24"/>
                      <w:szCs w:val="24"/>
                    </w:rPr>
                  </w:pPr>
                  <w:hyperlink r:id="rId57" w:tgtFrame="_blank" w:history="1">
                    <w:r w:rsidR="0014455E">
                      <w:rPr>
                        <w:rStyle w:val="Hyperlink"/>
                      </w:rPr>
                      <w:t>1-9308935741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update the order version and rate value in the IV Charting window that is accessed from Medication Administration Record when you click the New Rate link for the Rate Change event.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58" w:tgtFrame="_blank" w:history="1">
                    <w:r w:rsidR="0014455E">
                      <w:rPr>
                        <w:rStyle w:val="Hyperlink"/>
                      </w:rPr>
                      <w:t>1-9315006151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open correctly and you cannot access the patient task list when you click Next.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59" w:tgtFrame="_blank" w:history="1">
                    <w:r w:rsidR="0014455E">
                      <w:rPr>
                        <w:rStyle w:val="Hyperlink"/>
                      </w:rPr>
                      <w:t>1-9318663011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suspend a continuous infusion order, the system generates an End Bag task if you change the rate in the documentation by accessing the IV Charting window through the Additional Dose option.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60" w:tgtFrame="_blank" w:history="1">
                    <w:r w:rsidR="0014455E">
                      <w:rPr>
                        <w:rStyle w:val="Hyperlink"/>
                      </w:rPr>
                      <w:t>1-9318663075</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duration is displayed directly for a discharge order in the Discharge Medications dialog box. In addition, orders placed from the Order Profile (CPSUIOrder.dll) now are displayed in the Discharge Medications dialog box when you bypass the pharmacy. Application Affected: 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61" w:tgtFrame="_blank" w:history="1">
                    <w:r w:rsidR="0014455E" w:rsidRPr="000656F3">
                      <w:rPr>
                        <w:rStyle w:val="Hyperlink"/>
                        <w:highlight w:val="yellow"/>
                      </w:rPr>
                      <w:t>1-9318663107</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Nursing tasks are not updated in </w:t>
                  </w:r>
                  <w:proofErr w:type="spellStart"/>
                  <w:r>
                    <w:t>CareCompass</w:t>
                  </w:r>
                  <w:proofErr w:type="spellEnd"/>
                  <w:r>
                    <w:t xml:space="preserve"> when you place new orders while the Discharge Medications dialog box is open. Applications Affected: </w:t>
                  </w:r>
                  <w:proofErr w:type="spellStart"/>
                  <w:r>
                    <w:t>CareCompass</w:t>
                  </w:r>
                  <w:proofErr w:type="spellEnd"/>
                  <w:r>
                    <w:t xml:space="preserve"> 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62" w:tgtFrame="_blank" w:history="1">
                    <w:r w:rsidR="0014455E">
                      <w:rPr>
                        <w:rStyle w:val="Hyperlink"/>
                      </w:rPr>
                      <w:t>1-9357347263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Locations with identical names are not generated correctly by the </w:t>
                  </w:r>
                  <w:proofErr w:type="spellStart"/>
                  <w:r>
                    <w:t>bsc_get_locs_for_discern_rpts</w:t>
                  </w:r>
                  <w:proofErr w:type="spellEnd"/>
                  <w:r>
                    <w:t xml:space="preserve"> script in Discern Analytics (DiscernAnalytics.exe or redirected from PowerVision.exe). Application Affected: Discern Analytics (DiscernAnalytics.exe or redirected from PowerVision.exe)</w:t>
                  </w:r>
                </w:p>
              </w:tc>
            </w:tr>
            <w:tr w:rsidR="0014455E" w:rsidTr="0014455E">
              <w:tc>
                <w:tcPr>
                  <w:tcW w:w="0" w:type="auto"/>
                  <w:noWrap/>
                  <w:hideMark/>
                </w:tcPr>
                <w:p w:rsidR="0014455E" w:rsidRDefault="00B93B92">
                  <w:pPr>
                    <w:rPr>
                      <w:sz w:val="24"/>
                      <w:szCs w:val="24"/>
                    </w:rPr>
                  </w:pPr>
                  <w:hyperlink r:id="rId63" w:tgtFrame="_blank" w:history="1">
                    <w:r w:rsidR="0014455E">
                      <w:rPr>
                        <w:rStyle w:val="Hyperlink"/>
                      </w:rPr>
                      <w:t>1-9370333021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display the previous order comment and current order comment correctly when you view order versions in the Order History window that is opened from the IV Charting window. Applications Affected: Medication Administration Record (PVMAR.dll opened from multiple applications) Pharmacy Medication Manager (PhaMedMgr.exe)</w:t>
                  </w:r>
                </w:p>
              </w:tc>
            </w:tr>
            <w:tr w:rsidR="0014455E" w:rsidTr="0014455E">
              <w:tc>
                <w:tcPr>
                  <w:tcW w:w="0" w:type="auto"/>
                  <w:noWrap/>
                  <w:hideMark/>
                </w:tcPr>
                <w:p w:rsidR="0014455E" w:rsidRDefault="00B93B92">
                  <w:pPr>
                    <w:rPr>
                      <w:sz w:val="24"/>
                      <w:szCs w:val="24"/>
                    </w:rPr>
                  </w:pPr>
                  <w:hyperlink r:id="rId64" w:tgtFrame="_blank" w:history="1">
                    <w:r w:rsidR="0014455E" w:rsidRPr="000656F3">
                      <w:rPr>
                        <w:rStyle w:val="Hyperlink"/>
                        <w:highlight w:val="yellow"/>
                      </w:rPr>
                      <w:t>1-9453577811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word From is spelled incorrectly in the description of Bedside Care code set 4003329. Application Affected: Core Code Builder (CoreCodeBuilder.exe)</w:t>
                  </w:r>
                </w:p>
              </w:tc>
            </w:tr>
            <w:tr w:rsidR="0014455E" w:rsidTr="0014455E">
              <w:tc>
                <w:tcPr>
                  <w:tcW w:w="0" w:type="auto"/>
                  <w:noWrap/>
                  <w:hideMark/>
                </w:tcPr>
                <w:p w:rsidR="0014455E" w:rsidRDefault="00B93B92">
                  <w:pPr>
                    <w:rPr>
                      <w:sz w:val="24"/>
                      <w:szCs w:val="24"/>
                    </w:rPr>
                  </w:pPr>
                  <w:hyperlink r:id="rId65" w:tgtFrame="_blank" w:history="1">
                    <w:r w:rsidR="0014455E">
                      <w:rPr>
                        <w:rStyle w:val="Hyperlink"/>
                      </w:rPr>
                      <w:t>1-9479098246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reschedule a container, the Specimen Collect status on the Task list is not updated. Applications Affected: Collection Details Dialog Box (SpecimenCollectionPatientView.dll opened from PowerChart.exe) Collection Runs Tab (SpecimenCollectionListView.dll opened from PowerChart.exe)</w:t>
                  </w:r>
                </w:p>
              </w:tc>
            </w:tr>
            <w:tr w:rsidR="0014455E" w:rsidTr="0014455E">
              <w:tc>
                <w:tcPr>
                  <w:tcW w:w="0" w:type="auto"/>
                  <w:noWrap/>
                  <w:hideMark/>
                </w:tcPr>
                <w:p w:rsidR="0014455E" w:rsidRDefault="00B93B92">
                  <w:pPr>
                    <w:rPr>
                      <w:sz w:val="24"/>
                      <w:szCs w:val="24"/>
                    </w:rPr>
                  </w:pPr>
                  <w:hyperlink r:id="rId66" w:tgtFrame="_blank" w:history="1">
                    <w:r w:rsidR="0014455E">
                      <w:rPr>
                        <w:rStyle w:val="Hyperlink"/>
                      </w:rPr>
                      <w:t>1-9484070141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Pharmacy Discharge Medications window terminates unexpectedly when the patient’s birth date and time or the date and time associated to an order action falls during the ambiguous hour of Daylight Saving time. The Discharge </w:t>
                  </w:r>
                  <w:r>
                    <w:lastRenderedPageBreak/>
                    <w:t>Medications time zone is updated to show the patient’s time zone instead of the system time zone. Application Affected: 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67" w:tgtFrame="_blank" w:history="1">
                    <w:r w:rsidR="0014455E">
                      <w:rPr>
                        <w:rStyle w:val="Hyperlink"/>
                      </w:rPr>
                      <w:t>1-9484939351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Options do not display only one-time orders and Display orders with active tasks are not available in the Other filter values section. Applications Affected: Medication Administration Record (PVMAR.dll opened from multiple applications)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68" w:tgtFrame="_blank" w:history="1">
                    <w:r w:rsidR="0014455E">
                      <w:rPr>
                        <w:rStyle w:val="Hyperlink"/>
                      </w:rPr>
                      <w:t>1-9498095691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 xml:space="preserve">With this enhancement, you are required to specify an override reason when the MAW_SCAN_PATIENT and MAW_SCAN_MED preferences are set to 1 in Preference Manager (PreferenceManager.exe) and a patient's wristband scan or medication scan is bypassed in Medication Administration </w:t>
                  </w:r>
                  <w:proofErr w:type="gramStart"/>
                  <w:r>
                    <w:t>Wizard .</w:t>
                  </w:r>
                  <w:proofErr w:type="gramEnd"/>
                  <w:r>
                    <w:t xml:space="preserve">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69" w:tgtFrame="_blank" w:history="1">
                    <w:r w:rsidR="0014455E">
                      <w:rPr>
                        <w:rStyle w:val="Hyperlink"/>
                      </w:rPr>
                      <w:t>1-9547547771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In the Intermittent IV sets, the name is not showing in the MAR if the additive has an </w:t>
                  </w:r>
                  <w:proofErr w:type="spellStart"/>
                  <w:r>
                    <w:t>ingredient_type_flag</w:t>
                  </w:r>
                  <w:proofErr w:type="spellEnd"/>
                  <w:r>
                    <w:t xml:space="preserve"> of 1 (medication) instead of 3 (additive).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70" w:tgtFrame="_blank" w:history="1">
                    <w:r w:rsidR="0014455E">
                      <w:rPr>
                        <w:rStyle w:val="Hyperlink"/>
                      </w:rPr>
                      <w:t>1-9560239871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clinical display line (CDL) for an order does not adjust appropriately and is not displayed fully when order details are modified so that the length of the CDL in the Discharge Medications window has changed. Application Affected: 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71" w:tgtFrame="_blank" w:history="1">
                    <w:r w:rsidR="0014455E">
                      <w:rPr>
                        <w:rStyle w:val="Hyperlink"/>
                      </w:rPr>
                      <w:t>1-9560917132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solution makes a 500214 call for getting the detail preferences while launching the R2E window from the R2E code instead of depending on the </w:t>
                  </w:r>
                  <w:proofErr w:type="spellStart"/>
                  <w:r>
                    <w:t>PowerChart</w:t>
                  </w:r>
                  <w:proofErr w:type="spellEnd"/>
                  <w:r>
                    <w:t xml:space="preserve"> code to make the call, so the R2E preferences are correct. Application Affected: Bedside Medical Device Interfaces</w:t>
                  </w:r>
                </w:p>
              </w:tc>
            </w:tr>
            <w:tr w:rsidR="0014455E" w:rsidTr="0014455E">
              <w:tc>
                <w:tcPr>
                  <w:tcW w:w="0" w:type="auto"/>
                  <w:noWrap/>
                  <w:hideMark/>
                </w:tcPr>
                <w:p w:rsidR="0014455E" w:rsidRDefault="00B93B92">
                  <w:pPr>
                    <w:rPr>
                      <w:sz w:val="24"/>
                      <w:szCs w:val="24"/>
                    </w:rPr>
                  </w:pPr>
                  <w:hyperlink r:id="rId72" w:tgtFrame="_blank" w:history="1">
                    <w:r w:rsidR="0014455E">
                      <w:rPr>
                        <w:rStyle w:val="Hyperlink"/>
                      </w:rPr>
                      <w:t>1-9570813528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Strength based medications with no volume specified, are not </w:t>
                  </w:r>
                  <w:proofErr w:type="spellStart"/>
                  <w:r>
                    <w:t>autoprogrammed</w:t>
                  </w:r>
                  <w:proofErr w:type="spellEnd"/>
                  <w:r>
                    <w:t xml:space="preserve"> successfully.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73" w:tgtFrame="_blank" w:history="1">
                    <w:r w:rsidR="0014455E">
                      <w:rPr>
                        <w:rStyle w:val="Hyperlink"/>
                      </w:rPr>
                      <w:t>1-9583721031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bag count is not displayed fully above the Begin Bag label in the IV Charting window when you access it from Medication Administration Wizard.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74" w:tgtFrame="_blank" w:history="1">
                    <w:r w:rsidR="0014455E">
                      <w:rPr>
                        <w:rStyle w:val="Hyperlink"/>
                      </w:rPr>
                      <w:t>1-9593820051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scan a patient's wristband bar code with a dash (-) character and the Check Digit option is turned on, the patient is now correctly identified.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75" w:tgtFrame="_blank" w:history="1">
                    <w:r w:rsidR="0014455E">
                      <w:rPr>
                        <w:rStyle w:val="Hyperlink"/>
                      </w:rPr>
                      <w:t>1-9605356661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system does not close the patient chart appropriately when Medication Administration Record is displayed. Applications Affected: Medication Administration Record (PVMAR.dll opened from multiple applications) </w:t>
                  </w:r>
                  <w:proofErr w:type="spellStart"/>
                  <w:r>
                    <w:t>PowerChart</w:t>
                  </w:r>
                  <w:proofErr w:type="spellEnd"/>
                  <w:r>
                    <w:t xml:space="preserve"> (PowerChart.exe)</w:t>
                  </w:r>
                </w:p>
              </w:tc>
            </w:tr>
            <w:tr w:rsidR="0014455E" w:rsidTr="0014455E">
              <w:tc>
                <w:tcPr>
                  <w:tcW w:w="0" w:type="auto"/>
                  <w:noWrap/>
                  <w:hideMark/>
                </w:tcPr>
                <w:p w:rsidR="0014455E" w:rsidRDefault="00B93B92">
                  <w:pPr>
                    <w:rPr>
                      <w:sz w:val="24"/>
                      <w:szCs w:val="24"/>
                    </w:rPr>
                  </w:pPr>
                  <w:hyperlink r:id="rId76" w:tgtFrame="_blank" w:history="1">
                    <w:r w:rsidR="0014455E">
                      <w:rPr>
                        <w:rStyle w:val="Hyperlink"/>
                      </w:rPr>
                      <w:t>1-9628897851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Unverified medication orders are unavailable in when the MED_VERIFY preference is set to 2 and the Create Chartable Unverified Order privilege is set to No.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77" w:tgtFrame="_blank" w:history="1">
                    <w:r w:rsidR="0014455E">
                      <w:rPr>
                        <w:rStyle w:val="Hyperlink"/>
                      </w:rPr>
                      <w:t>1-9662558631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Med Request functionality allows you to select the Day of Treatment for which the medication is being requested.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78" w:tgtFrame="_blank" w:history="1">
                    <w:r w:rsidR="0014455E">
                      <w:rPr>
                        <w:rStyle w:val="Hyperlink"/>
                      </w:rPr>
                      <w:t>1-9672467740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system does not display the Intake and Output grid in the Medication Charting window when you use a 64-bit operating system. Application </w:t>
                  </w:r>
                  <w:r>
                    <w:lastRenderedPageBreak/>
                    <w:t>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79" w:tgtFrame="_blank" w:history="1">
                    <w:r w:rsidR="0014455E">
                      <w:rPr>
                        <w:rStyle w:val="Hyperlink"/>
                      </w:rPr>
                      <w:t>1-9759805690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system now displays all pertinent medication orders in the appropriate therapeutic class in Medication Administration Record (MAR) and MAR Summary, when there are multiple medication orders within the same </w:t>
                  </w:r>
                  <w:proofErr w:type="spellStart"/>
                  <w:r>
                    <w:t>Multum</w:t>
                  </w:r>
                  <w:proofErr w:type="spellEnd"/>
                  <w:r>
                    <w:t xml:space="preserve"> category. Applications Affected: Medication Administration Record (PVMAR.dll opened from multiple applications)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80" w:tgtFrame="_blank" w:history="1">
                    <w:r w:rsidR="0014455E">
                      <w:rPr>
                        <w:rStyle w:val="Hyperlink"/>
                      </w:rPr>
                      <w:t>1-9786944965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display medications volumes in Intake and Output Second Generation as authenticated when the medication results are authenticated from Medication Administration Record (PVMAR.dll opened from multiple applications). Application Affected: Intake and Output Second Generation (I&amp;O 2G) (PVInO2.dll opened from PowerChart.exe)</w:t>
                  </w:r>
                </w:p>
              </w:tc>
            </w:tr>
            <w:tr w:rsidR="0014455E" w:rsidTr="0014455E">
              <w:tc>
                <w:tcPr>
                  <w:tcW w:w="0" w:type="auto"/>
                  <w:noWrap/>
                  <w:hideMark/>
                </w:tcPr>
                <w:p w:rsidR="0014455E" w:rsidRDefault="00B93B92">
                  <w:pPr>
                    <w:rPr>
                      <w:sz w:val="24"/>
                      <w:szCs w:val="24"/>
                    </w:rPr>
                  </w:pPr>
                  <w:hyperlink r:id="rId81" w:tgtFrame="_blank" w:history="1">
                    <w:r w:rsidR="0014455E">
                      <w:rPr>
                        <w:rStyle w:val="Hyperlink"/>
                      </w:rPr>
                      <w:t>1-9815613525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w:t>
                  </w:r>
                  <w:proofErr w:type="spellStart"/>
                  <w:r>
                    <w:t>bsc_scan_compliane_csv</w:t>
                  </w:r>
                  <w:proofErr w:type="spellEnd"/>
                  <w:r>
                    <w:t xml:space="preserve"> returns a CCL error when the number of nurse units selected in the report exceeds 101 characters and no results qualify otherwise.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82" w:tgtFrame="_blank" w:history="1">
                    <w:r w:rsidR="0014455E">
                      <w:rPr>
                        <w:rStyle w:val="Hyperlink"/>
                      </w:rPr>
                      <w:t>1-9874385371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Medications for past tasks do not display the volume in the Total Volume field when the ED_TOTAL_VOL_CALC preference is set to 1</w:t>
                  </w:r>
                  <w:proofErr w:type="gramStart"/>
                  <w:r>
                    <w:t>,2</w:t>
                  </w:r>
                  <w:proofErr w:type="gramEnd"/>
                  <w:r>
                    <w:t>, and a volume is added to a medication during the pharmacy verification process.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83" w:tgtFrame="_blank" w:history="1">
                    <w:r w:rsidR="0014455E">
                      <w:rPr>
                        <w:rStyle w:val="Hyperlink"/>
                      </w:rPr>
                      <w:t>1-9875986031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All buttons, labels, and fields in windows and dialog boxes accessed in Medication Administration Record, Medication Administration Record Summary, and Medication Administration Wizard are fully visible and properly aligned when they are displayed from Citrix Server 2012. Applications Affected: Medication Administration Record (PVMAR.dll opened from multiple applications) Medication Administration Record Summary (PVMARSummary.dll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84" w:tgtFrame="_blank" w:history="1">
                    <w:r w:rsidR="0014455E">
                      <w:rPr>
                        <w:rStyle w:val="Hyperlink"/>
                      </w:rPr>
                      <w:t>1-9956892572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display the Performed Date and Time field as blank and as required in the charting window when MED_CHART_DEFAULT_DTTM preference is set to 3.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85" w:tgtFrame="_blank" w:history="1">
                    <w:r w:rsidR="0014455E">
                      <w:rPr>
                        <w:rStyle w:val="Hyperlink"/>
                      </w:rPr>
                      <w:t>1-9963267662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When medications are charted from the MAW, they intermittently are not signed off correctly, especially when the medication is </w:t>
                  </w:r>
                  <w:proofErr w:type="spellStart"/>
                  <w:r>
                    <w:t>charted</w:t>
                  </w:r>
                  <w:proofErr w:type="spellEnd"/>
                  <w:r>
                    <w:t xml:space="preserve"> with several other medications. This is specific to Unscheduled, PRN and Continuous medications.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86" w:tgtFrame="_blank" w:history="1">
                    <w:r w:rsidR="0014455E">
                      <w:rPr>
                        <w:rStyle w:val="Hyperlink"/>
                      </w:rPr>
                      <w:t>1-9963895470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open Medication Administration Record successfully.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87" w:tgtFrame="_blank" w:history="1">
                    <w:r w:rsidR="0014455E">
                      <w:rPr>
                        <w:rStyle w:val="Hyperlink"/>
                      </w:rPr>
                      <w:t>1-9976012253</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system filters and displays available lots that are associated with the product of the immunization that can be charted in Medication Administration Wizard and Medication Administration Record through the new IMMUNIZATION_LOT_SELECTION preference when you document on an immunization order.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88" w:tgtFrame="_blank" w:history="1">
                    <w:r w:rsidR="0014455E">
                      <w:rPr>
                        <w:rStyle w:val="Hyperlink"/>
                      </w:rPr>
                      <w:t>1-9988829261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Discharge medication orders with only a supply location of Patient Home are not displayed in the Discharge Medications window. Application Affected: </w:t>
                  </w:r>
                  <w:r>
                    <w:lastRenderedPageBreak/>
                    <w:t>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89" w:tgtFrame="_blank" w:history="1">
                    <w:r w:rsidR="0014455E">
                      <w:rPr>
                        <w:rStyle w:val="Hyperlink"/>
                      </w:rPr>
                      <w:t>1-9999896261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auto-programming an order to a pump, if the order has two additives, one of which has no volume, (for example, zero, and the other diluent has volume), then there is an error.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90" w:tgtFrame="_blank" w:history="1">
                    <w:r w:rsidR="0014455E">
                      <w:rPr>
                        <w:rStyle w:val="Hyperlink"/>
                      </w:rPr>
                      <w:t>1-10126052391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A painting issue occurs in the Ad Hoc Charting window when incorrect </w:t>
                  </w:r>
                  <w:proofErr w:type="spellStart"/>
                  <w:r>
                    <w:t>GetSystemMetrics</w:t>
                  </w:r>
                  <w:proofErr w:type="spellEnd"/>
                  <w:r>
                    <w:t xml:space="preserve"> values are generated.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91" w:tgtFrame="_blank" w:history="1">
                    <w:r w:rsidR="0014455E">
                      <w:rPr>
                        <w:rStyle w:val="Hyperlink"/>
                      </w:rPr>
                      <w:t>1-10133926601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chart a date or time before to the start date or time of an order in the IV Charting window, an error occurs.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92" w:tgtFrame="_blank" w:history="1">
                    <w:r w:rsidR="0014455E">
                      <w:rPr>
                        <w:rStyle w:val="Hyperlink"/>
                      </w:rPr>
                      <w:t>1-10135187211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display all sections, labels, fields, and buttons correctly in the IV Charting window.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93" w:tgtFrame="_blank" w:history="1">
                    <w:r w:rsidR="0014455E">
                      <w:rPr>
                        <w:rStyle w:val="Hyperlink"/>
                      </w:rPr>
                      <w:t>1-10310852744</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system sends the final normalized dose from the dose calculator during Auto Programming for an intermittent medication order to the Infusion service when it is documented from Medication Administration Wizard.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94" w:tgtFrame="_blank" w:history="1">
                    <w:r w:rsidR="0014455E">
                      <w:rPr>
                        <w:rStyle w:val="Hyperlink"/>
                      </w:rPr>
                      <w:t>1-941851091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Complete box is displayed with the </w:t>
                  </w:r>
                  <w:proofErr w:type="spellStart"/>
                  <w:r>
                    <w:t>color</w:t>
                  </w:r>
                  <w:proofErr w:type="spellEnd"/>
                  <w:r>
                    <w:t xml:space="preserve"> preference of an unscheduled order when a PRN order has an unscheduled frequency and tasks are charted.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95" w:tgtFrame="_blank" w:history="1">
                    <w:r w:rsidR="0014455E">
                      <w:rPr>
                        <w:rStyle w:val="Hyperlink"/>
                      </w:rPr>
                      <w:t>1-10383883472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Truncation issues occur in the Reschedule and Modify Collection dialog boxes. Applications Affected: Collection Details Dialog Box (SpecimenCollectionPatientView.dll opened from PowerChart.exe) Collection Runs Tab (SpecimenCollectionListView.dll opened from PowerChart.exe)</w:t>
                  </w:r>
                </w:p>
              </w:tc>
            </w:tr>
            <w:tr w:rsidR="0014455E" w:rsidTr="0014455E">
              <w:tc>
                <w:tcPr>
                  <w:tcW w:w="0" w:type="auto"/>
                  <w:noWrap/>
                  <w:hideMark/>
                </w:tcPr>
                <w:p w:rsidR="0014455E" w:rsidRDefault="00B93B92">
                  <w:pPr>
                    <w:rPr>
                      <w:sz w:val="24"/>
                      <w:szCs w:val="24"/>
                    </w:rPr>
                  </w:pPr>
                  <w:hyperlink r:id="rId96" w:tgtFrame="_blank" w:history="1">
                    <w:r w:rsidR="0014455E">
                      <w:rPr>
                        <w:rStyle w:val="Hyperlink"/>
                      </w:rPr>
                      <w:t>1-10404492771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output of the MRP Medication Administration report is generated in the PDF format.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97" w:tgtFrame="_blank" w:history="1">
                    <w:r w:rsidR="0014455E">
                      <w:rPr>
                        <w:rStyle w:val="Hyperlink"/>
                      </w:rPr>
                      <w:t>1-10420986388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An incorrect </w:t>
                  </w:r>
                  <w:proofErr w:type="spellStart"/>
                  <w:r>
                    <w:t>szerorateszerorate</w:t>
                  </w:r>
                  <w:proofErr w:type="spellEnd"/>
                  <w:r>
                    <w:t xml:space="preserve"> variable in the </w:t>
                  </w:r>
                  <w:proofErr w:type="spellStart"/>
                  <w:r>
                    <w:t>bsc_get_cms_infusion_details</w:t>
                  </w:r>
                  <w:proofErr w:type="spellEnd"/>
                  <w:r>
                    <w:t xml:space="preserve"> script causes a failure in the </w:t>
                  </w:r>
                  <w:proofErr w:type="spellStart"/>
                  <w:r>
                    <w:t>ProcessZeroRates</w:t>
                  </w:r>
                  <w:proofErr w:type="spellEnd"/>
                  <w:r>
                    <w:t xml:space="preserve"> subroutine. Applications Affected: </w:t>
                  </w:r>
                  <w:proofErr w:type="spellStart"/>
                  <w:r>
                    <w:t>PowerChart</w:t>
                  </w:r>
                  <w:proofErr w:type="spellEnd"/>
                  <w:r>
                    <w:t xml:space="preserve"> (PowerChart.exe) Report Request (ReportRequest.exe)</w:t>
                  </w:r>
                </w:p>
              </w:tc>
            </w:tr>
            <w:tr w:rsidR="0014455E" w:rsidTr="0014455E">
              <w:tc>
                <w:tcPr>
                  <w:tcW w:w="0" w:type="auto"/>
                  <w:noWrap/>
                  <w:hideMark/>
                </w:tcPr>
                <w:p w:rsidR="0014455E" w:rsidRDefault="00B93B92">
                  <w:pPr>
                    <w:rPr>
                      <w:sz w:val="24"/>
                      <w:szCs w:val="24"/>
                    </w:rPr>
                  </w:pPr>
                  <w:hyperlink r:id="rId98" w:tgtFrame="_blank" w:history="1">
                    <w:r w:rsidR="0014455E">
                      <w:rPr>
                        <w:rStyle w:val="Hyperlink"/>
                      </w:rPr>
                      <w:t>1-10544926591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Inactive orders without results are not displayed as part of an IV sequence order in Medication Administration Record (PVMAR.dll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99" w:tgtFrame="_blank" w:history="1">
                    <w:r w:rsidR="0014455E">
                      <w:rPr>
                        <w:rStyle w:val="Hyperlink"/>
                      </w:rPr>
                      <w:t>1-10551277627</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Protocol orders with multiple encounters are not displayed in the Plan view after the first activation. Applications Affected: Medication Administration Record (PVMAR.dll opened from multiple applications)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100" w:tgtFrame="_blank" w:history="1">
                    <w:r w:rsidR="0014455E">
                      <w:rPr>
                        <w:rStyle w:val="Hyperlink"/>
                      </w:rPr>
                      <w:t>1-10565505112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acknowledge Daylight Saving Time (DST) when you create an IV end bag task that occurs after the DST change. Applications Affected: Medication Administration Record (PVMAR.dll opened from multiple applications)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101" w:tgtFrame="_blank" w:history="1">
                    <w:r w:rsidR="0014455E">
                      <w:rPr>
                        <w:rStyle w:val="Hyperlink"/>
                      </w:rPr>
                      <w:t>1-10578375220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use the enhanced lot tracking functionality for immunizations, and the lot is selected as Recalled and contains lower-case characters when you scan a GS1 or GTIN bar code, a warning is not displayed.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02" w:tgtFrame="_blank" w:history="1">
                    <w:r w:rsidR="0014455E">
                      <w:rPr>
                        <w:rStyle w:val="Hyperlink"/>
                      </w:rPr>
                      <w:t>1-10644183791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Pump programming is not completed when an order does not have a valid Dose/Dose Unit field.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03" w:tgtFrame="_blank" w:history="1">
                    <w:r w:rsidR="0014455E">
                      <w:rPr>
                        <w:rStyle w:val="Hyperlink"/>
                      </w:rPr>
                      <w:t>1-10695037248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Warning dialog boxes do not close successfully.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04" w:tgtFrame="_blank" w:history="1">
                    <w:r w:rsidR="0014455E">
                      <w:rPr>
                        <w:rStyle w:val="Hyperlink"/>
                      </w:rPr>
                      <w:t>1-10695089118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Nurse Unit search does not display Ambulatory units.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05" w:tgtFrame="_blank" w:history="1">
                    <w:r w:rsidR="0014455E">
                      <w:rPr>
                        <w:rStyle w:val="Hyperlink"/>
                      </w:rPr>
                      <w:t>1-10773160276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Medication Administration Wizard task list displays the medication dose but does not display the normalized dose units.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06" w:tgtFrame="_blank" w:history="1">
                    <w:r w:rsidR="0014455E">
                      <w:rPr>
                        <w:rStyle w:val="Hyperlink"/>
                      </w:rPr>
                      <w:t>1-10792809059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Pump Warning message overrides assay text in the Charting window.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07" w:tgtFrame="_blank" w:history="1">
                    <w:r w:rsidR="0014455E">
                      <w:rPr>
                        <w:rStyle w:val="Hyperlink"/>
                      </w:rPr>
                      <w:t>1-10849187426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Labels are not displayed for Normalized rates in the Order History dialog box of the IV Charting window.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08" w:tgtFrame="_blank" w:history="1">
                    <w:r w:rsidR="0014455E">
                      <w:rPr>
                        <w:rStyle w:val="Hyperlink"/>
                      </w:rPr>
                      <w:t>1-10865065286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reason drop-down control for the reschedule window does not close when you select a value. Application Affected: Specimen Collections (MMSpecCol.dll opened from MMobile.exe)</w:t>
                  </w:r>
                </w:p>
              </w:tc>
            </w:tr>
            <w:tr w:rsidR="0014455E" w:rsidTr="0014455E">
              <w:tc>
                <w:tcPr>
                  <w:tcW w:w="0" w:type="auto"/>
                  <w:noWrap/>
                  <w:hideMark/>
                </w:tcPr>
                <w:p w:rsidR="0014455E" w:rsidRDefault="00B93B92">
                  <w:pPr>
                    <w:rPr>
                      <w:sz w:val="24"/>
                      <w:szCs w:val="24"/>
                    </w:rPr>
                  </w:pPr>
                  <w:hyperlink r:id="rId109" w:tgtFrame="_blank" w:history="1">
                    <w:r w:rsidR="0014455E">
                      <w:rPr>
                        <w:rStyle w:val="Hyperlink"/>
                      </w:rPr>
                      <w:t>1-10876718106</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Medication Administration Record (PVMAR.dll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10" w:tgtFrame="_blank" w:history="1">
                    <w:r w:rsidR="0014455E">
                      <w:rPr>
                        <w:rStyle w:val="Hyperlink"/>
                      </w:rPr>
                      <w:t>1-10876679236</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Medication Charting window opened from Medication Administration Record (PVMAR.dll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11" w:tgtFrame="_blank" w:history="1">
                    <w:r w:rsidR="0014455E">
                      <w:rPr>
                        <w:rStyle w:val="Hyperlink"/>
                      </w:rPr>
                      <w:t>1-10881614709</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the Infusion Billing window opened from Medication Administration Record (PVMAR.dll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12" w:tgtFrame="_blank" w:history="1">
                    <w:r w:rsidR="0014455E">
                      <w:rPr>
                        <w:rStyle w:val="Hyperlink"/>
                      </w:rPr>
                      <w:t>1-10892570190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An error occurs when you auto-program pump attribute checks if required patient information is not available.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13" w:tgtFrame="_blank" w:history="1">
                    <w:r w:rsidR="0014455E">
                      <w:rPr>
                        <w:rStyle w:val="Hyperlink"/>
                      </w:rPr>
                      <w:t>1-10899075065</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the Change Ingredient Strength and Volume dialog and Order History dialog box opened from IV Charting window accessed from Medication Administration Record (PVMAR.dll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14" w:tgtFrame="_blank" w:history="1">
                    <w:r w:rsidR="0014455E">
                      <w:rPr>
                        <w:rStyle w:val="Hyperlink"/>
                      </w:rPr>
                      <w:t>1-10908733391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text that is displayed in the order comment box when you position the pointer over medication orders in MAR summary is misaligned. Applications Affected: Medication Administration Record (PVMAR.dll opened from multiple applications)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115" w:tgtFrame="_blank" w:history="1">
                    <w:r w:rsidR="0014455E">
                      <w:rPr>
                        <w:rStyle w:val="Hyperlink"/>
                      </w:rPr>
                      <w:t>1-10920748353</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Interdisciplinary Summary (PVInterdisciplineSum.dll opened from multiple applications). Application Affected: Interdisciplinary Summary (PVInterdisciplineSum.dll opened from multiple applications)</w:t>
                  </w:r>
                </w:p>
              </w:tc>
            </w:tr>
            <w:tr w:rsidR="0014455E" w:rsidTr="0014455E">
              <w:tc>
                <w:tcPr>
                  <w:tcW w:w="0" w:type="auto"/>
                  <w:noWrap/>
                  <w:hideMark/>
                </w:tcPr>
                <w:p w:rsidR="0014455E" w:rsidRDefault="00B93B92">
                  <w:pPr>
                    <w:rPr>
                      <w:sz w:val="24"/>
                      <w:szCs w:val="24"/>
                    </w:rPr>
                  </w:pPr>
                  <w:hyperlink r:id="rId116" w:tgtFrame="_blank" w:history="1">
                    <w:r w:rsidR="0014455E">
                      <w:rPr>
                        <w:rStyle w:val="Hyperlink"/>
                      </w:rPr>
                      <w:t>1-10940666757</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open the Infusion Billing dialog box, Medication Administration Record terminates.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17" w:tgtFrame="_blank" w:history="1">
                    <w:r w:rsidR="0014455E">
                      <w:rPr>
                        <w:rStyle w:val="Hyperlink"/>
                      </w:rPr>
                      <w:t>1-10952212538</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the Advanced Filters dialog box opened from Medication Administration Record (PVMAR.dll opened from PowerChart.exe). The system recognizes shortcut keys and Screen Reader functionality in the MAR Properties dialog box opened from Medication Administration Record (PVMAR.dll opened from PowerChart.exe). The system recognizes shortcut keys and Screen Reader functionality in the Search Properties dialog box opened from Medication Administration Record (PVMAR.dll opened from PowerChart.exe).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18" w:tgtFrame="_blank" w:history="1">
                    <w:r w:rsidR="0014455E">
                      <w:rPr>
                        <w:rStyle w:val="Hyperlink"/>
                      </w:rPr>
                      <w:t>1-10954825620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ordered rate is displayed for begin bags in the IV charting window even if there has been an order update or rate change event. Applications Affected: Medication Administration Record (PVMAR.dll opened from multiple applications) Millennium Mobile (MMobile.exe)</w:t>
                  </w:r>
                </w:p>
              </w:tc>
            </w:tr>
            <w:tr w:rsidR="0014455E" w:rsidTr="0014455E">
              <w:tc>
                <w:tcPr>
                  <w:tcW w:w="0" w:type="auto"/>
                  <w:noWrap/>
                  <w:hideMark/>
                </w:tcPr>
                <w:p w:rsidR="0014455E" w:rsidRDefault="00B93B92">
                  <w:pPr>
                    <w:rPr>
                      <w:sz w:val="24"/>
                      <w:szCs w:val="24"/>
                    </w:rPr>
                  </w:pPr>
                  <w:hyperlink r:id="rId119" w:tgtFrame="_blank" w:history="1">
                    <w:r w:rsidR="0014455E">
                      <w:rPr>
                        <w:rStyle w:val="Hyperlink"/>
                      </w:rPr>
                      <w:t>1-10975603068</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A message is now displayed in Medication Administration Record Summary (PVMARSummary.dll opened from multiple applications) when the graphic device interface (GDI) object count reaches the maximum supported limit. Application Affected: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120" w:tgtFrame="_blank" w:history="1">
                    <w:r w:rsidR="0014455E">
                      <w:rPr>
                        <w:rStyle w:val="Hyperlink"/>
                      </w:rPr>
                      <w:t>1-10976711113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chart a pending validation task in the student nurse or instructor workflow, an audit event with the same value in the EVENT_ID field is also logged in the MED_ADMIN_EVENT table.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21" w:tgtFrame="_blank" w:history="1">
                    <w:r w:rsidR="0014455E">
                      <w:rPr>
                        <w:rStyle w:val="Hyperlink"/>
                      </w:rPr>
                      <w:t>1-10989220144</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reschedule a protocol order and the time of the reschedule falls between the last administration time of a Day of Treatment (DOT) and the end of the DOT, the adjusted time is not applied.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22" w:tgtFrame="_blank" w:history="1">
                    <w:r w:rsidR="0014455E">
                      <w:rPr>
                        <w:rStyle w:val="Hyperlink"/>
                      </w:rPr>
                      <w:t>1-11011076518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Published date that is displayed in the Vaccine Information Sheet (VIS) reflects the previous day when viewed in a time zone west of Central Standard Time.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23" w:tgtFrame="_blank" w:history="1">
                    <w:r w:rsidR="0014455E">
                      <w:rPr>
                        <w:rStyle w:val="Hyperlink"/>
                      </w:rPr>
                      <w:t>1-11013106219</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the MAR Summary Properties dialog in Medication Administration Record Summary (PVMARSummary.dll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24" w:tgtFrame="_blank" w:history="1">
                    <w:r w:rsidR="0014455E">
                      <w:rPr>
                        <w:rStyle w:val="Hyperlink"/>
                      </w:rPr>
                      <w:t>1-11015702742</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order related details in the Medication and IV Charting windows are clarified.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25" w:tgtFrame="_blank" w:history="1">
                    <w:r w:rsidR="0014455E">
                      <w:rPr>
                        <w:rStyle w:val="Hyperlink"/>
                      </w:rPr>
                      <w:t>1-11075614249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Reschedule Date and Time control does not display the current time when using the shortcut key 'T'. Application Affected: Collection Details Dialog Box (SpecimenCollectionPatientView.dll opened from PowerChart.exe)</w:t>
                  </w:r>
                </w:p>
              </w:tc>
            </w:tr>
            <w:tr w:rsidR="0014455E" w:rsidTr="0014455E">
              <w:tc>
                <w:tcPr>
                  <w:tcW w:w="0" w:type="auto"/>
                  <w:noWrap/>
                  <w:hideMark/>
                </w:tcPr>
                <w:p w:rsidR="0014455E" w:rsidRDefault="00B93B92">
                  <w:pPr>
                    <w:rPr>
                      <w:sz w:val="24"/>
                      <w:szCs w:val="24"/>
                    </w:rPr>
                  </w:pPr>
                  <w:hyperlink r:id="rId126" w:tgtFrame="_blank" w:history="1">
                    <w:r w:rsidR="0014455E">
                      <w:rPr>
                        <w:rStyle w:val="Hyperlink"/>
                      </w:rPr>
                      <w:t>1-11093025159</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Medication Administration Record Summary (PVMARSummary.dll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27" w:tgtFrame="_blank" w:history="1">
                    <w:r w:rsidR="0014455E">
                      <w:rPr>
                        <w:rStyle w:val="Hyperlink"/>
                      </w:rPr>
                      <w:t>1-11118618684</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The system recognizes Shortcut Keys and Screen Reader functionality in the IV Charting window when opened from the Medication Administration Record (PVMAR.dll opened from multiple applications).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28" w:tgtFrame="_blank" w:history="1">
                    <w:r w:rsidR="0014455E">
                      <w:rPr>
                        <w:rStyle w:val="Hyperlink"/>
                      </w:rPr>
                      <w:t>1-11125428249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IView does not open unless the latest action sequence is Order, Modify, or Activate, and IView terminates when you Add Result.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29" w:tgtFrame="_blank" w:history="1">
                    <w:r w:rsidR="0014455E">
                      <w:rPr>
                        <w:rStyle w:val="Hyperlink"/>
                      </w:rPr>
                      <w:t>1-11132991688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text next to the Performed Date/Time field in the Ad Hoc Charting window is truncated.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30" w:tgtFrame="_blank" w:history="1">
                    <w:r w:rsidR="0014455E">
                      <w:rPr>
                        <w:rStyle w:val="Hyperlink"/>
                      </w:rPr>
                      <w:t>1-11257277146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Medication Override and Patient Override dialog boxes and reasons do not translate and display only in English.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31" w:tgtFrame="_blank" w:history="1">
                    <w:r w:rsidR="0014455E">
                      <w:rPr>
                        <w:rStyle w:val="Hyperlink"/>
                      </w:rPr>
                      <w:t>1-11301946953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There is an issue with printing the Interdisciplinary Summary. Application Affected: Interdisciplinary Summary (PVInterdisciplineSum.dll opened from multiple applications)</w:t>
                  </w:r>
                </w:p>
              </w:tc>
            </w:tr>
            <w:tr w:rsidR="0014455E" w:rsidTr="0014455E">
              <w:tc>
                <w:tcPr>
                  <w:tcW w:w="0" w:type="auto"/>
                  <w:noWrap/>
                  <w:hideMark/>
                </w:tcPr>
                <w:p w:rsidR="0014455E" w:rsidRDefault="00B93B92">
                  <w:pPr>
                    <w:rPr>
                      <w:sz w:val="24"/>
                      <w:szCs w:val="24"/>
                    </w:rPr>
                  </w:pPr>
                  <w:hyperlink r:id="rId132" w:tgtFrame="_blank" w:history="1">
                    <w:r w:rsidR="0014455E" w:rsidRPr="001B1EBA">
                      <w:rPr>
                        <w:rStyle w:val="Hyperlink"/>
                        <w:highlight w:val="yellow"/>
                      </w:rPr>
                      <w:t>1-11347222040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Discharge Medications task is not updated in </w:t>
                  </w:r>
                  <w:proofErr w:type="spellStart"/>
                  <w:r>
                    <w:t>CareCompass</w:t>
                  </w:r>
                  <w:proofErr w:type="spellEnd"/>
                  <w:r>
                    <w:t xml:space="preserve"> when you modify or end-state an order while the Discharge Medications dialog box is open. In addition, the Nursing task is not updated in </w:t>
                  </w:r>
                  <w:proofErr w:type="spellStart"/>
                  <w:r>
                    <w:t>CareCompass</w:t>
                  </w:r>
                  <w:proofErr w:type="spellEnd"/>
                  <w:r>
                    <w:t xml:space="preserve"> after completing documentation if the discharge medication orders were end-stated previously. Application Affected: </w:t>
                  </w:r>
                  <w:proofErr w:type="spellStart"/>
                  <w:r>
                    <w:t>CareCompass</w:t>
                  </w:r>
                  <w:proofErr w:type="spellEnd"/>
                </w:p>
              </w:tc>
            </w:tr>
            <w:tr w:rsidR="0014455E" w:rsidTr="0014455E">
              <w:tc>
                <w:tcPr>
                  <w:tcW w:w="0" w:type="auto"/>
                  <w:noWrap/>
                  <w:hideMark/>
                </w:tcPr>
                <w:p w:rsidR="0014455E" w:rsidRDefault="00B93B92">
                  <w:pPr>
                    <w:rPr>
                      <w:sz w:val="24"/>
                      <w:szCs w:val="24"/>
                    </w:rPr>
                  </w:pPr>
                  <w:hyperlink r:id="rId133" w:tgtFrame="_blank" w:history="1">
                    <w:r w:rsidR="0014455E">
                      <w:rPr>
                        <w:rStyle w:val="Hyperlink"/>
                      </w:rPr>
                      <w:t>1-11359892249</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the protocol order can be completed when the number of bags given meets the total number of bags ordered for all of the day's treatment orders.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34" w:tgtFrame="_blank" w:history="1">
                    <w:r w:rsidR="0014455E">
                      <w:rPr>
                        <w:rStyle w:val="Hyperlink"/>
                      </w:rPr>
                      <w:t>1-11414452593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early interval note being null causes the Medication Administration Record (MAR) to terminate for certain workflows.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35" w:tgtFrame="_blank" w:history="1">
                    <w:r w:rsidR="0014455E">
                      <w:rPr>
                        <w:rStyle w:val="Hyperlink"/>
                      </w:rPr>
                      <w:t>1-11464301937</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With this enhancement, no charting boxes are active when you access the Medication Charting window in Medication Administration Record (PVMAR.dll opened from multiple applications) or Medication Administration Wizard (PVDocMgmt1.dll opened from multiple applications).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36" w:tgtFrame="_blank" w:history="1">
                    <w:r w:rsidR="0014455E">
                      <w:rPr>
                        <w:rStyle w:val="Hyperlink"/>
                      </w:rPr>
                      <w:t>1-11469814381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a medication task falls into the past and the subsequent order action is a pharmacy verification only, then the Medication Administration Record (MAR) and the Medication Administration Wizard (MAW) treat this task as the updated, verified version. If the order was originally assigned to a product through Auto Product Assignment and then during the verification process the pharmacists change the product, then these updated medication tasks will fail to drop a charge on an administration event when manually documented from the MAR or MAW. Medications that are scanned are not impacted.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37" w:tgtFrame="_blank" w:history="1">
                    <w:r w:rsidR="0014455E">
                      <w:rPr>
                        <w:rStyle w:val="Hyperlink"/>
                      </w:rPr>
                      <w:t>1-11520684241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An Explorer menu discrepancy occurs while running the scan compliance report. Application Affected: Explorer Menu (ExplorerMenu.exe)</w:t>
                  </w:r>
                </w:p>
              </w:tc>
            </w:tr>
            <w:tr w:rsidR="0014455E" w:rsidTr="0014455E">
              <w:tc>
                <w:tcPr>
                  <w:tcW w:w="0" w:type="auto"/>
                  <w:noWrap/>
                  <w:hideMark/>
                </w:tcPr>
                <w:p w:rsidR="0014455E" w:rsidRDefault="00B93B92">
                  <w:pPr>
                    <w:rPr>
                      <w:sz w:val="24"/>
                      <w:szCs w:val="24"/>
                    </w:rPr>
                  </w:pPr>
                  <w:hyperlink r:id="rId138" w:tgtFrame="_blank" w:history="1">
                    <w:r w:rsidR="0014455E">
                      <w:rPr>
                        <w:rStyle w:val="Hyperlink"/>
                      </w:rPr>
                      <w:t>1-11536898327</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From the Location Search tooltip, the highlighted </w:t>
                  </w:r>
                  <w:proofErr w:type="spellStart"/>
                  <w:r>
                    <w:t>color</w:t>
                  </w:r>
                  <w:proofErr w:type="spellEnd"/>
                  <w:r>
                    <w:t xml:space="preserve"> in the tooltip is dark and the font is black; therefore the location name is difficult to read. </w:t>
                  </w:r>
                  <w:r>
                    <w:lastRenderedPageBreak/>
                    <w:t>Application Affected: Collection Runs Tab (SpecimenCollectionListView.dll opened from PowerChart.exe)</w:t>
                  </w:r>
                </w:p>
              </w:tc>
            </w:tr>
            <w:tr w:rsidR="0014455E" w:rsidTr="0014455E">
              <w:tc>
                <w:tcPr>
                  <w:tcW w:w="0" w:type="auto"/>
                  <w:noWrap/>
                  <w:hideMark/>
                </w:tcPr>
                <w:p w:rsidR="0014455E" w:rsidRDefault="00B93B92">
                  <w:pPr>
                    <w:rPr>
                      <w:sz w:val="24"/>
                      <w:szCs w:val="24"/>
                    </w:rPr>
                  </w:pPr>
                  <w:hyperlink r:id="rId139" w:tgtFrame="_blank" w:history="1">
                    <w:r w:rsidR="0014455E">
                      <w:rPr>
                        <w:rStyle w:val="Hyperlink"/>
                      </w:rPr>
                      <w:t>1-11589754234</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Filtered Task Dialog (FTD) box and the Incremental Scanning Dialog (ISD) serve to resolve scanning workflows in the Medication Administration Wizard when multiple tasks and multiple administrations could match a single scan.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40" w:tgtFrame="_blank" w:history="1">
                    <w:r w:rsidR="0014455E">
                      <w:rPr>
                        <w:rStyle w:val="Hyperlink"/>
                      </w:rPr>
                      <w:t>1-11607165817</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When </w:t>
                  </w:r>
                  <w:proofErr w:type="spellStart"/>
                  <w:r>
                    <w:t>CareAware</w:t>
                  </w:r>
                  <w:proofErr w:type="spellEnd"/>
                  <w:r>
                    <w:t xml:space="preserve"> Infusion Management is enabled, a connection is made to the </w:t>
                  </w:r>
                  <w:proofErr w:type="spellStart"/>
                  <w:r>
                    <w:t>CareAware</w:t>
                  </w:r>
                  <w:proofErr w:type="spellEnd"/>
                  <w:r>
                    <w:t xml:space="preserve"> </w:t>
                  </w:r>
                  <w:proofErr w:type="spellStart"/>
                  <w:r>
                    <w:t>iBus</w:t>
                  </w:r>
                  <w:proofErr w:type="spellEnd"/>
                  <w:r>
                    <w:t xml:space="preserve"> to retrieve device association information. The underlying Java connections are not being cleaned up when these processes are completed. Applications Affected: </w:t>
                  </w:r>
                  <w:proofErr w:type="spellStart"/>
                  <w:r>
                    <w:t>CareAware</w:t>
                  </w:r>
                  <w:proofErr w:type="spellEnd"/>
                  <w:r>
                    <w:t xml:space="preserve"> Infusion Management Intake and Output Second Generation (I&amp;O 2G) (PVInO2.dll opened from PowerChart.exe) Interactive View (PVWorkingView.dll opened from PowerChart.exe)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41" w:tgtFrame="_blank" w:history="1">
                    <w:r w:rsidR="0014455E">
                      <w:rPr>
                        <w:rStyle w:val="Hyperlink"/>
                      </w:rPr>
                      <w:t>1-11624134526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click the Event/task summary button in the Nurse Review window in the Orders tab, the program responds slowly and it takes a while to open the event/task summary window.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42" w:tgtFrame="_blank" w:history="1">
                    <w:r w:rsidR="0014455E">
                      <w:rPr>
                        <w:rStyle w:val="Hyperlink"/>
                      </w:rPr>
                      <w:t>1-11647695441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future tasks exist within the current time frame for more than 10 protocol orders or medication orders, Medication Administration Record fails to load. Applications Affected: Medication Administration Record (PVMAR.dll opened from multiple applications)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143" w:tgtFrame="_blank" w:history="1">
                    <w:r w:rsidR="0014455E" w:rsidRPr="001B1EBA">
                      <w:rPr>
                        <w:rStyle w:val="Hyperlink"/>
                        <w:highlight w:val="yellow"/>
                      </w:rPr>
                      <w:t>1-11835385051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Result Details window for a medication result opens slowly in Flowsheet (PVFlowsheet.dll). Application Affected: Flowsheet (PVFlowsheet.dll opened from multiple applications)</w:t>
                  </w:r>
                </w:p>
              </w:tc>
            </w:tr>
            <w:tr w:rsidR="0014455E" w:rsidTr="0014455E">
              <w:tc>
                <w:tcPr>
                  <w:tcW w:w="0" w:type="auto"/>
                  <w:noWrap/>
                  <w:hideMark/>
                </w:tcPr>
                <w:p w:rsidR="0014455E" w:rsidRDefault="00B93B92">
                  <w:pPr>
                    <w:rPr>
                      <w:sz w:val="24"/>
                      <w:szCs w:val="24"/>
                    </w:rPr>
                  </w:pPr>
                  <w:hyperlink r:id="rId144" w:tgtFrame="_blank" w:history="1">
                    <w:r w:rsidR="0014455E" w:rsidRPr="00B7734C">
                      <w:rPr>
                        <w:rStyle w:val="Hyperlink"/>
                        <w:highlight w:val="yellow"/>
                      </w:rPr>
                      <w:t>1-11849151181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Users are unable to select results grouped under Other Results in the Results to Endorse window. Application Affected: </w:t>
                  </w:r>
                  <w:proofErr w:type="spellStart"/>
                  <w:r>
                    <w:t>PowerChart</w:t>
                  </w:r>
                  <w:proofErr w:type="spellEnd"/>
                  <w:r>
                    <w:t xml:space="preserve"> (PowerChart.exe)</w:t>
                  </w:r>
                </w:p>
              </w:tc>
            </w:tr>
            <w:tr w:rsidR="0014455E" w:rsidTr="0014455E">
              <w:tc>
                <w:tcPr>
                  <w:tcW w:w="0" w:type="auto"/>
                  <w:noWrap/>
                  <w:hideMark/>
                </w:tcPr>
                <w:p w:rsidR="0014455E" w:rsidRDefault="00B93B92">
                  <w:pPr>
                    <w:rPr>
                      <w:sz w:val="24"/>
                      <w:szCs w:val="24"/>
                    </w:rPr>
                  </w:pPr>
                  <w:hyperlink r:id="rId145" w:tgtFrame="_blank" w:history="1">
                    <w:r w:rsidR="0014455E" w:rsidRPr="00B7734C">
                      <w:rPr>
                        <w:rStyle w:val="Hyperlink"/>
                        <w:highlight w:val="yellow"/>
                      </w:rPr>
                      <w:t>1-11962473025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When you try to filter results in the Results to Endorse window, results that should be filtered out still appear. Application Affected: </w:t>
                  </w:r>
                  <w:proofErr w:type="spellStart"/>
                  <w:r>
                    <w:t>PowerChart</w:t>
                  </w:r>
                  <w:proofErr w:type="spellEnd"/>
                  <w:r>
                    <w:t xml:space="preserve"> (PowerChart.exe)</w:t>
                  </w:r>
                </w:p>
              </w:tc>
            </w:tr>
            <w:tr w:rsidR="0014455E" w:rsidTr="0014455E">
              <w:tc>
                <w:tcPr>
                  <w:tcW w:w="0" w:type="auto"/>
                  <w:noWrap/>
                  <w:hideMark/>
                </w:tcPr>
                <w:p w:rsidR="0014455E" w:rsidRDefault="00B93B92">
                  <w:pPr>
                    <w:rPr>
                      <w:sz w:val="24"/>
                      <w:szCs w:val="24"/>
                    </w:rPr>
                  </w:pPr>
                  <w:hyperlink r:id="rId146" w:tgtFrame="_blank" w:history="1">
                    <w:r w:rsidR="0014455E">
                      <w:rPr>
                        <w:rStyle w:val="Hyperlink"/>
                      </w:rPr>
                      <w:t>1-11967060051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Sign button is enabled when you select a Rate Change Event in the IV Charting window despite having mandatory fields that are incomplete.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47" w:tgtFrame="_blank" w:history="1">
                    <w:r w:rsidR="0014455E">
                      <w:rPr>
                        <w:rStyle w:val="Hyperlink"/>
                      </w:rPr>
                      <w:t>1-11996497116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DTAs fail to load in the charting window, causing a painting issue. Applications Affected: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48" w:tgtFrame="_blank" w:history="1">
                    <w:r w:rsidR="0014455E">
                      <w:rPr>
                        <w:rStyle w:val="Hyperlink"/>
                      </w:rPr>
                      <w:t>1-12034550471</w:t>
                    </w:r>
                  </w:hyperlink>
                </w:p>
              </w:tc>
              <w:tc>
                <w:tcPr>
                  <w:tcW w:w="0" w:type="auto"/>
                  <w:hideMark/>
                </w:tcPr>
                <w:p w:rsidR="0014455E" w:rsidRDefault="0014455E">
                  <w:pPr>
                    <w:rPr>
                      <w:sz w:val="24"/>
                      <w:szCs w:val="24"/>
                    </w:rPr>
                  </w:pPr>
                  <w:r>
                    <w:t>Enhancement</w:t>
                  </w:r>
                </w:p>
              </w:tc>
              <w:tc>
                <w:tcPr>
                  <w:tcW w:w="0" w:type="auto"/>
                  <w:hideMark/>
                </w:tcPr>
                <w:p w:rsidR="0014455E" w:rsidRDefault="0014455E">
                  <w:pPr>
                    <w:rPr>
                      <w:sz w:val="24"/>
                      <w:szCs w:val="24"/>
                    </w:rPr>
                  </w:pPr>
                  <w:r>
                    <w:t xml:space="preserve">With this enhancement, the following waste management actions are available: *A Medication waste product or orderable displays a waste discern alert. *The Medication Waste and NDC DTA information displays within the medication charting details. *The medication waste billing report displays the medication waste events. *The waste event displays with the administration events in the Medication Administration Record (PVMAR.dll opened from multiple applications). *The Medication Waste and NDC DTA information displays within the MRP report. Applications Affected: </w:t>
                  </w:r>
                  <w:proofErr w:type="spellStart"/>
                  <w:r>
                    <w:t>CareAware</w:t>
                  </w:r>
                  <w:proofErr w:type="spellEnd"/>
                  <w:r>
                    <w:t xml:space="preserve"> Connect </w:t>
                  </w:r>
                  <w:proofErr w:type="spellStart"/>
                  <w:r>
                    <w:t>CareMobile</w:t>
                  </w:r>
                  <w:proofErr w:type="spellEnd"/>
                  <w:r>
                    <w:t xml:space="preserve"> (MMOrders.dll opened from MMobile.exe) Medication Administration Record (PVMAR.dll opened from multiple applications)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49" w:tgtFrame="_blank" w:history="1">
                    <w:r w:rsidR="0014455E">
                      <w:rPr>
                        <w:rStyle w:val="Hyperlink"/>
                      </w:rPr>
                      <w:t>1-12039893002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An error message is not displayed when you have an order with a non-ml volume and you scan a corresponding product with a strength and a volume when the </w:t>
                  </w:r>
                  <w:proofErr w:type="spellStart"/>
                  <w:r>
                    <w:t>med_allow_volume_only_match</w:t>
                  </w:r>
                  <w:proofErr w:type="spellEnd"/>
                  <w:r>
                    <w:t xml:space="preserve"> preference is set.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50" w:tgtFrame="_blank" w:history="1">
                    <w:r w:rsidR="0014455E">
                      <w:rPr>
                        <w:rStyle w:val="Hyperlink"/>
                      </w:rPr>
                      <w:t>1-12101140414</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You are unable to process Collection Accession Numbers on the last day of a leap year. Application Affected: Specimen Collections (MMSpecCol.dll opened from MMobile.exe)</w:t>
                  </w:r>
                </w:p>
              </w:tc>
            </w:tr>
            <w:tr w:rsidR="0014455E" w:rsidTr="0014455E">
              <w:tc>
                <w:tcPr>
                  <w:tcW w:w="0" w:type="auto"/>
                  <w:noWrap/>
                  <w:hideMark/>
                </w:tcPr>
                <w:p w:rsidR="0014455E" w:rsidRDefault="00B93B92">
                  <w:pPr>
                    <w:rPr>
                      <w:sz w:val="24"/>
                      <w:szCs w:val="24"/>
                    </w:rPr>
                  </w:pPr>
                  <w:hyperlink r:id="rId151" w:tgtFrame="_blank" w:history="1">
                    <w:r w:rsidR="0014455E">
                      <w:rPr>
                        <w:rStyle w:val="Hyperlink"/>
                      </w:rPr>
                      <w:t>1-12183923453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Barcode Format Builder Tool (DCPTools.exe) fails to open when there is a large number of organizations built. Application Affected: Barcode Format Builder Tool (BFBTool.dll opened from DCPTools.exe)</w:t>
                  </w:r>
                </w:p>
              </w:tc>
            </w:tr>
            <w:tr w:rsidR="0014455E" w:rsidTr="0014455E">
              <w:tc>
                <w:tcPr>
                  <w:tcW w:w="0" w:type="auto"/>
                  <w:noWrap/>
                  <w:hideMark/>
                </w:tcPr>
                <w:p w:rsidR="0014455E" w:rsidRDefault="00B93B92">
                  <w:pPr>
                    <w:rPr>
                      <w:sz w:val="24"/>
                      <w:szCs w:val="24"/>
                    </w:rPr>
                  </w:pPr>
                  <w:hyperlink r:id="rId152" w:tgtFrame="_blank" w:history="1">
                    <w:r w:rsidR="0014455E">
                      <w:rPr>
                        <w:rStyle w:val="Hyperlink"/>
                      </w:rPr>
                      <w:t>1-12230932116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crashes when you scan a 16 digit GS1 bar code in Medication Administration Wizard and attempt to open the Charting window.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53" w:tgtFrame="_blank" w:history="1">
                    <w:r w:rsidR="0014455E">
                      <w:rPr>
                        <w:rStyle w:val="Hyperlink"/>
                      </w:rPr>
                      <w:t>1-12234688490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MSVC Orders components fail to release DB connections. Application Affected: Collection Details Dialog Box (SpecimenCollectionPatientView.dll opened from PowerChart.exe)</w:t>
                  </w:r>
                </w:p>
              </w:tc>
            </w:tr>
            <w:tr w:rsidR="0014455E" w:rsidTr="0014455E">
              <w:tc>
                <w:tcPr>
                  <w:tcW w:w="0" w:type="auto"/>
                  <w:noWrap/>
                  <w:hideMark/>
                </w:tcPr>
                <w:p w:rsidR="0014455E" w:rsidRDefault="00B93B92">
                  <w:pPr>
                    <w:rPr>
                      <w:sz w:val="24"/>
                      <w:szCs w:val="24"/>
                    </w:rPr>
                  </w:pPr>
                  <w:hyperlink r:id="rId154" w:tgtFrame="_blank" w:history="1">
                    <w:r w:rsidR="0014455E">
                      <w:rPr>
                        <w:rStyle w:val="Hyperlink"/>
                      </w:rPr>
                      <w:t>1-12235719969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position your pointer over an order comment in MAR, the order comment is truncated.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55" w:tgtFrame="_blank" w:history="1">
                    <w:r w:rsidR="0014455E">
                      <w:rPr>
                        <w:rStyle w:val="Hyperlink"/>
                      </w:rPr>
                      <w:t>1-12326848749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an immunization is scanned, the NDC scanned should be stored out as the DRUG_IDENT when an immunization is charted from Medication Administration Wizard and Inventory Tracking is turned on.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56" w:tgtFrame="_blank" w:history="1">
                    <w:r w:rsidR="0014455E">
                      <w:rPr>
                        <w:rStyle w:val="Hyperlink"/>
                      </w:rPr>
                      <w:t>1-12356311905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Charting window fails to load immunization fields when there is an issue with code set filtering in the </w:t>
                  </w:r>
                  <w:proofErr w:type="spellStart"/>
                  <w:r>
                    <w:t>cpscodesetfilter</w:t>
                  </w:r>
                  <w:proofErr w:type="spellEnd"/>
                  <w:r>
                    <w:t xml:space="preserve"> tool.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57" w:tgtFrame="_blank" w:history="1">
                    <w:r w:rsidR="0014455E" w:rsidRPr="00B7734C">
                      <w:rPr>
                        <w:rStyle w:val="Hyperlink"/>
                        <w:highlight w:val="yellow"/>
                      </w:rPr>
                      <w:t>1-12382592483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There is a </w:t>
                  </w:r>
                  <w:proofErr w:type="spellStart"/>
                  <w:r>
                    <w:t>bsc_rpt_med_waste</w:t>
                  </w:r>
                  <w:proofErr w:type="spellEnd"/>
                  <w:r>
                    <w:t xml:space="preserve"> ccl error due to incompatibility with older versions of CCL. Application Affected: Explorer Menu (ExplorerMenu.exe)</w:t>
                  </w:r>
                </w:p>
              </w:tc>
            </w:tr>
            <w:tr w:rsidR="0014455E" w:rsidTr="0014455E">
              <w:tc>
                <w:tcPr>
                  <w:tcW w:w="0" w:type="auto"/>
                  <w:noWrap/>
                  <w:hideMark/>
                </w:tcPr>
                <w:p w:rsidR="0014455E" w:rsidRDefault="00B93B92">
                  <w:pPr>
                    <w:rPr>
                      <w:sz w:val="24"/>
                      <w:szCs w:val="24"/>
                    </w:rPr>
                  </w:pPr>
                  <w:hyperlink r:id="rId158" w:tgtFrame="_blank" w:history="1">
                    <w:r w:rsidR="0014455E">
                      <w:rPr>
                        <w:rStyle w:val="Hyperlink"/>
                      </w:rPr>
                      <w:t>1-12402045388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Focus is incorrectly displayed on the Performed date while documenting an ad hoc medication from Medication Administration Wizard (PVDocMgmt1.dll opened from multiple applications).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59" w:tgtFrame="_blank" w:history="1">
                    <w:r w:rsidR="0014455E" w:rsidRPr="00B7734C">
                      <w:rPr>
                        <w:rStyle w:val="Hyperlink"/>
                        <w:highlight w:val="yellow"/>
                      </w:rPr>
                      <w:t>1-12427412512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Point of Care Audit Overdose/</w:t>
                  </w:r>
                  <w:proofErr w:type="spellStart"/>
                  <w:r>
                    <w:t>Underdose</w:t>
                  </w:r>
                  <w:proofErr w:type="spellEnd"/>
                  <w:r>
                    <w:t xml:space="preserve"> report in CSV format displays an error when the collective nurse unit character count is more than 101 characters in length. Application Affected: Explorer Menu (ExplorerMenu.exe)</w:t>
                  </w:r>
                </w:p>
              </w:tc>
            </w:tr>
            <w:tr w:rsidR="0014455E" w:rsidTr="0014455E">
              <w:tc>
                <w:tcPr>
                  <w:tcW w:w="0" w:type="auto"/>
                  <w:noWrap/>
                  <w:hideMark/>
                </w:tcPr>
                <w:p w:rsidR="0014455E" w:rsidRPr="00B7734C" w:rsidRDefault="00B93B92">
                  <w:pPr>
                    <w:rPr>
                      <w:sz w:val="24"/>
                      <w:szCs w:val="24"/>
                      <w:highlight w:val="yellow"/>
                    </w:rPr>
                  </w:pPr>
                  <w:hyperlink r:id="rId160" w:tgtFrame="_blank" w:history="1">
                    <w:r w:rsidR="0014455E" w:rsidRPr="00B7734C">
                      <w:rPr>
                        <w:rStyle w:val="Hyperlink"/>
                        <w:highlight w:val="yellow"/>
                      </w:rPr>
                      <w:t>1-12427427409</w:t>
                    </w:r>
                  </w:hyperlink>
                </w:p>
              </w:tc>
              <w:tc>
                <w:tcPr>
                  <w:tcW w:w="0" w:type="auto"/>
                  <w:hideMark/>
                </w:tcPr>
                <w:p w:rsidR="0014455E" w:rsidRPr="00B7734C" w:rsidRDefault="0014455E">
                  <w:pPr>
                    <w:rPr>
                      <w:sz w:val="24"/>
                      <w:szCs w:val="24"/>
                      <w:highlight w:val="yellow"/>
                    </w:rPr>
                  </w:pPr>
                  <w:r w:rsidRPr="00681DAD">
                    <w:t>Correction</w:t>
                  </w:r>
                </w:p>
              </w:tc>
              <w:tc>
                <w:tcPr>
                  <w:tcW w:w="0" w:type="auto"/>
                  <w:hideMark/>
                </w:tcPr>
                <w:p w:rsidR="0014455E" w:rsidRDefault="0014455E">
                  <w:pPr>
                    <w:rPr>
                      <w:sz w:val="24"/>
                      <w:szCs w:val="24"/>
                    </w:rPr>
                  </w:pPr>
                  <w:r>
                    <w:t>The Point of Care Audit Patient Mismatch report in CSV format displays an error when the collective nurse unit character count is more than 101 characters in length. Application Affected: Explorer Menu (ExplorerMenu.exe)</w:t>
                  </w:r>
                </w:p>
              </w:tc>
            </w:tr>
            <w:tr w:rsidR="0014455E" w:rsidTr="0014455E">
              <w:tc>
                <w:tcPr>
                  <w:tcW w:w="0" w:type="auto"/>
                  <w:noWrap/>
                  <w:hideMark/>
                </w:tcPr>
                <w:p w:rsidR="0014455E" w:rsidRDefault="00B93B92">
                  <w:pPr>
                    <w:rPr>
                      <w:sz w:val="24"/>
                      <w:szCs w:val="24"/>
                    </w:rPr>
                  </w:pPr>
                  <w:hyperlink r:id="rId161" w:tgtFrame="_blank" w:history="1">
                    <w:r w:rsidR="0014455E" w:rsidRPr="00B7734C">
                      <w:rPr>
                        <w:rStyle w:val="Hyperlink"/>
                        <w:highlight w:val="yellow"/>
                      </w:rPr>
                      <w:t>1-12427414562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Point of Care Audit Early/Late Report in Explorer Menu (ExplorerMenu.exe) displays an error when the character count across the available nurse units is collectively more than 101 characters in length. Application Affected: Explorer Menu (ExplorerMenu.exe)</w:t>
                  </w:r>
                </w:p>
              </w:tc>
            </w:tr>
            <w:tr w:rsidR="0014455E" w:rsidTr="0014455E">
              <w:tc>
                <w:tcPr>
                  <w:tcW w:w="0" w:type="auto"/>
                  <w:noWrap/>
                  <w:hideMark/>
                </w:tcPr>
                <w:p w:rsidR="0014455E" w:rsidRDefault="00B93B92">
                  <w:pPr>
                    <w:rPr>
                      <w:sz w:val="24"/>
                      <w:szCs w:val="24"/>
                    </w:rPr>
                  </w:pPr>
                  <w:hyperlink r:id="rId162" w:tgtFrame="_blank" w:history="1">
                    <w:r w:rsidR="0014455E" w:rsidRPr="00B7734C">
                      <w:rPr>
                        <w:rStyle w:val="Hyperlink"/>
                        <w:highlight w:val="yellow"/>
                      </w:rPr>
                      <w:t>1-12463379513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Translation does not occur correctly when you print a report to CSV in </w:t>
                  </w:r>
                  <w:proofErr w:type="spellStart"/>
                  <w:r>
                    <w:t>ExplorerMenu</w:t>
                  </w:r>
                  <w:proofErr w:type="spellEnd"/>
                  <w:r>
                    <w:t>. Application Affected: Explorer Menu (ExplorerMenu.exe)</w:t>
                  </w:r>
                </w:p>
              </w:tc>
            </w:tr>
            <w:tr w:rsidR="0014455E" w:rsidTr="0014455E">
              <w:tc>
                <w:tcPr>
                  <w:tcW w:w="0" w:type="auto"/>
                  <w:noWrap/>
                  <w:hideMark/>
                </w:tcPr>
                <w:p w:rsidR="0014455E" w:rsidRDefault="00B93B92">
                  <w:pPr>
                    <w:rPr>
                      <w:sz w:val="24"/>
                      <w:szCs w:val="24"/>
                    </w:rPr>
                  </w:pPr>
                  <w:hyperlink r:id="rId163" w:tgtFrame="_blank" w:history="1">
                    <w:r w:rsidR="0014455E">
                      <w:rPr>
                        <w:rStyle w:val="Hyperlink"/>
                      </w:rPr>
                      <w:t>1-12531477628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 xml:space="preserve">The </w:t>
                  </w:r>
                  <w:proofErr w:type="spellStart"/>
                  <w:r>
                    <w:t>Nursing_Transaction_Info</w:t>
                  </w:r>
                  <w:proofErr w:type="spellEnd"/>
                  <w:r>
                    <w:t xml:space="preserve"> table is incorrectly displayed in lowercase, causing purge logs to not be sent to Lights On Network. Application Affected: DM Purge Job Manager (DMPurgeJobMgr.exe)</w:t>
                  </w:r>
                </w:p>
              </w:tc>
            </w:tr>
            <w:tr w:rsidR="0014455E" w:rsidTr="0014455E">
              <w:tc>
                <w:tcPr>
                  <w:tcW w:w="0" w:type="auto"/>
                  <w:noWrap/>
                  <w:hideMark/>
                </w:tcPr>
                <w:p w:rsidR="0014455E" w:rsidRDefault="00B93B92">
                  <w:pPr>
                    <w:rPr>
                      <w:sz w:val="24"/>
                      <w:szCs w:val="24"/>
                    </w:rPr>
                  </w:pPr>
                  <w:hyperlink r:id="rId164" w:tgtFrame="_blank" w:history="1">
                    <w:r w:rsidR="0014455E">
                      <w:rPr>
                        <w:rStyle w:val="Hyperlink"/>
                      </w:rPr>
                      <w:t>1-12572673545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the MAR_ALLOW_RATE_CHANGE_FILTER is set to OFF, the focus is not displayed correctly in MAR.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65" w:tgtFrame="_blank" w:history="1">
                    <w:r w:rsidR="0014455E">
                      <w:rPr>
                        <w:rStyle w:val="Hyperlink"/>
                      </w:rPr>
                      <w:t>1-12575804012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add a comment with only spaces in the Add Comment dialog box, it is incorrectly saved as a valid comment. Application Affected: Collection Details Dialog Box (SpecimenCollectionPatientView.dll opened from PowerChart.exe)</w:t>
                  </w:r>
                </w:p>
              </w:tc>
            </w:tr>
            <w:tr w:rsidR="0014455E" w:rsidTr="0014455E">
              <w:tc>
                <w:tcPr>
                  <w:tcW w:w="0" w:type="auto"/>
                  <w:noWrap/>
                  <w:hideMark/>
                </w:tcPr>
                <w:p w:rsidR="0014455E" w:rsidRDefault="00B93B92">
                  <w:pPr>
                    <w:rPr>
                      <w:sz w:val="24"/>
                      <w:szCs w:val="24"/>
                    </w:rPr>
                  </w:pPr>
                  <w:hyperlink r:id="rId166" w:tgtFrame="_blank" w:history="1">
                    <w:r w:rsidR="0014455E">
                      <w:rPr>
                        <w:rStyle w:val="Hyperlink"/>
                      </w:rPr>
                      <w:t>1-12584138021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Sign button is dithered in Ad Hoc Charting when there are witness exceptions set.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67" w:tgtFrame="_blank" w:history="1">
                    <w:r w:rsidR="0014455E">
                      <w:rPr>
                        <w:rStyle w:val="Hyperlink"/>
                      </w:rPr>
                      <w:t>1-12593105089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MAR Summary Defaults window incorrectly retains unsaved values. Application Affected: Medication Administration Record Summary (PVMARSummary.dll opened from multiple applications)</w:t>
                  </w:r>
                </w:p>
              </w:tc>
            </w:tr>
            <w:tr w:rsidR="0014455E" w:rsidTr="0014455E">
              <w:tc>
                <w:tcPr>
                  <w:tcW w:w="0" w:type="auto"/>
                  <w:noWrap/>
                  <w:hideMark/>
                </w:tcPr>
                <w:p w:rsidR="0014455E" w:rsidRDefault="00B93B92">
                  <w:pPr>
                    <w:rPr>
                      <w:sz w:val="24"/>
                      <w:szCs w:val="24"/>
                    </w:rPr>
                  </w:pPr>
                  <w:hyperlink r:id="rId168" w:tgtFrame="_blank" w:history="1">
                    <w:r w:rsidR="0014455E">
                      <w:rPr>
                        <w:rStyle w:val="Hyperlink"/>
                      </w:rPr>
                      <w:t>1-12595655496</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USR</w:t>
                  </w:r>
                  <w:proofErr w:type="gramStart"/>
                  <w:r>
                    <w:t>:DISCHARGE</w:t>
                  </w:r>
                  <w:proofErr w:type="gramEnd"/>
                  <w:r>
                    <w:t>-MEDS-LOAD Timer is having the Average Transaction Response Time (ATRT) of greater than 2 seconds. Application Affected: 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169" w:tgtFrame="_blank" w:history="1">
                    <w:r w:rsidR="0014455E">
                      <w:rPr>
                        <w:rStyle w:val="Hyperlink"/>
                      </w:rPr>
                      <w:t>1-12620924535</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tooltip is displayed differently for the order comments in the Order History dialog box based on the position of the window.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70" w:tgtFrame="_blank" w:history="1">
                    <w:r w:rsidR="0014455E">
                      <w:rPr>
                        <w:rStyle w:val="Hyperlink"/>
                      </w:rPr>
                      <w:t>1-12627448219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Selecting a right-click menu option (Not Collected, Add Comment, Modify Date/Time, Collection Method and Partial Collect) for a container causes painting issues in the Collection Details Dialog Box. Application Affected: Collection Details Dialog Box (SpecimenCollectionPatientView.dll opened from PowerChart.exe)</w:t>
                  </w:r>
                </w:p>
              </w:tc>
            </w:tr>
            <w:tr w:rsidR="0014455E" w:rsidTr="0014455E">
              <w:tc>
                <w:tcPr>
                  <w:tcW w:w="0" w:type="auto"/>
                  <w:noWrap/>
                  <w:hideMark/>
                </w:tcPr>
                <w:p w:rsidR="0014455E" w:rsidRDefault="00B93B92">
                  <w:pPr>
                    <w:rPr>
                      <w:sz w:val="24"/>
                      <w:szCs w:val="24"/>
                    </w:rPr>
                  </w:pPr>
                  <w:hyperlink r:id="rId171" w:tgtFrame="_blank" w:history="1">
                    <w:r w:rsidR="0014455E">
                      <w:rPr>
                        <w:rStyle w:val="Hyperlink"/>
                      </w:rPr>
                      <w:t>1-12648274749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Reschedule Admin Times option is dithered in the MAR when there are future tasks that have not started.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72" w:tgtFrame="_blank" w:history="1">
                    <w:r w:rsidR="0014455E">
                      <w:rPr>
                        <w:rStyle w:val="Hyperlink"/>
                      </w:rPr>
                      <w:t>1-12741797729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Discharge Medications Window has painting and focus issues when a vertical scrollbar is displayed in the window. Application Affected: 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173" w:tgtFrame="_blank" w:history="1">
                    <w:r w:rsidR="0014455E">
                      <w:rPr>
                        <w:rStyle w:val="Hyperlink"/>
                      </w:rPr>
                      <w:t>1-12748134622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modify a task in the past, it is incorrectly updated with the latest action sequence for Protocol orders.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74" w:tgtFrame="_blank" w:history="1">
                    <w:r w:rsidR="0014455E">
                      <w:rPr>
                        <w:rStyle w:val="Hyperlink"/>
                      </w:rPr>
                      <w:t>1-12767262043</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administer medications in the Override Reason window from the Filtered Tasks window, the screen freezes when you select "No."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75" w:tgtFrame="_blank" w:history="1">
                    <w:r w:rsidR="0014455E">
                      <w:rPr>
                        <w:rStyle w:val="Hyperlink"/>
                      </w:rPr>
                      <w:t>1-12948845498</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terminates and does not display the Discharge Medications dialog box (DischargeMedsSupply.dll opened from multiple applications) correctly after you modify a Discharge Medication order and pharmacy review is not completed. Application Affected: Discharge Medications Dialog Box (DischargeMedsSupply.dll opened from multiple applications)</w:t>
                  </w:r>
                </w:p>
              </w:tc>
            </w:tr>
            <w:tr w:rsidR="0014455E" w:rsidTr="0014455E">
              <w:tc>
                <w:tcPr>
                  <w:tcW w:w="0" w:type="auto"/>
                  <w:noWrap/>
                  <w:hideMark/>
                </w:tcPr>
                <w:p w:rsidR="0014455E" w:rsidRDefault="00B93B92">
                  <w:pPr>
                    <w:rPr>
                      <w:sz w:val="24"/>
                      <w:szCs w:val="24"/>
                    </w:rPr>
                  </w:pPr>
                  <w:hyperlink r:id="rId176" w:tgtFrame="_blank" w:history="1">
                    <w:r w:rsidR="0014455E">
                      <w:rPr>
                        <w:rStyle w:val="Hyperlink"/>
                      </w:rPr>
                      <w:t>1-12991681930</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When you click Reschedule Admin Times for Protocol orders, the Day of Treatment is not populated and the window cannot be launched.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77" w:tgtFrame="_blank" w:history="1">
                    <w:r w:rsidR="0014455E">
                      <w:rPr>
                        <w:rStyle w:val="Hyperlink"/>
                      </w:rPr>
                      <w:t>1-10181772869</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generate an ordered weight in the IV Charting window correctly the first time you access the system.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78" w:tgtFrame="_blank" w:history="1">
                    <w:r w:rsidR="0014455E">
                      <w:rPr>
                        <w:rStyle w:val="Hyperlink"/>
                      </w:rPr>
                      <w:t>1-10259879991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Device Association Error warning dialog box now closes successfully. Application Affected: Medication Administration Wizard (PVDocMgmt1.dll opened from multiple applications)</w:t>
                  </w:r>
                </w:p>
              </w:tc>
            </w:tr>
            <w:tr w:rsidR="0014455E" w:rsidTr="0014455E">
              <w:tc>
                <w:tcPr>
                  <w:tcW w:w="0" w:type="auto"/>
                  <w:noWrap/>
                  <w:hideMark/>
                </w:tcPr>
                <w:p w:rsidR="0014455E" w:rsidRDefault="00B93B92">
                  <w:pPr>
                    <w:rPr>
                      <w:sz w:val="24"/>
                      <w:szCs w:val="24"/>
                    </w:rPr>
                  </w:pPr>
                  <w:hyperlink r:id="rId179" w:tgtFrame="_blank" w:history="1">
                    <w:r w:rsidR="0014455E">
                      <w:rPr>
                        <w:rStyle w:val="Hyperlink"/>
                      </w:rPr>
                      <w:t>1-10262297221</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System performance is not consistent when you access and refresh Medication Administration. Application Affected: Medication Administration Record (PVMAR.dll opened from multiple applications)</w:t>
                  </w:r>
                </w:p>
              </w:tc>
            </w:tr>
            <w:tr w:rsidR="0014455E" w:rsidTr="0014455E">
              <w:tc>
                <w:tcPr>
                  <w:tcW w:w="0" w:type="auto"/>
                  <w:noWrap/>
                  <w:hideMark/>
                </w:tcPr>
                <w:p w:rsidR="0014455E" w:rsidRDefault="00B93B92">
                  <w:pPr>
                    <w:rPr>
                      <w:sz w:val="24"/>
                      <w:szCs w:val="24"/>
                    </w:rPr>
                  </w:pPr>
                  <w:hyperlink r:id="rId180" w:tgtFrame="_blank" w:history="1">
                    <w:r w:rsidR="0014455E">
                      <w:rPr>
                        <w:rStyle w:val="Hyperlink"/>
                      </w:rPr>
                      <w:t>1-10294703202</w:t>
                    </w:r>
                  </w:hyperlink>
                </w:p>
              </w:tc>
              <w:tc>
                <w:tcPr>
                  <w:tcW w:w="0" w:type="auto"/>
                  <w:hideMark/>
                </w:tcPr>
                <w:p w:rsidR="0014455E" w:rsidRDefault="0014455E">
                  <w:pPr>
                    <w:rPr>
                      <w:sz w:val="24"/>
                      <w:szCs w:val="24"/>
                    </w:rPr>
                  </w:pPr>
                  <w:r>
                    <w:t>Correction</w:t>
                  </w:r>
                </w:p>
              </w:tc>
              <w:tc>
                <w:tcPr>
                  <w:tcW w:w="0" w:type="auto"/>
                  <w:hideMark/>
                </w:tcPr>
                <w:p w:rsidR="0014455E" w:rsidRDefault="0014455E">
                  <w:pPr>
                    <w:rPr>
                      <w:sz w:val="24"/>
                      <w:szCs w:val="24"/>
                    </w:rPr>
                  </w:pPr>
                  <w:r>
                    <w:t>The system does not recognize the following preferences at the default, facility, nurse unit, and position levels in Preference Manager (PreferenceManager.exe): ADV_AUTH_IV_EVENTS MAR_LOCK_MED_FIELDS MAW_ADHOC_DEFAULT_COM_TYPE_CD MAW_ADHOC_DEFAULT_ORDER_PROVIDER VFC_FIELD_HIDE_AGE_19 Application Affected: Medication Administration Record (PVMAR.dll opened from multiple applications)</w:t>
                  </w:r>
                </w:p>
              </w:tc>
            </w:tr>
          </w:tbl>
          <w:p w:rsidR="0014455E" w:rsidRDefault="0014455E">
            <w:pPr>
              <w:rPr>
                <w:sz w:val="24"/>
                <w:szCs w:val="24"/>
              </w:rPr>
            </w:pPr>
          </w:p>
        </w:tc>
      </w:tr>
    </w:tbl>
    <w:p w:rsidR="00950355" w:rsidRDefault="00950355"/>
    <w:sectPr w:rsidR="00950355" w:rsidSect="00A2347B">
      <w:footerReference w:type="default" r:id="rId181"/>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B92" w:rsidRDefault="00B93B92">
      <w:r>
        <w:separator/>
      </w:r>
    </w:p>
  </w:endnote>
  <w:endnote w:type="continuationSeparator" w:id="0">
    <w:p w:rsidR="00B93B92" w:rsidRDefault="00B9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850979"/>
      <w:docPartObj>
        <w:docPartGallery w:val="Page Numbers (Bottom of Page)"/>
        <w:docPartUnique/>
      </w:docPartObj>
    </w:sdtPr>
    <w:sdtEndPr>
      <w:rPr>
        <w:color w:val="808080" w:themeColor="background1" w:themeShade="80"/>
        <w:spacing w:val="60"/>
      </w:rPr>
    </w:sdtEndPr>
    <w:sdtContent>
      <w:p w:rsidR="00B93B92" w:rsidRDefault="00B93B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30F3">
          <w:rPr>
            <w:noProof/>
          </w:rPr>
          <w:t>2</w:t>
        </w:r>
        <w:r>
          <w:rPr>
            <w:noProof/>
          </w:rPr>
          <w:fldChar w:fldCharType="end"/>
        </w:r>
        <w:r>
          <w:t xml:space="preserve"> | </w:t>
        </w:r>
        <w:r>
          <w:rPr>
            <w:color w:val="808080" w:themeColor="background1" w:themeShade="80"/>
            <w:spacing w:val="60"/>
          </w:rPr>
          <w:t>Page</w:t>
        </w:r>
      </w:p>
    </w:sdtContent>
  </w:sdt>
  <w:p w:rsidR="00B93B92" w:rsidRDefault="00B93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B92" w:rsidRDefault="00B93B92">
      <w:r>
        <w:separator/>
      </w:r>
    </w:p>
  </w:footnote>
  <w:footnote w:type="continuationSeparator" w:id="0">
    <w:p w:rsidR="00B93B92" w:rsidRDefault="00B93B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13275"/>
    <w:multiLevelType w:val="hybridMultilevel"/>
    <w:tmpl w:val="305EDC9E"/>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 w15:restartNumberingAfterBreak="0">
    <w:nsid w:val="270D68F3"/>
    <w:multiLevelType w:val="hybridMultilevel"/>
    <w:tmpl w:val="A852F758"/>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2" w15:restartNumberingAfterBreak="0">
    <w:nsid w:val="2F092206"/>
    <w:multiLevelType w:val="hybridMultilevel"/>
    <w:tmpl w:val="4EA8EBCC"/>
    <w:lvl w:ilvl="0" w:tplc="3104CC8A">
      <w:start w:val="1"/>
      <w:numFmt w:val="bullet"/>
      <w:lvlText w:val="-"/>
      <w:lvlJc w:val="left"/>
      <w:pPr>
        <w:ind w:left="720" w:hanging="360"/>
      </w:pPr>
      <w:rPr>
        <w:rFonts w:ascii="Calibri" w:eastAsia="Times New Roman" w:hAnsi="Calibri"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9B2BC5"/>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2A"/>
    <w:rsid w:val="000518E8"/>
    <w:rsid w:val="000602C4"/>
    <w:rsid w:val="000656F3"/>
    <w:rsid w:val="00067271"/>
    <w:rsid w:val="0007603D"/>
    <w:rsid w:val="000A6F01"/>
    <w:rsid w:val="000B7974"/>
    <w:rsid w:val="0014455E"/>
    <w:rsid w:val="0014577B"/>
    <w:rsid w:val="001805C4"/>
    <w:rsid w:val="001917BB"/>
    <w:rsid w:val="001B1EBA"/>
    <w:rsid w:val="0020022A"/>
    <w:rsid w:val="00207F17"/>
    <w:rsid w:val="00240257"/>
    <w:rsid w:val="0026094C"/>
    <w:rsid w:val="002753A7"/>
    <w:rsid w:val="002B2434"/>
    <w:rsid w:val="003019B4"/>
    <w:rsid w:val="00337FCC"/>
    <w:rsid w:val="003640CD"/>
    <w:rsid w:val="003B0137"/>
    <w:rsid w:val="003B19F1"/>
    <w:rsid w:val="003E711A"/>
    <w:rsid w:val="004030F3"/>
    <w:rsid w:val="004607E0"/>
    <w:rsid w:val="004D514B"/>
    <w:rsid w:val="004E73E9"/>
    <w:rsid w:val="00542760"/>
    <w:rsid w:val="005A71E9"/>
    <w:rsid w:val="005E5D97"/>
    <w:rsid w:val="005F1AE6"/>
    <w:rsid w:val="00630581"/>
    <w:rsid w:val="006613A6"/>
    <w:rsid w:val="00681DAD"/>
    <w:rsid w:val="006D2045"/>
    <w:rsid w:val="006E189C"/>
    <w:rsid w:val="0071236D"/>
    <w:rsid w:val="007E344F"/>
    <w:rsid w:val="00855CA1"/>
    <w:rsid w:val="00887843"/>
    <w:rsid w:val="0089004A"/>
    <w:rsid w:val="008A4367"/>
    <w:rsid w:val="008A4F09"/>
    <w:rsid w:val="00911C0D"/>
    <w:rsid w:val="00913A8C"/>
    <w:rsid w:val="009313BE"/>
    <w:rsid w:val="00933C35"/>
    <w:rsid w:val="00950355"/>
    <w:rsid w:val="00955D33"/>
    <w:rsid w:val="009D3F15"/>
    <w:rsid w:val="009E1FE0"/>
    <w:rsid w:val="00A2347B"/>
    <w:rsid w:val="00A5179E"/>
    <w:rsid w:val="00A604FB"/>
    <w:rsid w:val="00A97908"/>
    <w:rsid w:val="00AB1298"/>
    <w:rsid w:val="00AB3D15"/>
    <w:rsid w:val="00B6726F"/>
    <w:rsid w:val="00B7734C"/>
    <w:rsid w:val="00B93B92"/>
    <w:rsid w:val="00BD639F"/>
    <w:rsid w:val="00BF26D7"/>
    <w:rsid w:val="00CA2FD8"/>
    <w:rsid w:val="00CB0BEA"/>
    <w:rsid w:val="00D0537F"/>
    <w:rsid w:val="00D07405"/>
    <w:rsid w:val="00D20DDC"/>
    <w:rsid w:val="00D258D1"/>
    <w:rsid w:val="00D4312D"/>
    <w:rsid w:val="00E0298C"/>
    <w:rsid w:val="00E1404D"/>
    <w:rsid w:val="00E4563A"/>
    <w:rsid w:val="00E769A0"/>
    <w:rsid w:val="00E87025"/>
    <w:rsid w:val="00F61698"/>
    <w:rsid w:val="00F63D4F"/>
    <w:rsid w:val="00F74036"/>
    <w:rsid w:val="00F84AB1"/>
    <w:rsid w:val="00FF62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CE7C51-00B4-4893-9D11-F2EC5798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22A"/>
    <w:rPr>
      <w:szCs w:val="22"/>
      <w:lang w:eastAsia="en-US"/>
    </w:rPr>
  </w:style>
  <w:style w:type="paragraph" w:styleId="Heading1">
    <w:name w:val="heading 1"/>
    <w:basedOn w:val="Normal"/>
    <w:next w:val="Normal"/>
    <w:link w:val="Heading1Char"/>
    <w:autoRedefine/>
    <w:qFormat/>
    <w:rsid w:val="005A71E9"/>
    <w:pPr>
      <w:keepNext/>
      <w:tabs>
        <w:tab w:val="left" w:pos="6521"/>
      </w:tabs>
      <w:spacing w:before="120" w:after="120"/>
      <w:outlineLvl w:val="0"/>
    </w:pPr>
    <w:rPr>
      <w:rFonts w:asciiTheme="minorHAnsi" w:hAnsiTheme="minorHAnsi"/>
      <w:b/>
      <w:smallCaps/>
      <w:color w:val="0070C0"/>
      <w:sz w:val="28"/>
    </w:rPr>
  </w:style>
  <w:style w:type="paragraph" w:styleId="Heading2">
    <w:name w:val="heading 2"/>
    <w:basedOn w:val="Normal"/>
    <w:next w:val="Normal"/>
    <w:link w:val="Heading2Char"/>
    <w:autoRedefine/>
    <w:uiPriority w:val="9"/>
    <w:qFormat/>
    <w:rsid w:val="00F61698"/>
    <w:pPr>
      <w:keepNext/>
      <w:tabs>
        <w:tab w:val="left" w:pos="6521"/>
      </w:tabs>
      <w:outlineLvl w:val="1"/>
    </w:pPr>
    <w:rPr>
      <w:rFonts w:asciiTheme="minorHAnsi" w:hAnsiTheme="minorHAnsi"/>
      <w:b/>
      <w:bCs/>
      <w:i/>
      <w:color w:val="00B0F0"/>
      <w:sz w:val="24"/>
    </w:rPr>
  </w:style>
  <w:style w:type="paragraph" w:styleId="Heading3">
    <w:name w:val="heading 3"/>
    <w:basedOn w:val="Normal"/>
    <w:next w:val="Normal"/>
    <w:qFormat/>
    <w:pPr>
      <w:keepNext/>
      <w:tabs>
        <w:tab w:val="left" w:pos="1843"/>
        <w:tab w:val="left" w:pos="4678"/>
        <w:tab w:val="left" w:pos="6946"/>
      </w:tabs>
      <w:outlineLvl w:val="2"/>
    </w:pPr>
    <w:rPr>
      <w:rFonts w:ascii="Times New Roman" w:hAnsi="Times New Roman"/>
      <w:sz w:val="24"/>
    </w:rPr>
  </w:style>
  <w:style w:type="paragraph" w:styleId="Heading4">
    <w:name w:val="heading 4"/>
    <w:basedOn w:val="Normal"/>
    <w:next w:val="Normal"/>
    <w:qFormat/>
    <w:pPr>
      <w:keepNext/>
      <w:tabs>
        <w:tab w:val="left" w:pos="1843"/>
        <w:tab w:val="left" w:pos="4678"/>
        <w:tab w:val="left" w:pos="6946"/>
      </w:tabs>
      <w:outlineLvl w:val="3"/>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customStyle="1" w:styleId="Heading1Char">
    <w:name w:val="Heading 1 Char"/>
    <w:link w:val="Heading1"/>
    <w:rsid w:val="005A71E9"/>
    <w:rPr>
      <w:rFonts w:asciiTheme="minorHAnsi" w:hAnsiTheme="minorHAnsi"/>
      <w:b/>
      <w:smallCaps/>
      <w:color w:val="0070C0"/>
      <w:sz w:val="28"/>
    </w:rPr>
  </w:style>
  <w:style w:type="character" w:customStyle="1" w:styleId="Heading2Char">
    <w:name w:val="Heading 2 Char"/>
    <w:basedOn w:val="DefaultParagraphFont"/>
    <w:link w:val="Heading2"/>
    <w:uiPriority w:val="9"/>
    <w:rsid w:val="00F61698"/>
    <w:rPr>
      <w:rFonts w:asciiTheme="minorHAnsi" w:hAnsiTheme="minorHAnsi"/>
      <w:b/>
      <w:bCs/>
      <w:i/>
      <w:color w:val="00B0F0"/>
      <w:sz w:val="24"/>
      <w:szCs w:val="22"/>
      <w:lang w:eastAsia="en-US"/>
    </w:rPr>
  </w:style>
  <w:style w:type="character" w:styleId="Hyperlink">
    <w:name w:val="Hyperlink"/>
    <w:basedOn w:val="DefaultParagraphFont"/>
    <w:uiPriority w:val="99"/>
    <w:unhideWhenUsed/>
    <w:rsid w:val="0020022A"/>
    <w:rPr>
      <w:rFonts w:ascii="Times New Roman" w:hAnsi="Times New Roman" w:cs="Times New Roman" w:hint="default"/>
      <w:color w:val="0000FF"/>
      <w:u w:val="single"/>
    </w:rPr>
  </w:style>
  <w:style w:type="paragraph" w:styleId="ListParagraph">
    <w:name w:val="List Paragraph"/>
    <w:basedOn w:val="Normal"/>
    <w:uiPriority w:val="34"/>
    <w:qFormat/>
    <w:rsid w:val="0020022A"/>
    <w:pPr>
      <w:ind w:left="720"/>
    </w:pPr>
  </w:style>
  <w:style w:type="table" w:styleId="LightShading-Accent4">
    <w:name w:val="Light Shading Accent 4"/>
    <w:basedOn w:val="TableNormal"/>
    <w:uiPriority w:val="60"/>
    <w:rsid w:val="000B797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26094C"/>
    <w:rPr>
      <w:color w:val="800080" w:themeColor="followedHyperlink"/>
      <w:u w:val="single"/>
    </w:rPr>
  </w:style>
  <w:style w:type="table" w:styleId="TableGrid">
    <w:name w:val="Table Grid"/>
    <w:basedOn w:val="TableNormal"/>
    <w:uiPriority w:val="59"/>
    <w:rsid w:val="00630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0355"/>
    <w:pPr>
      <w:spacing w:before="100" w:beforeAutospacing="1" w:after="100" w:afterAutospacing="1"/>
    </w:pPr>
    <w:rPr>
      <w:rFonts w:ascii="Times New Roman" w:hAnsi="Times New Roman"/>
      <w:sz w:val="24"/>
      <w:szCs w:val="24"/>
      <w:lang w:eastAsia="en-AU"/>
    </w:rPr>
  </w:style>
  <w:style w:type="paragraph" w:styleId="BalloonText">
    <w:name w:val="Balloon Text"/>
    <w:basedOn w:val="Normal"/>
    <w:link w:val="BalloonTextChar"/>
    <w:uiPriority w:val="99"/>
    <w:semiHidden/>
    <w:unhideWhenUsed/>
    <w:rsid w:val="00950355"/>
    <w:rPr>
      <w:rFonts w:ascii="Tahoma" w:hAnsi="Tahoma" w:cs="Tahoma"/>
      <w:sz w:val="16"/>
      <w:szCs w:val="16"/>
    </w:rPr>
  </w:style>
  <w:style w:type="character" w:customStyle="1" w:styleId="BalloonTextChar">
    <w:name w:val="Balloon Text Char"/>
    <w:basedOn w:val="DefaultParagraphFont"/>
    <w:link w:val="BalloonText"/>
    <w:uiPriority w:val="99"/>
    <w:semiHidden/>
    <w:rsid w:val="00950355"/>
    <w:rPr>
      <w:rFonts w:ascii="Tahoma" w:hAnsi="Tahoma" w:cs="Tahoma"/>
      <w:sz w:val="16"/>
      <w:szCs w:val="16"/>
      <w:lang w:eastAsia="en-US"/>
    </w:rPr>
  </w:style>
  <w:style w:type="paragraph" w:styleId="Header">
    <w:name w:val="header"/>
    <w:basedOn w:val="Normal"/>
    <w:link w:val="HeaderChar"/>
    <w:uiPriority w:val="99"/>
    <w:unhideWhenUsed/>
    <w:rsid w:val="00A5179E"/>
    <w:pPr>
      <w:tabs>
        <w:tab w:val="center" w:pos="4513"/>
        <w:tab w:val="right" w:pos="9026"/>
      </w:tabs>
    </w:pPr>
  </w:style>
  <w:style w:type="character" w:customStyle="1" w:styleId="HeaderChar">
    <w:name w:val="Header Char"/>
    <w:basedOn w:val="DefaultParagraphFont"/>
    <w:link w:val="Header"/>
    <w:uiPriority w:val="99"/>
    <w:rsid w:val="00A5179E"/>
    <w:rPr>
      <w:szCs w:val="22"/>
      <w:lang w:eastAsia="en-US"/>
    </w:rPr>
  </w:style>
  <w:style w:type="character" w:customStyle="1" w:styleId="FooterChar">
    <w:name w:val="Footer Char"/>
    <w:basedOn w:val="DefaultParagraphFont"/>
    <w:link w:val="Footer"/>
    <w:uiPriority w:val="99"/>
    <w:rsid w:val="00A5179E"/>
    <w:rPr>
      <w:szCs w:val="22"/>
      <w:lang w:eastAsia="en-US"/>
    </w:rPr>
  </w:style>
  <w:style w:type="character" w:styleId="Strong">
    <w:name w:val="Strong"/>
    <w:basedOn w:val="DefaultParagraphFont"/>
    <w:uiPriority w:val="22"/>
    <w:qFormat/>
    <w:rsid w:val="00144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98427">
      <w:bodyDiv w:val="1"/>
      <w:marLeft w:val="0"/>
      <w:marRight w:val="0"/>
      <w:marTop w:val="0"/>
      <w:marBottom w:val="0"/>
      <w:divBdr>
        <w:top w:val="none" w:sz="0" w:space="0" w:color="auto"/>
        <w:left w:val="none" w:sz="0" w:space="0" w:color="auto"/>
        <w:bottom w:val="none" w:sz="0" w:space="0" w:color="auto"/>
        <w:right w:val="none" w:sz="0" w:space="0" w:color="auto"/>
      </w:divBdr>
    </w:div>
    <w:div w:id="409544251">
      <w:bodyDiv w:val="1"/>
      <w:marLeft w:val="0"/>
      <w:marRight w:val="0"/>
      <w:marTop w:val="0"/>
      <w:marBottom w:val="0"/>
      <w:divBdr>
        <w:top w:val="none" w:sz="0" w:space="0" w:color="auto"/>
        <w:left w:val="none" w:sz="0" w:space="0" w:color="auto"/>
        <w:bottom w:val="none" w:sz="0" w:space="0" w:color="auto"/>
        <w:right w:val="none" w:sz="0" w:space="0" w:color="auto"/>
      </w:divBdr>
    </w:div>
    <w:div w:id="440881718">
      <w:bodyDiv w:val="1"/>
      <w:marLeft w:val="0"/>
      <w:marRight w:val="0"/>
      <w:marTop w:val="0"/>
      <w:marBottom w:val="0"/>
      <w:divBdr>
        <w:top w:val="none" w:sz="0" w:space="0" w:color="auto"/>
        <w:left w:val="none" w:sz="0" w:space="0" w:color="auto"/>
        <w:bottom w:val="none" w:sz="0" w:space="0" w:color="auto"/>
        <w:right w:val="none" w:sz="0" w:space="0" w:color="auto"/>
      </w:divBdr>
      <w:divsChild>
        <w:div w:id="635380885">
          <w:marLeft w:val="0"/>
          <w:marRight w:val="0"/>
          <w:marTop w:val="0"/>
          <w:marBottom w:val="0"/>
          <w:divBdr>
            <w:top w:val="none" w:sz="0" w:space="0" w:color="auto"/>
            <w:left w:val="none" w:sz="0" w:space="0" w:color="auto"/>
            <w:bottom w:val="none" w:sz="0" w:space="0" w:color="auto"/>
            <w:right w:val="none" w:sz="0" w:space="0" w:color="auto"/>
          </w:divBdr>
        </w:div>
        <w:div w:id="1675454635">
          <w:marLeft w:val="0"/>
          <w:marRight w:val="0"/>
          <w:marTop w:val="0"/>
          <w:marBottom w:val="0"/>
          <w:divBdr>
            <w:top w:val="none" w:sz="0" w:space="0" w:color="auto"/>
            <w:left w:val="none" w:sz="0" w:space="0" w:color="auto"/>
            <w:bottom w:val="none" w:sz="0" w:space="0" w:color="auto"/>
            <w:right w:val="none" w:sz="0" w:space="0" w:color="auto"/>
          </w:divBdr>
        </w:div>
      </w:divsChild>
    </w:div>
    <w:div w:id="805512107">
      <w:bodyDiv w:val="1"/>
      <w:marLeft w:val="0"/>
      <w:marRight w:val="0"/>
      <w:marTop w:val="0"/>
      <w:marBottom w:val="0"/>
      <w:divBdr>
        <w:top w:val="none" w:sz="0" w:space="0" w:color="auto"/>
        <w:left w:val="none" w:sz="0" w:space="0" w:color="auto"/>
        <w:bottom w:val="none" w:sz="0" w:space="0" w:color="auto"/>
        <w:right w:val="none" w:sz="0" w:space="0" w:color="auto"/>
      </w:divBdr>
    </w:div>
    <w:div w:id="818350522">
      <w:bodyDiv w:val="1"/>
      <w:marLeft w:val="0"/>
      <w:marRight w:val="0"/>
      <w:marTop w:val="0"/>
      <w:marBottom w:val="0"/>
      <w:divBdr>
        <w:top w:val="none" w:sz="0" w:space="0" w:color="auto"/>
        <w:left w:val="none" w:sz="0" w:space="0" w:color="auto"/>
        <w:bottom w:val="none" w:sz="0" w:space="0" w:color="auto"/>
        <w:right w:val="none" w:sz="0" w:space="0" w:color="auto"/>
      </w:divBdr>
    </w:div>
    <w:div w:id="966854582">
      <w:bodyDiv w:val="1"/>
      <w:marLeft w:val="0"/>
      <w:marRight w:val="0"/>
      <w:marTop w:val="0"/>
      <w:marBottom w:val="0"/>
      <w:divBdr>
        <w:top w:val="none" w:sz="0" w:space="0" w:color="auto"/>
        <w:left w:val="none" w:sz="0" w:space="0" w:color="auto"/>
        <w:bottom w:val="none" w:sz="0" w:space="0" w:color="auto"/>
        <w:right w:val="none" w:sz="0" w:space="0" w:color="auto"/>
      </w:divBdr>
    </w:div>
    <w:div w:id="1158031367">
      <w:bodyDiv w:val="1"/>
      <w:marLeft w:val="0"/>
      <w:marRight w:val="0"/>
      <w:marTop w:val="0"/>
      <w:marBottom w:val="0"/>
      <w:divBdr>
        <w:top w:val="none" w:sz="0" w:space="0" w:color="auto"/>
        <w:left w:val="none" w:sz="0" w:space="0" w:color="auto"/>
        <w:bottom w:val="none" w:sz="0" w:space="0" w:color="auto"/>
        <w:right w:val="none" w:sz="0" w:space="0" w:color="auto"/>
      </w:divBdr>
    </w:div>
    <w:div w:id="1197041338">
      <w:bodyDiv w:val="1"/>
      <w:marLeft w:val="0"/>
      <w:marRight w:val="0"/>
      <w:marTop w:val="0"/>
      <w:marBottom w:val="0"/>
      <w:divBdr>
        <w:top w:val="none" w:sz="0" w:space="0" w:color="auto"/>
        <w:left w:val="none" w:sz="0" w:space="0" w:color="auto"/>
        <w:bottom w:val="none" w:sz="0" w:space="0" w:color="auto"/>
        <w:right w:val="none" w:sz="0" w:space="0" w:color="auto"/>
      </w:divBdr>
    </w:div>
    <w:div w:id="1224289899">
      <w:bodyDiv w:val="1"/>
      <w:marLeft w:val="0"/>
      <w:marRight w:val="0"/>
      <w:marTop w:val="0"/>
      <w:marBottom w:val="0"/>
      <w:divBdr>
        <w:top w:val="none" w:sz="0" w:space="0" w:color="auto"/>
        <w:left w:val="none" w:sz="0" w:space="0" w:color="auto"/>
        <w:bottom w:val="none" w:sz="0" w:space="0" w:color="auto"/>
        <w:right w:val="none" w:sz="0" w:space="0" w:color="auto"/>
      </w:divBdr>
    </w:div>
    <w:div w:id="1272786726">
      <w:bodyDiv w:val="1"/>
      <w:marLeft w:val="0"/>
      <w:marRight w:val="0"/>
      <w:marTop w:val="0"/>
      <w:marBottom w:val="0"/>
      <w:divBdr>
        <w:top w:val="none" w:sz="0" w:space="0" w:color="auto"/>
        <w:left w:val="none" w:sz="0" w:space="0" w:color="auto"/>
        <w:bottom w:val="none" w:sz="0" w:space="0" w:color="auto"/>
        <w:right w:val="none" w:sz="0" w:space="0" w:color="auto"/>
      </w:divBdr>
    </w:div>
    <w:div w:id="1365986392">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456826289">
      <w:bodyDiv w:val="1"/>
      <w:marLeft w:val="0"/>
      <w:marRight w:val="0"/>
      <w:marTop w:val="0"/>
      <w:marBottom w:val="0"/>
      <w:divBdr>
        <w:top w:val="none" w:sz="0" w:space="0" w:color="auto"/>
        <w:left w:val="none" w:sz="0" w:space="0" w:color="auto"/>
        <w:bottom w:val="none" w:sz="0" w:space="0" w:color="auto"/>
        <w:right w:val="none" w:sz="0" w:space="0" w:color="auto"/>
      </w:divBdr>
    </w:div>
    <w:div w:id="1541359553">
      <w:bodyDiv w:val="1"/>
      <w:marLeft w:val="0"/>
      <w:marRight w:val="0"/>
      <w:marTop w:val="0"/>
      <w:marBottom w:val="0"/>
      <w:divBdr>
        <w:top w:val="none" w:sz="0" w:space="0" w:color="auto"/>
        <w:left w:val="none" w:sz="0" w:space="0" w:color="auto"/>
        <w:bottom w:val="none" w:sz="0" w:space="0" w:color="auto"/>
        <w:right w:val="none" w:sz="0" w:space="0" w:color="auto"/>
      </w:divBdr>
    </w:div>
    <w:div w:id="1588031282">
      <w:bodyDiv w:val="1"/>
      <w:marLeft w:val="0"/>
      <w:marRight w:val="0"/>
      <w:marTop w:val="0"/>
      <w:marBottom w:val="0"/>
      <w:divBdr>
        <w:top w:val="none" w:sz="0" w:space="0" w:color="auto"/>
        <w:left w:val="none" w:sz="0" w:space="0" w:color="auto"/>
        <w:bottom w:val="none" w:sz="0" w:space="0" w:color="auto"/>
        <w:right w:val="none" w:sz="0" w:space="0" w:color="auto"/>
      </w:divBdr>
    </w:div>
    <w:div w:id="1907833900">
      <w:bodyDiv w:val="1"/>
      <w:marLeft w:val="0"/>
      <w:marRight w:val="0"/>
      <w:marTop w:val="0"/>
      <w:marBottom w:val="0"/>
      <w:divBdr>
        <w:top w:val="none" w:sz="0" w:space="0" w:color="auto"/>
        <w:left w:val="none" w:sz="0" w:space="0" w:color="auto"/>
        <w:bottom w:val="none" w:sz="0" w:space="0" w:color="auto"/>
        <w:right w:val="none" w:sz="0" w:space="0" w:color="auto"/>
      </w:divBdr>
    </w:div>
    <w:div w:id="199906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ervice.ucern.com/ChangeRecordDetails.aspx?SolChgRowID=167254" TargetMode="External"/><Relationship Id="rId117" Type="http://schemas.openxmlformats.org/officeDocument/2006/relationships/hyperlink" Target="https://eservice.ucern.com/ChangeRecordDetails.aspx?SolChgRowID=3162621" TargetMode="External"/><Relationship Id="rId21" Type="http://schemas.openxmlformats.org/officeDocument/2006/relationships/hyperlink" Target="https://eservice.ucern.com/ChangeRecordDetails.aspx?SolChgRowID=165412" TargetMode="External"/><Relationship Id="rId42" Type="http://schemas.openxmlformats.org/officeDocument/2006/relationships/hyperlink" Target="https://eservice.ucern.com/ChangeRecordDetails.aspx?SolChgRowID=175242" TargetMode="External"/><Relationship Id="rId47" Type="http://schemas.openxmlformats.org/officeDocument/2006/relationships/hyperlink" Target="https://eservice.ucern.com/ChangeRecordDetails.aspx?SolChgRowID=175594" TargetMode="External"/><Relationship Id="rId63" Type="http://schemas.openxmlformats.org/officeDocument/2006/relationships/hyperlink" Target="https://eservice.ucern.com/ChangeRecordDetails.aspx?SolChgRowID=180482" TargetMode="External"/><Relationship Id="rId68" Type="http://schemas.openxmlformats.org/officeDocument/2006/relationships/hyperlink" Target="https://eservice.ucern.com/ChangeRecordDetails.aspx?SolChgRowID=181900" TargetMode="External"/><Relationship Id="rId84" Type="http://schemas.openxmlformats.org/officeDocument/2006/relationships/hyperlink" Target="https://eservice.ucern.com/ChangeRecordDetails.aspx?SolChgRowID=186875" TargetMode="External"/><Relationship Id="rId89" Type="http://schemas.openxmlformats.org/officeDocument/2006/relationships/hyperlink" Target="https://eservice.ucern.com/ChangeRecordDetails.aspx?SolChgRowID=187441" TargetMode="External"/><Relationship Id="rId112" Type="http://schemas.openxmlformats.org/officeDocument/2006/relationships/hyperlink" Target="https://eservice.ucern.com/ChangeRecordDetails.aspx?SolChgRowID=3160037" TargetMode="External"/><Relationship Id="rId133" Type="http://schemas.openxmlformats.org/officeDocument/2006/relationships/hyperlink" Target="https://eservice.ucern.com/ChangeRecordDetails.aspx?SolChgRowID=3183521" TargetMode="External"/><Relationship Id="rId138" Type="http://schemas.openxmlformats.org/officeDocument/2006/relationships/hyperlink" Target="https://eservice.ucern.com/ChangeRecordDetails.aspx?SolChgRowID=3189062" TargetMode="External"/><Relationship Id="rId154" Type="http://schemas.openxmlformats.org/officeDocument/2006/relationships/hyperlink" Target="https://eservice.ucern.com/ChangeRecordDetails.aspx?SolChgRowID=3213604" TargetMode="External"/><Relationship Id="rId159" Type="http://schemas.openxmlformats.org/officeDocument/2006/relationships/hyperlink" Target="https://eservice.ucern.com/ChangeRecordDetails.aspx?SolChgRowID=3220159" TargetMode="External"/><Relationship Id="rId175" Type="http://schemas.openxmlformats.org/officeDocument/2006/relationships/hyperlink" Target="https://eservice.ucern.com/ChangeRecordDetails.aspx?SolChgRowID=3328737" TargetMode="External"/><Relationship Id="rId170" Type="http://schemas.openxmlformats.org/officeDocument/2006/relationships/hyperlink" Target="https://eservice.ucern.com/ChangeRecordDetails.aspx?SolChgRowID=3226122" TargetMode="External"/><Relationship Id="rId16" Type="http://schemas.openxmlformats.org/officeDocument/2006/relationships/hyperlink" Target="https://eservice.ucern.com/ChangeRecordDetails.aspx?SolChgRowID=161272" TargetMode="External"/><Relationship Id="rId107" Type="http://schemas.openxmlformats.org/officeDocument/2006/relationships/hyperlink" Target="https://eservice.ucern.com/ChangeRecordDetails.aspx?SolChgRowID=3158658" TargetMode="External"/><Relationship Id="rId11" Type="http://schemas.openxmlformats.org/officeDocument/2006/relationships/hyperlink" Target="https://eservice.ucern.com/ChangeRecordDetails.aspx?SolChgRowID=127048" TargetMode="External"/><Relationship Id="rId32" Type="http://schemas.openxmlformats.org/officeDocument/2006/relationships/hyperlink" Target="https://eservice.ucern.com/ChangeRecordDetails.aspx?SolChgRowID=171075" TargetMode="External"/><Relationship Id="rId37" Type="http://schemas.openxmlformats.org/officeDocument/2006/relationships/hyperlink" Target="https://eservice.ucern.com/ChangeRecordDetails.aspx?SolChgRowID=173020" TargetMode="External"/><Relationship Id="rId53" Type="http://schemas.openxmlformats.org/officeDocument/2006/relationships/hyperlink" Target="https://eservice.ucern.com/ChangeRecordDetails.aspx?SolChgRowID=178500" TargetMode="External"/><Relationship Id="rId58" Type="http://schemas.openxmlformats.org/officeDocument/2006/relationships/hyperlink" Target="https://eservice.ucern.com/ChangeRecordDetails.aspx?SolChgRowID=179799" TargetMode="External"/><Relationship Id="rId74" Type="http://schemas.openxmlformats.org/officeDocument/2006/relationships/hyperlink" Target="https://eservice.ucern.com/ChangeRecordDetails.aspx?SolChgRowID=182807" TargetMode="External"/><Relationship Id="rId79" Type="http://schemas.openxmlformats.org/officeDocument/2006/relationships/hyperlink" Target="https://eservice.ucern.com/ChangeRecordDetails.aspx?SolChgRowID=184469" TargetMode="External"/><Relationship Id="rId102" Type="http://schemas.openxmlformats.org/officeDocument/2006/relationships/hyperlink" Target="https://eservice.ucern.com/ChangeRecordDetails.aspx?SolChgRowID=3100316" TargetMode="External"/><Relationship Id="rId123" Type="http://schemas.openxmlformats.org/officeDocument/2006/relationships/hyperlink" Target="https://eservice.ucern.com/ChangeRecordDetails.aspx?SolChgRowID=3164521" TargetMode="External"/><Relationship Id="rId128" Type="http://schemas.openxmlformats.org/officeDocument/2006/relationships/hyperlink" Target="https://eservice.ucern.com/ChangeRecordDetails.aspx?SolChgRowID=3168523" TargetMode="External"/><Relationship Id="rId144" Type="http://schemas.openxmlformats.org/officeDocument/2006/relationships/hyperlink" Target="https://eservice.ucern.com/ChangeRecordDetails.aspx?SolChgRowID=3202799" TargetMode="External"/><Relationship Id="rId149" Type="http://schemas.openxmlformats.org/officeDocument/2006/relationships/hyperlink" Target="https://eservice.ucern.com/ChangeRecordDetails.aspx?SolChgRowID=3208014" TargetMode="External"/><Relationship Id="rId5" Type="http://schemas.openxmlformats.org/officeDocument/2006/relationships/webSettings" Target="webSettings.xml"/><Relationship Id="rId90" Type="http://schemas.openxmlformats.org/officeDocument/2006/relationships/hyperlink" Target="https://eservice.ucern.com/ChangeRecordDetails.aspx?SolChgRowID=189491" TargetMode="External"/><Relationship Id="rId95" Type="http://schemas.openxmlformats.org/officeDocument/2006/relationships/hyperlink" Target="https://eservice.ucern.com/ChangeRecordDetails.aspx?SolChgRowID=3049889" TargetMode="External"/><Relationship Id="rId160" Type="http://schemas.openxmlformats.org/officeDocument/2006/relationships/hyperlink" Target="https://eservice.ucern.com/ChangeRecordDetails.aspx?SolChgRowID=3220161" TargetMode="External"/><Relationship Id="rId165" Type="http://schemas.openxmlformats.org/officeDocument/2006/relationships/hyperlink" Target="https://eservice.ucern.com/ChangeRecordDetails.aspx?SolChgRowID=3224651" TargetMode="External"/><Relationship Id="rId181" Type="http://schemas.openxmlformats.org/officeDocument/2006/relationships/footer" Target="footer1.xml"/><Relationship Id="rId22" Type="http://schemas.openxmlformats.org/officeDocument/2006/relationships/hyperlink" Target="https://eservice.ucern.com/ChangeRecordDetails.aspx?SolChgRowID=166067" TargetMode="External"/><Relationship Id="rId27" Type="http://schemas.openxmlformats.org/officeDocument/2006/relationships/hyperlink" Target="https://eservice.ucern.com/ChangeRecordDetails.aspx?SolChgRowID=167807" TargetMode="External"/><Relationship Id="rId43" Type="http://schemas.openxmlformats.org/officeDocument/2006/relationships/hyperlink" Target="https://eservice.ucern.com/ChangeRecordDetails.aspx?SolChgRowID=175306" TargetMode="External"/><Relationship Id="rId48" Type="http://schemas.openxmlformats.org/officeDocument/2006/relationships/hyperlink" Target="https://eservice.ucern.com/ChangeRecordDetails.aspx?SolChgRowID=175741" TargetMode="External"/><Relationship Id="rId64" Type="http://schemas.openxmlformats.org/officeDocument/2006/relationships/hyperlink" Target="https://eservice.ucern.com/ChangeRecordDetails.aspx?SolChgRowID=181452" TargetMode="External"/><Relationship Id="rId69" Type="http://schemas.openxmlformats.org/officeDocument/2006/relationships/hyperlink" Target="https://eservice.ucern.com/ChangeRecordDetails.aspx?SolChgRowID=182476" TargetMode="External"/><Relationship Id="rId113" Type="http://schemas.openxmlformats.org/officeDocument/2006/relationships/hyperlink" Target="https://eservice.ucern.com/ChangeRecordDetails.aspx?SolChgRowID=3160409" TargetMode="External"/><Relationship Id="rId118" Type="http://schemas.openxmlformats.org/officeDocument/2006/relationships/hyperlink" Target="https://eservice.ucern.com/ChangeRecordDetails.aspx?SolChgRowID=3162731" TargetMode="External"/><Relationship Id="rId134" Type="http://schemas.openxmlformats.org/officeDocument/2006/relationships/hyperlink" Target="https://eservice.ucern.com/ChangeRecordDetails.aspx?SolChgRowID=3185179" TargetMode="External"/><Relationship Id="rId139" Type="http://schemas.openxmlformats.org/officeDocument/2006/relationships/hyperlink" Target="https://eservice.ucern.com/ChangeRecordDetails.aspx?SolChgRowID=3194133" TargetMode="External"/><Relationship Id="rId80" Type="http://schemas.openxmlformats.org/officeDocument/2006/relationships/hyperlink" Target="https://eservice.ucern.com/ChangeRecordDetails.aspx?SolChgRowID=184854" TargetMode="External"/><Relationship Id="rId85" Type="http://schemas.openxmlformats.org/officeDocument/2006/relationships/hyperlink" Target="https://eservice.ucern.com/ChangeRecordDetails.aspx?SolChgRowID=186921" TargetMode="External"/><Relationship Id="rId150" Type="http://schemas.openxmlformats.org/officeDocument/2006/relationships/hyperlink" Target="https://eservice.ucern.com/ChangeRecordDetails.aspx?SolChgRowID=3209016" TargetMode="External"/><Relationship Id="rId155" Type="http://schemas.openxmlformats.org/officeDocument/2006/relationships/hyperlink" Target="https://eservice.ucern.com/ChangeRecordDetails.aspx?SolChgRowID=3216927" TargetMode="External"/><Relationship Id="rId171" Type="http://schemas.openxmlformats.org/officeDocument/2006/relationships/hyperlink" Target="https://eservice.ucern.com/ChangeRecordDetails.aspx?SolChgRowID=3226585" TargetMode="External"/><Relationship Id="rId176" Type="http://schemas.openxmlformats.org/officeDocument/2006/relationships/hyperlink" Target="https://eservice.ucern.com/ChangeRecordDetails.aspx?SolChgRowID=3329958" TargetMode="External"/><Relationship Id="rId12" Type="http://schemas.openxmlformats.org/officeDocument/2006/relationships/hyperlink" Target="https://eservice.ucern.com/ChangeRecordDetails.aspx?SolChgRowID=143466" TargetMode="External"/><Relationship Id="rId17" Type="http://schemas.openxmlformats.org/officeDocument/2006/relationships/hyperlink" Target="https://eservice.ucern.com/ChangeRecordDetails.aspx?SolChgRowID=162772" TargetMode="External"/><Relationship Id="rId33" Type="http://schemas.openxmlformats.org/officeDocument/2006/relationships/hyperlink" Target="https://eservice.ucern.com/ChangeRecordDetails.aspx?SolChgRowID=171431" TargetMode="External"/><Relationship Id="rId38" Type="http://schemas.openxmlformats.org/officeDocument/2006/relationships/hyperlink" Target="https://eservice.ucern.com/ChangeRecordDetails.aspx?SolChgRowID=173359" TargetMode="External"/><Relationship Id="rId59" Type="http://schemas.openxmlformats.org/officeDocument/2006/relationships/hyperlink" Target="https://eservice.ucern.com/ChangeRecordDetails.aspx?SolChgRowID=179839" TargetMode="External"/><Relationship Id="rId103" Type="http://schemas.openxmlformats.org/officeDocument/2006/relationships/hyperlink" Target="https://eservice.ucern.com/ChangeRecordDetails.aspx?SolChgRowID=3101237" TargetMode="External"/><Relationship Id="rId108" Type="http://schemas.openxmlformats.org/officeDocument/2006/relationships/hyperlink" Target="https://eservice.ucern.com/ChangeRecordDetails.aspx?SolChgRowID=3159165" TargetMode="External"/><Relationship Id="rId124" Type="http://schemas.openxmlformats.org/officeDocument/2006/relationships/hyperlink" Target="https://eservice.ucern.com/ChangeRecordDetails.aspx?SolChgRowID=3164639" TargetMode="External"/><Relationship Id="rId129" Type="http://schemas.openxmlformats.org/officeDocument/2006/relationships/hyperlink" Target="https://eservice.ucern.com/ChangeRecordDetails.aspx?SolChgRowID=3168810" TargetMode="External"/><Relationship Id="rId54" Type="http://schemas.openxmlformats.org/officeDocument/2006/relationships/hyperlink" Target="https://eservice.ucern.com/ChangeRecordDetails.aspx?SolChgRowID=179459" TargetMode="External"/><Relationship Id="rId70" Type="http://schemas.openxmlformats.org/officeDocument/2006/relationships/hyperlink" Target="https://eservice.ucern.com/ChangeRecordDetails.aspx?SolChgRowID=182530" TargetMode="External"/><Relationship Id="rId75" Type="http://schemas.openxmlformats.org/officeDocument/2006/relationships/hyperlink" Target="https://eservice.ucern.com/ChangeRecordDetails.aspx?SolChgRowID=182952" TargetMode="External"/><Relationship Id="rId91" Type="http://schemas.openxmlformats.org/officeDocument/2006/relationships/hyperlink" Target="https://eservice.ucern.com/ChangeRecordDetails.aspx?SolChgRowID=189631" TargetMode="External"/><Relationship Id="rId96" Type="http://schemas.openxmlformats.org/officeDocument/2006/relationships/hyperlink" Target="https://eservice.ucern.com/ChangeRecordDetails.aspx?SolChgRowID=3050478" TargetMode="External"/><Relationship Id="rId140" Type="http://schemas.openxmlformats.org/officeDocument/2006/relationships/hyperlink" Target="https://eservice.ucern.com/ChangeRecordDetails.aspx?SolChgRowID=3194535" TargetMode="External"/><Relationship Id="rId145" Type="http://schemas.openxmlformats.org/officeDocument/2006/relationships/hyperlink" Target="https://eservice.ucern.com/ChangeRecordDetails.aspx?SolChgRowID=3205884" TargetMode="External"/><Relationship Id="rId161" Type="http://schemas.openxmlformats.org/officeDocument/2006/relationships/hyperlink" Target="https://eservice.ucern.com/ChangeRecordDetails.aspx?SolChgRowID=3220162" TargetMode="External"/><Relationship Id="rId166" Type="http://schemas.openxmlformats.org/officeDocument/2006/relationships/hyperlink" Target="https://eservice.ucern.com/ChangeRecordDetails.aspx?SolChgRowID=3224890"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service.ucern.com/ChangeRecordDetails.aspx?SolChgRowID=166347" TargetMode="External"/><Relationship Id="rId28" Type="http://schemas.openxmlformats.org/officeDocument/2006/relationships/hyperlink" Target="https://eservice.ucern.com/ChangeRecordDetails.aspx?SolChgRowID=168854" TargetMode="External"/><Relationship Id="rId49" Type="http://schemas.openxmlformats.org/officeDocument/2006/relationships/hyperlink" Target="https://eservice.ucern.com/ChangeRecordDetails.aspx?SolChgRowID=175871" TargetMode="External"/><Relationship Id="rId114" Type="http://schemas.openxmlformats.org/officeDocument/2006/relationships/hyperlink" Target="https://eservice.ucern.com/ChangeRecordDetails.aspx?SolChgRowID=3160863" TargetMode="External"/><Relationship Id="rId119" Type="http://schemas.openxmlformats.org/officeDocument/2006/relationships/hyperlink" Target="https://eservice.ucern.com/ChangeRecordDetails.aspx?SolChgRowID=3163304" TargetMode="External"/><Relationship Id="rId44" Type="http://schemas.openxmlformats.org/officeDocument/2006/relationships/hyperlink" Target="https://eservice.ucern.com/ChangeRecordDetails.aspx?SolChgRowID=175495" TargetMode="External"/><Relationship Id="rId60" Type="http://schemas.openxmlformats.org/officeDocument/2006/relationships/hyperlink" Target="https://eservice.ucern.com/ChangeRecordDetails.aspx?SolChgRowID=179840" TargetMode="External"/><Relationship Id="rId65" Type="http://schemas.openxmlformats.org/officeDocument/2006/relationships/hyperlink" Target="https://eservice.ucern.com/ChangeRecordDetails.aspx?SolChgRowID=181733" TargetMode="External"/><Relationship Id="rId81" Type="http://schemas.openxmlformats.org/officeDocument/2006/relationships/hyperlink" Target="https://eservice.ucern.com/ChangeRecordDetails.aspx?SolChgRowID=185176" TargetMode="External"/><Relationship Id="rId86" Type="http://schemas.openxmlformats.org/officeDocument/2006/relationships/hyperlink" Target="https://eservice.ucern.com/ChangeRecordDetails.aspx?SolChgRowID=186930" TargetMode="External"/><Relationship Id="rId130" Type="http://schemas.openxmlformats.org/officeDocument/2006/relationships/hyperlink" Target="https://eservice.ucern.com/ChangeRecordDetails.aspx?SolChgRowID=3179239" TargetMode="External"/><Relationship Id="rId135" Type="http://schemas.openxmlformats.org/officeDocument/2006/relationships/hyperlink" Target="https://eservice.ucern.com/ChangeRecordDetails.aspx?SolChgRowID=3186594" TargetMode="External"/><Relationship Id="rId151" Type="http://schemas.openxmlformats.org/officeDocument/2006/relationships/hyperlink" Target="https://eservice.ucern.com/ChangeRecordDetails.aspx?SolChgRowID=3211815" TargetMode="External"/><Relationship Id="rId156" Type="http://schemas.openxmlformats.org/officeDocument/2006/relationships/hyperlink" Target="https://eservice.ucern.com/ChangeRecordDetails.aspx?SolChgRowID=3217774" TargetMode="External"/><Relationship Id="rId177" Type="http://schemas.openxmlformats.org/officeDocument/2006/relationships/hyperlink" Target="https://eservice.ucern.com/ChangeRecordDetails.aspx?SolChgRowID=340590" TargetMode="External"/><Relationship Id="rId4" Type="http://schemas.openxmlformats.org/officeDocument/2006/relationships/settings" Target="settings.xml"/><Relationship Id="rId9" Type="http://schemas.openxmlformats.org/officeDocument/2006/relationships/hyperlink" Target="https://distributions.cerner.com/pkg/PKG_Details_Tab.asp" TargetMode="External"/><Relationship Id="rId172" Type="http://schemas.openxmlformats.org/officeDocument/2006/relationships/hyperlink" Target="https://eservice.ucern.com/ChangeRecordDetails.aspx?SolChgRowID=3228857" TargetMode="External"/><Relationship Id="rId180" Type="http://schemas.openxmlformats.org/officeDocument/2006/relationships/hyperlink" Target="https://eservice.ucern.com/ChangeRecordDetails.aspx?SolChgRowID=993180" TargetMode="External"/><Relationship Id="rId13" Type="http://schemas.openxmlformats.org/officeDocument/2006/relationships/hyperlink" Target="https://eservice.ucern.com/ChangeRecordDetails.aspx?SolChgRowID=145547" TargetMode="External"/><Relationship Id="rId18" Type="http://schemas.openxmlformats.org/officeDocument/2006/relationships/hyperlink" Target="https://eservice.ucern.com/ChangeRecordDetails.aspx?SolChgRowID=163562" TargetMode="External"/><Relationship Id="rId39" Type="http://schemas.openxmlformats.org/officeDocument/2006/relationships/hyperlink" Target="https://eservice.ucern.com/ChangeRecordDetails.aspx?SolChgRowID=173374" TargetMode="External"/><Relationship Id="rId109" Type="http://schemas.openxmlformats.org/officeDocument/2006/relationships/hyperlink" Target="https://eservice.ucern.com/ChangeRecordDetails.aspx?SolChgRowID=3159574" TargetMode="External"/><Relationship Id="rId34" Type="http://schemas.openxmlformats.org/officeDocument/2006/relationships/hyperlink" Target="https://eservice.ucern.com/ChangeRecordDetails.aspx?SolChgRowID=171466" TargetMode="External"/><Relationship Id="rId50" Type="http://schemas.openxmlformats.org/officeDocument/2006/relationships/hyperlink" Target="https://eservice.ucern.com/ChangeRecordDetails.aspx?SolChgRowID=177533" TargetMode="External"/><Relationship Id="rId55" Type="http://schemas.openxmlformats.org/officeDocument/2006/relationships/hyperlink" Target="https://eservice.ucern.com/ChangeRecordDetails.aspx?SolChgRowID=179535" TargetMode="External"/><Relationship Id="rId76" Type="http://schemas.openxmlformats.org/officeDocument/2006/relationships/hyperlink" Target="https://eservice.ucern.com/ChangeRecordDetails.aspx?SolChgRowID=183175" TargetMode="External"/><Relationship Id="rId97" Type="http://schemas.openxmlformats.org/officeDocument/2006/relationships/hyperlink" Target="https://eservice.ucern.com/ChangeRecordDetails.aspx?SolChgRowID=3051044" TargetMode="External"/><Relationship Id="rId104" Type="http://schemas.openxmlformats.org/officeDocument/2006/relationships/hyperlink" Target="https://eservice.ucern.com/ChangeRecordDetails.aspx?SolChgRowID=3101247" TargetMode="External"/><Relationship Id="rId120" Type="http://schemas.openxmlformats.org/officeDocument/2006/relationships/hyperlink" Target="https://eservice.ucern.com/ChangeRecordDetails.aspx?SolChgRowID=3163451" TargetMode="External"/><Relationship Id="rId125" Type="http://schemas.openxmlformats.org/officeDocument/2006/relationships/hyperlink" Target="https://eservice.ucern.com/ChangeRecordDetails.aspx?SolChgRowID=3166969" TargetMode="External"/><Relationship Id="rId141" Type="http://schemas.openxmlformats.org/officeDocument/2006/relationships/hyperlink" Target="https://eservice.ucern.com/ChangeRecordDetails.aspx?SolChgRowID=3195247" TargetMode="External"/><Relationship Id="rId146" Type="http://schemas.openxmlformats.org/officeDocument/2006/relationships/hyperlink" Target="https://eservice.ucern.com/ChangeRecordDetails.aspx?SolChgRowID=3206013" TargetMode="External"/><Relationship Id="rId167" Type="http://schemas.openxmlformats.org/officeDocument/2006/relationships/hyperlink" Target="https://eservice.ucern.com/ChangeRecordDetails.aspx?SolChgRowID=3225174" TargetMode="External"/><Relationship Id="rId7" Type="http://schemas.openxmlformats.org/officeDocument/2006/relationships/endnotes" Target="endnotes.xml"/><Relationship Id="rId71" Type="http://schemas.openxmlformats.org/officeDocument/2006/relationships/hyperlink" Target="https://eservice.ucern.com/ChangeRecordDetails.aspx?SolChgRowID=182541" TargetMode="External"/><Relationship Id="rId92" Type="http://schemas.openxmlformats.org/officeDocument/2006/relationships/hyperlink" Target="https://eservice.ucern.com/ChangeRecordDetails.aspx?SolChgRowID=189658" TargetMode="External"/><Relationship Id="rId162" Type="http://schemas.openxmlformats.org/officeDocument/2006/relationships/hyperlink" Target="https://eservice.ucern.com/ChangeRecordDetails.aspx?SolChgRowID=3221264"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service.ucern.com/ChangeRecordDetails.aspx?SolChgRowID=169566" TargetMode="External"/><Relationship Id="rId24" Type="http://schemas.openxmlformats.org/officeDocument/2006/relationships/hyperlink" Target="https://eservice.ucern.com/ChangeRecordDetails.aspx?SolChgRowID=166975" TargetMode="External"/><Relationship Id="rId40" Type="http://schemas.openxmlformats.org/officeDocument/2006/relationships/hyperlink" Target="https://eservice.ucern.com/ChangeRecordDetails.aspx?SolChgRowID=173978" TargetMode="External"/><Relationship Id="rId45" Type="http://schemas.openxmlformats.org/officeDocument/2006/relationships/hyperlink" Target="https://eservice.ucern.com/ChangeRecordDetails.aspx?SolChgRowID=175521" TargetMode="External"/><Relationship Id="rId66" Type="http://schemas.openxmlformats.org/officeDocument/2006/relationships/hyperlink" Target="https://eservice.ucern.com/ChangeRecordDetails.aspx?SolChgRowID=181806" TargetMode="External"/><Relationship Id="rId87" Type="http://schemas.openxmlformats.org/officeDocument/2006/relationships/hyperlink" Target="https://eservice.ucern.com/ChangeRecordDetails.aspx?SolChgRowID=187164" TargetMode="External"/><Relationship Id="rId110" Type="http://schemas.openxmlformats.org/officeDocument/2006/relationships/hyperlink" Target="https://eservice.ucern.com/ChangeRecordDetails.aspx?SolChgRowID=3159575" TargetMode="External"/><Relationship Id="rId115" Type="http://schemas.openxmlformats.org/officeDocument/2006/relationships/hyperlink" Target="https://eservice.ucern.com/ChangeRecordDetails.aspx?SolChgRowID=3161222" TargetMode="External"/><Relationship Id="rId131" Type="http://schemas.openxmlformats.org/officeDocument/2006/relationships/hyperlink" Target="https://eservice.ucern.com/ChangeRecordDetails.aspx?SolChgRowID=3180823" TargetMode="External"/><Relationship Id="rId136" Type="http://schemas.openxmlformats.org/officeDocument/2006/relationships/hyperlink" Target="https://eservice.ucern.com/ChangeRecordDetails.aspx?SolChgRowID=3186862" TargetMode="External"/><Relationship Id="rId157" Type="http://schemas.openxmlformats.org/officeDocument/2006/relationships/hyperlink" Target="https://eservice.ucern.com/ChangeRecordDetails.aspx?SolChgRowID=3218484" TargetMode="External"/><Relationship Id="rId178" Type="http://schemas.openxmlformats.org/officeDocument/2006/relationships/hyperlink" Target="https://eservice.ucern.com/ChangeRecordDetails.aspx?SolChgRowID=342858" TargetMode="External"/><Relationship Id="rId61" Type="http://schemas.openxmlformats.org/officeDocument/2006/relationships/hyperlink" Target="https://eservice.ucern.com/ChangeRecordDetails.aspx?SolChgRowID=179841" TargetMode="External"/><Relationship Id="rId82" Type="http://schemas.openxmlformats.org/officeDocument/2006/relationships/hyperlink" Target="https://eservice.ucern.com/ChangeRecordDetails.aspx?SolChgRowID=185952" TargetMode="External"/><Relationship Id="rId152" Type="http://schemas.openxmlformats.org/officeDocument/2006/relationships/hyperlink" Target="https://eservice.ucern.com/ChangeRecordDetails.aspx?SolChgRowID=3213392" TargetMode="External"/><Relationship Id="rId173" Type="http://schemas.openxmlformats.org/officeDocument/2006/relationships/hyperlink" Target="https://eservice.ucern.com/ChangeRecordDetails.aspx?SolChgRowID=3229103" TargetMode="External"/><Relationship Id="rId19" Type="http://schemas.openxmlformats.org/officeDocument/2006/relationships/hyperlink" Target="https://eservice.ucern.com/ChangeRecordDetails.aspx?SolChgRowID=164851" TargetMode="External"/><Relationship Id="rId14" Type="http://schemas.openxmlformats.org/officeDocument/2006/relationships/hyperlink" Target="https://eservice.ucern.com/ChangeRecordDetails.aspx?SolChgRowID=155537" TargetMode="External"/><Relationship Id="rId30" Type="http://schemas.openxmlformats.org/officeDocument/2006/relationships/hyperlink" Target="https://eservice.ucern.com/ChangeRecordDetails.aspx?SolChgRowID=170401" TargetMode="External"/><Relationship Id="rId35" Type="http://schemas.openxmlformats.org/officeDocument/2006/relationships/hyperlink" Target="https://eservice.ucern.com/ChangeRecordDetails.aspx?SolChgRowID=171907" TargetMode="External"/><Relationship Id="rId56" Type="http://schemas.openxmlformats.org/officeDocument/2006/relationships/hyperlink" Target="https://eservice.ucern.com/ChangeRecordDetails.aspx?SolChgRowID=179583" TargetMode="External"/><Relationship Id="rId77" Type="http://schemas.openxmlformats.org/officeDocument/2006/relationships/hyperlink" Target="https://eservice.ucern.com/ChangeRecordDetails.aspx?SolChgRowID=183541" TargetMode="External"/><Relationship Id="rId100" Type="http://schemas.openxmlformats.org/officeDocument/2006/relationships/hyperlink" Target="https://eservice.ucern.com/ChangeRecordDetails.aspx?SolChgRowID=3064699" TargetMode="External"/><Relationship Id="rId105" Type="http://schemas.openxmlformats.org/officeDocument/2006/relationships/hyperlink" Target="https://eservice.ucern.com/ChangeRecordDetails.aspx?SolChgRowID=3102897" TargetMode="External"/><Relationship Id="rId126" Type="http://schemas.openxmlformats.org/officeDocument/2006/relationships/hyperlink" Target="https://eservice.ucern.com/ChangeRecordDetails.aspx?SolChgRowID=3167443" TargetMode="External"/><Relationship Id="rId147" Type="http://schemas.openxmlformats.org/officeDocument/2006/relationships/hyperlink" Target="https://eservice.ucern.com/ChangeRecordDetails.aspx?SolChgRowID=3206795" TargetMode="External"/><Relationship Id="rId168" Type="http://schemas.openxmlformats.org/officeDocument/2006/relationships/hyperlink" Target="https://eservice.ucern.com/ChangeRecordDetails.aspx?SolChgRowID=3225275" TargetMode="External"/><Relationship Id="rId8" Type="http://schemas.openxmlformats.org/officeDocument/2006/relationships/hyperlink" Target="http://www.cerner.com" TargetMode="External"/><Relationship Id="rId51" Type="http://schemas.openxmlformats.org/officeDocument/2006/relationships/hyperlink" Target="https://eservice.ucern.com/ChangeRecordDetails.aspx?SolChgRowID=177947" TargetMode="External"/><Relationship Id="rId72" Type="http://schemas.openxmlformats.org/officeDocument/2006/relationships/hyperlink" Target="https://eservice.ucern.com/ChangeRecordDetails.aspx?SolChgRowID=182643" TargetMode="External"/><Relationship Id="rId93" Type="http://schemas.openxmlformats.org/officeDocument/2006/relationships/hyperlink" Target="https://eservice.ucern.com/ChangeRecordDetails.aspx?SolChgRowID=2104668" TargetMode="External"/><Relationship Id="rId98" Type="http://schemas.openxmlformats.org/officeDocument/2006/relationships/hyperlink" Target="https://eservice.ucern.com/ChangeRecordDetails.aspx?SolChgRowID=3064208" TargetMode="External"/><Relationship Id="rId121" Type="http://schemas.openxmlformats.org/officeDocument/2006/relationships/hyperlink" Target="https://eservice.ucern.com/ChangeRecordDetails.aspx?SolChgRowID=3163979" TargetMode="External"/><Relationship Id="rId142" Type="http://schemas.openxmlformats.org/officeDocument/2006/relationships/hyperlink" Target="https://eservice.ucern.com/ChangeRecordDetails.aspx?SolChgRowID=3195876" TargetMode="External"/><Relationship Id="rId163" Type="http://schemas.openxmlformats.org/officeDocument/2006/relationships/hyperlink" Target="https://eservice.ucern.com/ChangeRecordDetails.aspx?SolChgRowID=3223480" TargetMode="External"/><Relationship Id="rId3" Type="http://schemas.openxmlformats.org/officeDocument/2006/relationships/styles" Target="styles.xml"/><Relationship Id="rId25" Type="http://schemas.openxmlformats.org/officeDocument/2006/relationships/hyperlink" Target="https://eservice.ucern.com/ChangeRecordDetails.aspx?SolChgRowID=167022" TargetMode="External"/><Relationship Id="rId46" Type="http://schemas.openxmlformats.org/officeDocument/2006/relationships/hyperlink" Target="https://eservice.ucern.com/ChangeRecordDetails.aspx?SolChgRowID=175559" TargetMode="External"/><Relationship Id="rId67" Type="http://schemas.openxmlformats.org/officeDocument/2006/relationships/hyperlink" Target="https://eservice.ucern.com/ChangeRecordDetails.aspx?SolChgRowID=181825" TargetMode="External"/><Relationship Id="rId116" Type="http://schemas.openxmlformats.org/officeDocument/2006/relationships/hyperlink" Target="https://eservice.ucern.com/ChangeRecordDetails.aspx?SolChgRowID=3161918" TargetMode="External"/><Relationship Id="rId137" Type="http://schemas.openxmlformats.org/officeDocument/2006/relationships/hyperlink" Target="https://eservice.ucern.com/ChangeRecordDetails.aspx?SolChgRowID=3188584" TargetMode="External"/><Relationship Id="rId158" Type="http://schemas.openxmlformats.org/officeDocument/2006/relationships/hyperlink" Target="https://eservice.ucern.com/ChangeRecordDetails.aspx?SolChgRowID=3219202" TargetMode="External"/><Relationship Id="rId20" Type="http://schemas.openxmlformats.org/officeDocument/2006/relationships/hyperlink" Target="https://eservice.ucern.com/ChangeRecordDetails.aspx?SolChgRowID=165134" TargetMode="External"/><Relationship Id="rId41" Type="http://schemas.openxmlformats.org/officeDocument/2006/relationships/hyperlink" Target="https://eservice.ucern.com/ChangeRecordDetails.aspx?SolChgRowID=174512" TargetMode="External"/><Relationship Id="rId62" Type="http://schemas.openxmlformats.org/officeDocument/2006/relationships/hyperlink" Target="https://eservice.ucern.com/ChangeRecordDetails.aspx?SolChgRowID=180338" TargetMode="External"/><Relationship Id="rId83" Type="http://schemas.openxmlformats.org/officeDocument/2006/relationships/hyperlink" Target="https://eservice.ucern.com/ChangeRecordDetails.aspx?SolChgRowID=185960" TargetMode="External"/><Relationship Id="rId88" Type="http://schemas.openxmlformats.org/officeDocument/2006/relationships/hyperlink" Target="https://eservice.ucern.com/ChangeRecordDetails.aspx?SolChgRowID=187271" TargetMode="External"/><Relationship Id="rId111" Type="http://schemas.openxmlformats.org/officeDocument/2006/relationships/hyperlink" Target="https://eservice.ucern.com/ChangeRecordDetails.aspx?SolChgRowID=3159795" TargetMode="External"/><Relationship Id="rId132" Type="http://schemas.openxmlformats.org/officeDocument/2006/relationships/hyperlink" Target="https://eservice.ucern.com/ChangeRecordDetails.aspx?SolChgRowID=3182915" TargetMode="External"/><Relationship Id="rId153" Type="http://schemas.openxmlformats.org/officeDocument/2006/relationships/hyperlink" Target="https://eservice.ucern.com/ChangeRecordDetails.aspx?SolChgRowID=3213524" TargetMode="External"/><Relationship Id="rId174" Type="http://schemas.openxmlformats.org/officeDocument/2006/relationships/hyperlink" Target="https://eservice.ucern.com/ChangeRecordDetails.aspx?SolChgRowID=3229585" TargetMode="External"/><Relationship Id="rId179" Type="http://schemas.openxmlformats.org/officeDocument/2006/relationships/hyperlink" Target="https://eservice.ucern.com/ChangeRecordDetails.aspx?SolChgRowID=343009" TargetMode="External"/><Relationship Id="rId15" Type="http://schemas.openxmlformats.org/officeDocument/2006/relationships/hyperlink" Target="https://eservice.ucern.com/ChangeRecordDetails.aspx?SolChgRowID=161151" TargetMode="External"/><Relationship Id="rId36" Type="http://schemas.openxmlformats.org/officeDocument/2006/relationships/hyperlink" Target="https://eservice.ucern.com/ChangeRecordDetails.aspx?SolChgRowID=172725" TargetMode="External"/><Relationship Id="rId57" Type="http://schemas.openxmlformats.org/officeDocument/2006/relationships/hyperlink" Target="https://eservice.ucern.com/ChangeRecordDetails.aspx?SolChgRowID=179732" TargetMode="External"/><Relationship Id="rId106" Type="http://schemas.openxmlformats.org/officeDocument/2006/relationships/hyperlink" Target="https://eservice.ucern.com/ChangeRecordDetails.aspx?SolChgRowID=3139843" TargetMode="External"/><Relationship Id="rId127" Type="http://schemas.openxmlformats.org/officeDocument/2006/relationships/hyperlink" Target="https://eservice.ucern.com/ChangeRecordDetails.aspx?SolChgRowID=3168161" TargetMode="External"/><Relationship Id="rId10" Type="http://schemas.openxmlformats.org/officeDocument/2006/relationships/hyperlink" Target="https://eservice.ucern.com/ChangeRecordDetails.aspx?SolChgRowID=104626" TargetMode="External"/><Relationship Id="rId31" Type="http://schemas.openxmlformats.org/officeDocument/2006/relationships/hyperlink" Target="https://eservice.ucern.com/ChangeRecordDetails.aspx?SolChgRowID=170965" TargetMode="External"/><Relationship Id="rId52" Type="http://schemas.openxmlformats.org/officeDocument/2006/relationships/hyperlink" Target="https://eservice.ucern.com/ChangeRecordDetails.aspx?SolChgRowID=178492" TargetMode="External"/><Relationship Id="rId73" Type="http://schemas.openxmlformats.org/officeDocument/2006/relationships/hyperlink" Target="https://eservice.ucern.com/ChangeRecordDetails.aspx?SolChgRowID=182786" TargetMode="External"/><Relationship Id="rId78" Type="http://schemas.openxmlformats.org/officeDocument/2006/relationships/hyperlink" Target="https://eservice.ucern.com/ChangeRecordDetails.aspx?SolChgRowID=183654" TargetMode="External"/><Relationship Id="rId94" Type="http://schemas.openxmlformats.org/officeDocument/2006/relationships/hyperlink" Target="https://eservice.ucern.com/ChangeRecordDetails.aspx?SolChgRowID=302648" TargetMode="External"/><Relationship Id="rId99" Type="http://schemas.openxmlformats.org/officeDocument/2006/relationships/hyperlink" Target="https://eservice.ucern.com/ChangeRecordDetails.aspx?SolChgRowID=3064388" TargetMode="External"/><Relationship Id="rId101" Type="http://schemas.openxmlformats.org/officeDocument/2006/relationships/hyperlink" Target="https://eservice.ucern.com/ChangeRecordDetails.aspx?SolChgRowID=3065387" TargetMode="External"/><Relationship Id="rId122" Type="http://schemas.openxmlformats.org/officeDocument/2006/relationships/hyperlink" Target="https://eservice.ucern.com/ChangeRecordDetails.aspx?SolChgRowID=3164477" TargetMode="External"/><Relationship Id="rId143" Type="http://schemas.openxmlformats.org/officeDocument/2006/relationships/hyperlink" Target="https://eservice.ucern.com/ChangeRecordDetails.aspx?SolChgRowID=3202336" TargetMode="External"/><Relationship Id="rId148" Type="http://schemas.openxmlformats.org/officeDocument/2006/relationships/hyperlink" Target="https://eservice.ucern.com/ChangeRecordDetails.aspx?SolChgRowID=3207876" TargetMode="External"/><Relationship Id="rId164" Type="http://schemas.openxmlformats.org/officeDocument/2006/relationships/hyperlink" Target="https://eservice.ucern.com/ChangeRecordDetails.aspx?SolChgRowID=3224517" TargetMode="External"/><Relationship Id="rId169" Type="http://schemas.openxmlformats.org/officeDocument/2006/relationships/hyperlink" Target="https://eservice.ucern.com/ChangeRecordDetails.aspx?SolChgRowID=3225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3780-FC15-4D0F-9C64-C6BD40992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6ED46A93.dotm</Template>
  <TotalTime>97</TotalTime>
  <Pages>16</Pages>
  <Words>6927</Words>
  <Characters>65776</Characters>
  <Application>Microsoft Office Word</Application>
  <DocSecurity>0</DocSecurity>
  <Lines>548</Lines>
  <Paragraphs>145</Paragraphs>
  <ScaleCrop>false</ScaleCrop>
  <HeadingPairs>
    <vt:vector size="2" baseType="variant">
      <vt:variant>
        <vt:lpstr>Title</vt:lpstr>
      </vt:variant>
      <vt:variant>
        <vt:i4>1</vt:i4>
      </vt:variant>
    </vt:vector>
  </HeadingPairs>
  <TitlesOfParts>
    <vt:vector size="1" baseType="lpstr">
      <vt:lpstr/>
    </vt:vector>
  </TitlesOfParts>
  <Company>CHW</Company>
  <LinksUpToDate>false</LinksUpToDate>
  <CharactersWithSpaces>72558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prashant.remington</dc:creator>
  <cp:lastModifiedBy>Javad Adeli (SCHN)</cp:lastModifiedBy>
  <cp:revision>8</cp:revision>
  <dcterms:created xsi:type="dcterms:W3CDTF">2018-05-04T00:59:00Z</dcterms:created>
  <dcterms:modified xsi:type="dcterms:W3CDTF">2018-05-04T02:35:00Z</dcterms:modified>
</cp:coreProperties>
</file>